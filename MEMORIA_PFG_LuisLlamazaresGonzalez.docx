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EE6C3" w14:textId="77777777" w:rsidR="00CB0A14" w:rsidRPr="0031552C" w:rsidRDefault="00591DCB" w:rsidP="0017377A">
      <w:pPr>
        <w:spacing w:before="120" w:after="240" w:line="360" w:lineRule="auto"/>
        <w:ind w:left="709" w:hanging="709"/>
        <w:jc w:val="center"/>
        <w:rPr>
          <w:rFonts w:ascii="Times New Roman" w:eastAsia="Cambria" w:hAnsi="Times New Roman" w:cs="Times New Roman"/>
          <w:szCs w:val="24"/>
          <w:lang w:eastAsia="en-US"/>
        </w:rPr>
      </w:pPr>
      <w:r w:rsidRPr="0031552C">
        <w:rPr>
          <w:rFonts w:ascii="Times New Roman" w:eastAsia="Cambria" w:hAnsi="Times New Roman" w:cs="Times New Roman"/>
          <w:noProof/>
          <w:szCs w:val="24"/>
          <w:lang w:eastAsia="es-ES"/>
        </w:rPr>
        <w:drawing>
          <wp:inline distT="0" distB="0" distL="0" distR="0" wp14:anchorId="3B6EE7F5" wp14:editId="3B6EE7F6">
            <wp:extent cx="2116255" cy="10511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FV.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409" cy="1065640"/>
                    </a:xfrm>
                    <a:prstGeom prst="rect">
                      <a:avLst/>
                    </a:prstGeom>
                  </pic:spPr>
                </pic:pic>
              </a:graphicData>
            </a:graphic>
          </wp:inline>
        </w:drawing>
      </w:r>
    </w:p>
    <w:p w14:paraId="3B6EE6C4" w14:textId="77777777" w:rsidR="00CB0A14" w:rsidRPr="0031552C" w:rsidRDefault="00CB0A14" w:rsidP="009F0C73">
      <w:pPr>
        <w:rPr>
          <w:lang w:eastAsia="en-US"/>
        </w:rPr>
      </w:pPr>
    </w:p>
    <w:p w14:paraId="3B6EE6C5" w14:textId="77777777" w:rsidR="00CB0A14" w:rsidRPr="0031552C" w:rsidRDefault="00CB0A14" w:rsidP="00CB0A14">
      <w:pPr>
        <w:spacing w:before="120" w:after="240" w:line="360" w:lineRule="auto"/>
        <w:jc w:val="center"/>
        <w:rPr>
          <w:rFonts w:ascii="Times New Roman" w:eastAsia="Cambria" w:hAnsi="Times New Roman" w:cs="Times New Roman"/>
          <w:sz w:val="40"/>
          <w:szCs w:val="40"/>
          <w:lang w:eastAsia="en-US"/>
        </w:rPr>
      </w:pPr>
      <w:r w:rsidRPr="0031552C">
        <w:rPr>
          <w:rFonts w:ascii="Times New Roman" w:eastAsia="Cambria" w:hAnsi="Times New Roman" w:cs="Times New Roman"/>
          <w:sz w:val="40"/>
          <w:szCs w:val="40"/>
          <w:lang w:eastAsia="en-US"/>
        </w:rPr>
        <w:t>UNIVERSIDAD FRANCISCO DE VITORIA</w:t>
      </w:r>
    </w:p>
    <w:p w14:paraId="3B6EE6C6" w14:textId="77777777" w:rsidR="00CB0A14" w:rsidRPr="0031552C" w:rsidRDefault="00CB0A14" w:rsidP="00CB0A14">
      <w:pPr>
        <w:spacing w:before="120" w:after="240" w:line="360" w:lineRule="auto"/>
        <w:jc w:val="center"/>
        <w:rPr>
          <w:rFonts w:ascii="Times New Roman" w:eastAsia="Cambria" w:hAnsi="Times New Roman" w:cs="Times New Roman"/>
          <w:b/>
          <w:bCs/>
          <w:sz w:val="28"/>
          <w:szCs w:val="28"/>
          <w:lang w:eastAsia="en-US"/>
        </w:rPr>
      </w:pPr>
      <w:r w:rsidRPr="0031552C">
        <w:rPr>
          <w:rFonts w:ascii="Times New Roman" w:eastAsia="Cambria" w:hAnsi="Times New Roman" w:cs="Times New Roman"/>
          <w:b/>
          <w:bCs/>
          <w:sz w:val="28"/>
          <w:szCs w:val="28"/>
          <w:lang w:eastAsia="en-US"/>
        </w:rPr>
        <w:t>ESCUELA POLITÉCNICA SUPERIOR</w:t>
      </w:r>
    </w:p>
    <w:p w14:paraId="3B6EE6C7" w14:textId="77777777" w:rsidR="00CB0A14" w:rsidRPr="0031552C" w:rsidRDefault="00CB0A14" w:rsidP="00CB0A14">
      <w:pPr>
        <w:spacing w:before="120" w:after="240" w:line="360" w:lineRule="auto"/>
        <w:jc w:val="center"/>
        <w:rPr>
          <w:rFonts w:ascii="Times New Roman" w:eastAsia="Cambria" w:hAnsi="Times New Roman" w:cs="Times New Roman"/>
          <w:sz w:val="28"/>
          <w:szCs w:val="28"/>
          <w:lang w:eastAsia="en-US"/>
        </w:rPr>
      </w:pPr>
      <w:r w:rsidRPr="0031552C">
        <w:rPr>
          <w:rFonts w:ascii="Times New Roman" w:eastAsia="Cambria" w:hAnsi="Times New Roman" w:cs="Times New Roman"/>
          <w:b/>
          <w:bCs/>
          <w:sz w:val="28"/>
          <w:szCs w:val="28"/>
          <w:lang w:eastAsia="en-US"/>
        </w:rPr>
        <w:t>GRADO EN INGENIERÍA INFORMÁTICA</w:t>
      </w:r>
    </w:p>
    <w:p w14:paraId="3B6EE6C8" w14:textId="77777777" w:rsidR="00CB0A14" w:rsidRPr="0031552C" w:rsidRDefault="00CB0A14" w:rsidP="009F0C73">
      <w:pPr>
        <w:rPr>
          <w:lang w:eastAsia="en-US"/>
        </w:rPr>
      </w:pPr>
    </w:p>
    <w:p w14:paraId="3B6EE6C9" w14:textId="77777777" w:rsidR="00CB0A14" w:rsidRPr="0031552C" w:rsidRDefault="00CB0A14" w:rsidP="009F0C73">
      <w:pPr>
        <w:rPr>
          <w:lang w:eastAsia="en-US"/>
        </w:rPr>
      </w:pPr>
    </w:p>
    <w:p w14:paraId="3B6EE6CA" w14:textId="77777777" w:rsidR="00CB0A14" w:rsidRPr="0031552C" w:rsidRDefault="00CB0A14" w:rsidP="009F0C73">
      <w:pPr>
        <w:rPr>
          <w:lang w:eastAsia="en-US"/>
        </w:rPr>
      </w:pPr>
    </w:p>
    <w:p w14:paraId="3B6EE6CB" w14:textId="2F734E44" w:rsidR="00CB0A14" w:rsidRDefault="00CB0A14" w:rsidP="00CB0A14">
      <w:pPr>
        <w:spacing w:before="120" w:after="240" w:line="360" w:lineRule="auto"/>
        <w:jc w:val="center"/>
        <w:rPr>
          <w:rFonts w:ascii="Times New Roman" w:eastAsia="Cambria" w:hAnsi="Times New Roman" w:cs="Times New Roman"/>
          <w:sz w:val="36"/>
          <w:szCs w:val="36"/>
          <w:lang w:eastAsia="en-US"/>
        </w:rPr>
      </w:pPr>
      <w:r w:rsidRPr="0031552C">
        <w:rPr>
          <w:rFonts w:ascii="Times New Roman" w:eastAsia="Cambria" w:hAnsi="Times New Roman" w:cs="Times New Roman"/>
          <w:sz w:val="36"/>
          <w:szCs w:val="36"/>
          <w:lang w:eastAsia="en-US"/>
        </w:rPr>
        <w:t>PROYECTO FINAL DE GRADO</w:t>
      </w:r>
    </w:p>
    <w:p w14:paraId="758E5347" w14:textId="5B8166A8" w:rsidR="001355B4" w:rsidRPr="0031552C" w:rsidRDefault="001355B4" w:rsidP="00CB0A14">
      <w:pPr>
        <w:spacing w:before="120" w:after="240" w:line="360" w:lineRule="auto"/>
        <w:jc w:val="center"/>
        <w:rPr>
          <w:rFonts w:ascii="Times New Roman" w:eastAsia="Cambria" w:hAnsi="Times New Roman" w:cs="Times New Roman"/>
          <w:sz w:val="36"/>
          <w:szCs w:val="36"/>
          <w:lang w:eastAsia="en-US"/>
        </w:rPr>
      </w:pPr>
      <w:r>
        <w:rPr>
          <w:rFonts w:ascii="Times New Roman" w:eastAsia="Cambria" w:hAnsi="Times New Roman" w:cs="Times New Roman"/>
          <w:sz w:val="36"/>
          <w:szCs w:val="36"/>
          <w:lang w:eastAsia="en-US"/>
        </w:rPr>
        <w:t>MODALIDAD INGENIERÍA</w:t>
      </w:r>
    </w:p>
    <w:p w14:paraId="3B6EE6CC" w14:textId="77777777" w:rsidR="00CB0A14" w:rsidRPr="0031552C" w:rsidRDefault="00CB0A14" w:rsidP="009F0C73">
      <w:pPr>
        <w:rPr>
          <w:lang w:eastAsia="en-US"/>
        </w:rPr>
      </w:pPr>
    </w:p>
    <w:p w14:paraId="3B6EE6CD" w14:textId="493A1938" w:rsidR="00CB0A14" w:rsidRPr="0031552C" w:rsidRDefault="007C4153" w:rsidP="00CB0A14">
      <w:pPr>
        <w:spacing w:before="120" w:after="240" w:line="360" w:lineRule="auto"/>
        <w:jc w:val="center"/>
        <w:rPr>
          <w:rFonts w:ascii="Times New Roman" w:eastAsia="Cambria" w:hAnsi="Times New Roman" w:cs="Times New Roman"/>
          <w:b/>
          <w:bCs/>
          <w:iCs/>
          <w:sz w:val="48"/>
          <w:szCs w:val="48"/>
          <w:lang w:eastAsia="en-US"/>
        </w:rPr>
      </w:pPr>
      <w:r>
        <w:rPr>
          <w:rFonts w:ascii="Times New Roman" w:eastAsia="Cambria" w:hAnsi="Times New Roman" w:cs="Times New Roman"/>
          <w:b/>
          <w:bCs/>
          <w:iCs/>
          <w:color w:val="F07F09" w:themeColor="accent1"/>
          <w:sz w:val="48"/>
          <w:szCs w:val="48"/>
          <w:lang w:eastAsia="en-US"/>
        </w:rPr>
        <w:t>Prevención de Incendios Forestales</w:t>
      </w:r>
    </w:p>
    <w:p w14:paraId="3B6EE6CF" w14:textId="77777777" w:rsidR="009F0C73" w:rsidRPr="0031552C" w:rsidRDefault="009F0C73" w:rsidP="009F0C73">
      <w:pPr>
        <w:rPr>
          <w:lang w:eastAsia="en-US"/>
        </w:rPr>
      </w:pPr>
    </w:p>
    <w:p w14:paraId="3B6EE6D0" w14:textId="77777777" w:rsidR="009F0C73" w:rsidRPr="0031552C" w:rsidRDefault="009F0C73" w:rsidP="009F0C73">
      <w:pPr>
        <w:rPr>
          <w:lang w:eastAsia="en-US"/>
        </w:rPr>
      </w:pPr>
    </w:p>
    <w:p w14:paraId="3B6EE6D1" w14:textId="77777777" w:rsidR="009F0C73" w:rsidRPr="0031552C" w:rsidRDefault="009F0C73" w:rsidP="009F0C73">
      <w:pPr>
        <w:rPr>
          <w:lang w:eastAsia="en-US"/>
        </w:rPr>
      </w:pPr>
    </w:p>
    <w:p w14:paraId="3B6EE6D2" w14:textId="77777777" w:rsidR="00591DCB" w:rsidRPr="0031552C" w:rsidRDefault="00591DCB" w:rsidP="009F0C73">
      <w:pPr>
        <w:rPr>
          <w:lang w:eastAsia="en-US"/>
        </w:rPr>
      </w:pPr>
    </w:p>
    <w:p w14:paraId="3B6EE6D3" w14:textId="77777777" w:rsidR="009F0C73" w:rsidRPr="0031552C" w:rsidRDefault="009F0C73" w:rsidP="009F0C73">
      <w:pPr>
        <w:rPr>
          <w:lang w:eastAsia="en-US"/>
        </w:rPr>
      </w:pPr>
    </w:p>
    <w:p w14:paraId="3B6EE6D4" w14:textId="77777777" w:rsidR="00CB0A14" w:rsidRPr="0031552C" w:rsidRDefault="00CB0A14" w:rsidP="009F0C73">
      <w:pPr>
        <w:rPr>
          <w:lang w:eastAsia="en-US"/>
        </w:rPr>
      </w:pPr>
    </w:p>
    <w:p w14:paraId="3B6EE6D5" w14:textId="77777777" w:rsidR="009F0C73" w:rsidRPr="0031552C" w:rsidRDefault="009F0C73" w:rsidP="009F0C73">
      <w:pPr>
        <w:rPr>
          <w:lang w:eastAsia="en-US"/>
        </w:rPr>
      </w:pPr>
    </w:p>
    <w:p w14:paraId="3B6EE6D6" w14:textId="77777777" w:rsidR="00CB0A14" w:rsidRPr="0031552C" w:rsidRDefault="00CB0A14" w:rsidP="009F0C73">
      <w:pPr>
        <w:rPr>
          <w:lang w:eastAsia="en-US"/>
        </w:rPr>
      </w:pPr>
    </w:p>
    <w:p w14:paraId="3B6EE6D7" w14:textId="693E1B2D" w:rsidR="00CC4575" w:rsidRPr="0031552C" w:rsidRDefault="007C4153" w:rsidP="009F0C73">
      <w:pPr>
        <w:snapToGrid w:val="0"/>
        <w:spacing w:before="120" w:after="240" w:line="360" w:lineRule="auto"/>
        <w:jc w:val="right"/>
        <w:rPr>
          <w:rFonts w:ascii="Times New Roman" w:eastAsia="Cambria" w:hAnsi="Times New Roman" w:cs="Times New Roman"/>
          <w:szCs w:val="24"/>
          <w:lang w:eastAsia="en-US"/>
        </w:rPr>
        <w:sectPr w:rsidR="00CC4575" w:rsidRPr="0031552C" w:rsidSect="004F1A5B">
          <w:pgSz w:w="11907" w:h="16840" w:code="9"/>
          <w:pgMar w:top="1304" w:right="1247" w:bottom="1304" w:left="1247" w:header="720" w:footer="720" w:gutter="454"/>
          <w:cols w:space="720"/>
          <w:docGrid w:linePitch="299"/>
        </w:sectPr>
      </w:pPr>
      <w:r>
        <w:rPr>
          <w:rFonts w:ascii="Times New Roman" w:eastAsia="Cambria" w:hAnsi="Times New Roman" w:cs="Times New Roman"/>
          <w:szCs w:val="24"/>
          <w:lang w:eastAsia="en-US"/>
        </w:rPr>
        <w:t>Luis Llamazares González</w:t>
      </w:r>
      <w:r w:rsidR="009F0C73" w:rsidRPr="0031552C">
        <w:rPr>
          <w:rFonts w:ascii="Times New Roman" w:eastAsia="Cambria" w:hAnsi="Times New Roman" w:cs="Times New Roman"/>
          <w:szCs w:val="24"/>
          <w:lang w:eastAsia="en-US"/>
        </w:rPr>
        <w:br/>
      </w:r>
      <w:r w:rsidR="00CB0A14" w:rsidRPr="0031552C">
        <w:rPr>
          <w:rFonts w:ascii="Times New Roman" w:eastAsia="Cambria" w:hAnsi="Times New Roman" w:cs="Times New Roman"/>
          <w:szCs w:val="24"/>
          <w:lang w:eastAsia="en-US"/>
        </w:rPr>
        <w:t xml:space="preserve">Convocatoria de </w:t>
      </w:r>
      <w:r w:rsidR="00D9473A">
        <w:rPr>
          <w:rFonts w:ascii="Times New Roman" w:eastAsia="Cambria" w:hAnsi="Times New Roman" w:cs="Times New Roman"/>
          <w:szCs w:val="24"/>
          <w:lang w:eastAsia="en-US"/>
        </w:rPr>
        <w:t>Junio</w:t>
      </w:r>
      <w:r w:rsidR="00CB0A14" w:rsidRPr="0031552C">
        <w:rPr>
          <w:rFonts w:ascii="Times New Roman" w:eastAsia="Cambria" w:hAnsi="Times New Roman" w:cs="Times New Roman"/>
          <w:szCs w:val="24"/>
          <w:lang w:eastAsia="en-US"/>
        </w:rPr>
        <w:t xml:space="preserve"> </w:t>
      </w:r>
      <w:r w:rsidR="00D9473A">
        <w:rPr>
          <w:rFonts w:ascii="Times New Roman" w:eastAsia="Cambria" w:hAnsi="Times New Roman" w:cs="Times New Roman"/>
          <w:szCs w:val="24"/>
          <w:lang w:eastAsia="en-US"/>
        </w:rPr>
        <w:t>2021</w:t>
      </w:r>
    </w:p>
    <w:p w14:paraId="3B6EE6D8" w14:textId="77777777" w:rsidR="00CB0A14" w:rsidRPr="0031552C" w:rsidRDefault="00CB0A14" w:rsidP="00CB0A14">
      <w:pPr>
        <w:spacing w:before="120" w:after="240" w:line="360" w:lineRule="auto"/>
        <w:jc w:val="center"/>
        <w:rPr>
          <w:rFonts w:ascii="Times New Roman" w:eastAsia="Cambria" w:hAnsi="Times New Roman" w:cs="Times New Roman"/>
          <w:b/>
          <w:szCs w:val="24"/>
          <w:lang w:eastAsia="en-US"/>
        </w:rPr>
      </w:pPr>
      <w:r w:rsidRPr="0031552C">
        <w:rPr>
          <w:rFonts w:ascii="Times New Roman" w:eastAsia="Cambria" w:hAnsi="Times New Roman" w:cs="Times New Roman"/>
          <w:b/>
          <w:szCs w:val="24"/>
          <w:lang w:eastAsia="en-US"/>
        </w:rPr>
        <w:lastRenderedPageBreak/>
        <w:t>CALIFICACIÓN DEL PROYECTO FINAL DE GRADO</w:t>
      </w:r>
    </w:p>
    <w:p w14:paraId="3B6EE6D9" w14:textId="77777777" w:rsidR="00CB0A14" w:rsidRPr="0031552C" w:rsidRDefault="00CB0A14" w:rsidP="00E46FB0">
      <w:pPr>
        <w:rPr>
          <w:lang w:eastAsia="en-US"/>
        </w:rPr>
      </w:pPr>
    </w:p>
    <w:p w14:paraId="3B6EE6DA" w14:textId="77777777" w:rsidR="00CB0A14" w:rsidRPr="0031552C" w:rsidRDefault="00CB0A14" w:rsidP="00E46FB0">
      <w:pPr>
        <w:rPr>
          <w:lang w:eastAsia="en-US"/>
        </w:rPr>
      </w:pPr>
    </w:p>
    <w:tbl>
      <w:tblPr>
        <w:tblW w:w="0" w:type="auto"/>
        <w:jc w:val="center"/>
        <w:tblLayout w:type="fixed"/>
        <w:tblLook w:val="0000" w:firstRow="0" w:lastRow="0" w:firstColumn="0" w:lastColumn="0" w:noHBand="0" w:noVBand="0"/>
      </w:tblPr>
      <w:tblGrid>
        <w:gridCol w:w="1910"/>
        <w:gridCol w:w="2494"/>
      </w:tblGrid>
      <w:tr w:rsidR="00CB0A14" w:rsidRPr="0031552C" w14:paraId="3B6EE6DD" w14:textId="77777777" w:rsidTr="004440F9">
        <w:trPr>
          <w:jc w:val="center"/>
        </w:trPr>
        <w:tc>
          <w:tcPr>
            <w:tcW w:w="1910" w:type="dxa"/>
            <w:tcBorders>
              <w:top w:val="single" w:sz="4" w:space="0" w:color="000000"/>
              <w:left w:val="single" w:sz="4" w:space="0" w:color="000000"/>
              <w:bottom w:val="single" w:sz="4" w:space="0" w:color="000000"/>
            </w:tcBorders>
          </w:tcPr>
          <w:p w14:paraId="3B6EE6DB"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CUALITATIVA:</w:t>
            </w:r>
          </w:p>
        </w:tc>
        <w:tc>
          <w:tcPr>
            <w:tcW w:w="2494" w:type="dxa"/>
            <w:tcBorders>
              <w:top w:val="single" w:sz="4" w:space="0" w:color="000000"/>
              <w:left w:val="single" w:sz="4" w:space="0" w:color="000000"/>
              <w:bottom w:val="single" w:sz="4" w:space="0" w:color="000000"/>
              <w:right w:val="single" w:sz="4" w:space="0" w:color="000000"/>
            </w:tcBorders>
          </w:tcPr>
          <w:p w14:paraId="3B6EE6DC"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r w:rsidR="00CB0A14" w:rsidRPr="0031552C" w14:paraId="3B6EE6E0" w14:textId="77777777" w:rsidTr="004440F9">
        <w:trPr>
          <w:jc w:val="center"/>
        </w:trPr>
        <w:tc>
          <w:tcPr>
            <w:tcW w:w="1910" w:type="dxa"/>
            <w:tcBorders>
              <w:top w:val="single" w:sz="4" w:space="0" w:color="000000"/>
              <w:left w:val="single" w:sz="4" w:space="0" w:color="000000"/>
              <w:bottom w:val="single" w:sz="4" w:space="0" w:color="000000"/>
            </w:tcBorders>
          </w:tcPr>
          <w:p w14:paraId="3B6EE6DE" w14:textId="77777777" w:rsidR="00CB0A14" w:rsidRPr="0031552C" w:rsidRDefault="00CB0A14" w:rsidP="00E46FB0">
            <w:pPr>
              <w:snapToGrid w:val="0"/>
              <w:spacing w:before="60" w:after="60" w:line="240" w:lineRule="auto"/>
              <w:rPr>
                <w:rFonts w:ascii="Times New Roman" w:eastAsia="Cambria" w:hAnsi="Times New Roman" w:cs="Times New Roman"/>
                <w:szCs w:val="24"/>
                <w:lang w:eastAsia="en-US"/>
              </w:rPr>
            </w:pPr>
            <w:r w:rsidRPr="0031552C">
              <w:rPr>
                <w:rFonts w:ascii="Times New Roman" w:eastAsia="Cambria" w:hAnsi="Times New Roman" w:cs="Times New Roman"/>
                <w:szCs w:val="24"/>
                <w:lang w:eastAsia="en-US"/>
              </w:rPr>
              <w:t>NUMÉRICA:</w:t>
            </w:r>
          </w:p>
        </w:tc>
        <w:tc>
          <w:tcPr>
            <w:tcW w:w="2494" w:type="dxa"/>
            <w:tcBorders>
              <w:top w:val="single" w:sz="4" w:space="0" w:color="000000"/>
              <w:left w:val="single" w:sz="4" w:space="0" w:color="000000"/>
              <w:bottom w:val="single" w:sz="4" w:space="0" w:color="000000"/>
              <w:right w:val="single" w:sz="4" w:space="0" w:color="000000"/>
            </w:tcBorders>
          </w:tcPr>
          <w:p w14:paraId="3B6EE6DF" w14:textId="77777777" w:rsidR="00CB0A14" w:rsidRPr="0031552C" w:rsidRDefault="00CB0A14" w:rsidP="00E46FB0">
            <w:pPr>
              <w:snapToGrid w:val="0"/>
              <w:spacing w:before="60" w:after="60" w:line="240" w:lineRule="auto"/>
              <w:jc w:val="center"/>
              <w:rPr>
                <w:rFonts w:ascii="Times New Roman" w:eastAsia="Cambria" w:hAnsi="Times New Roman" w:cs="Times New Roman"/>
                <w:szCs w:val="24"/>
                <w:lang w:eastAsia="en-US"/>
              </w:rPr>
            </w:pPr>
          </w:p>
        </w:tc>
      </w:tr>
    </w:tbl>
    <w:p w14:paraId="3B6EE6E1" w14:textId="77777777" w:rsidR="00CB0A14" w:rsidRPr="0031552C" w:rsidRDefault="00CB0A14" w:rsidP="00E46FB0">
      <w:pPr>
        <w:rPr>
          <w:lang w:eastAsia="en-US"/>
        </w:rPr>
      </w:pPr>
    </w:p>
    <w:p w14:paraId="3B6EE6E2" w14:textId="77777777" w:rsidR="00CB0A14" w:rsidRDefault="00CB0A14" w:rsidP="00E46FB0">
      <w:pPr>
        <w:rPr>
          <w:lang w:eastAsia="en-US"/>
        </w:rPr>
      </w:pPr>
    </w:p>
    <w:tbl>
      <w:tblPr>
        <w:tblW w:w="3303" w:type="pct"/>
        <w:tblInd w:w="1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4"/>
        <w:gridCol w:w="3028"/>
      </w:tblGrid>
      <w:tr w:rsidR="00CB789F" w:rsidRPr="0031552C" w14:paraId="144C61CE" w14:textId="77777777" w:rsidTr="00CB789F">
        <w:tc>
          <w:tcPr>
            <w:tcW w:w="2439" w:type="pct"/>
            <w:shd w:val="clear" w:color="auto" w:fill="auto"/>
          </w:tcPr>
          <w:p w14:paraId="2730BE3D" w14:textId="77777777" w:rsidR="00CB789F" w:rsidRPr="0031552C" w:rsidRDefault="00CB789F" w:rsidP="004440F9">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Presidente:</w:t>
            </w:r>
            <w:r w:rsidRPr="0031552C">
              <w:rPr>
                <w:rFonts w:ascii="Times New Roman" w:eastAsia="SimSun" w:hAnsi="Times New Roman" w:cs="Times New Roman"/>
                <w:szCs w:val="24"/>
                <w:lang w:eastAsia="en-US"/>
              </w:rPr>
              <w:tab/>
            </w:r>
          </w:p>
        </w:tc>
        <w:tc>
          <w:tcPr>
            <w:tcW w:w="2561" w:type="pct"/>
            <w:shd w:val="clear" w:color="auto" w:fill="auto"/>
          </w:tcPr>
          <w:p w14:paraId="13FEF2EB" w14:textId="77777777" w:rsidR="00CB789F" w:rsidRPr="0031552C" w:rsidRDefault="00CB789F" w:rsidP="004440F9">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Secretario:</w:t>
            </w:r>
          </w:p>
        </w:tc>
      </w:tr>
      <w:tr w:rsidR="00CB789F" w:rsidRPr="0031552C" w14:paraId="54068D50" w14:textId="77777777" w:rsidTr="00CB789F">
        <w:tc>
          <w:tcPr>
            <w:tcW w:w="2439" w:type="pct"/>
            <w:shd w:val="clear" w:color="auto" w:fill="auto"/>
          </w:tcPr>
          <w:p w14:paraId="5150E15E" w14:textId="77777777" w:rsidR="00CB789F" w:rsidRPr="0031552C" w:rsidRDefault="00CB789F" w:rsidP="004440F9">
            <w:pPr>
              <w:snapToGrid w:val="0"/>
              <w:spacing w:before="60" w:after="60" w:line="360" w:lineRule="auto"/>
              <w:rPr>
                <w:rFonts w:ascii="Times New Roman" w:eastAsia="SimSun" w:hAnsi="Times New Roman" w:cs="Times New Roman"/>
                <w:szCs w:val="24"/>
                <w:lang w:eastAsia="en-US"/>
              </w:rPr>
            </w:pPr>
          </w:p>
          <w:p w14:paraId="26E2C292" w14:textId="77777777" w:rsidR="00CB789F" w:rsidRPr="0031552C" w:rsidRDefault="00CB789F" w:rsidP="004440F9">
            <w:pPr>
              <w:spacing w:before="60" w:after="60" w:line="360" w:lineRule="auto"/>
              <w:rPr>
                <w:rFonts w:ascii="Times New Roman" w:eastAsia="SimSun" w:hAnsi="Times New Roman" w:cs="Times New Roman"/>
                <w:szCs w:val="24"/>
                <w:lang w:eastAsia="en-US"/>
              </w:rPr>
            </w:pPr>
          </w:p>
          <w:p w14:paraId="644F1256" w14:textId="77777777" w:rsidR="00CB789F" w:rsidRPr="0031552C" w:rsidRDefault="00CB789F" w:rsidP="004440F9">
            <w:pPr>
              <w:spacing w:before="60" w:after="60" w:line="360" w:lineRule="auto"/>
              <w:rPr>
                <w:rFonts w:ascii="Times New Roman" w:eastAsia="SimSun" w:hAnsi="Times New Roman" w:cs="Times New Roman"/>
                <w:szCs w:val="24"/>
                <w:lang w:eastAsia="en-US"/>
              </w:rPr>
            </w:pPr>
          </w:p>
        </w:tc>
        <w:tc>
          <w:tcPr>
            <w:tcW w:w="2561" w:type="pct"/>
            <w:shd w:val="clear" w:color="auto" w:fill="auto"/>
          </w:tcPr>
          <w:p w14:paraId="487F4907" w14:textId="77777777" w:rsidR="00CB789F" w:rsidRPr="0031552C" w:rsidRDefault="00CB789F" w:rsidP="004440F9">
            <w:pPr>
              <w:snapToGrid w:val="0"/>
              <w:spacing w:before="60" w:after="60" w:line="360" w:lineRule="auto"/>
              <w:rPr>
                <w:rFonts w:ascii="Times New Roman" w:eastAsia="SimSun" w:hAnsi="Times New Roman" w:cs="Times New Roman"/>
                <w:szCs w:val="24"/>
                <w:lang w:eastAsia="en-US"/>
              </w:rPr>
            </w:pPr>
          </w:p>
          <w:p w14:paraId="56217EF0" w14:textId="77777777" w:rsidR="00CB789F" w:rsidRPr="0031552C" w:rsidRDefault="00CB789F" w:rsidP="004440F9">
            <w:pPr>
              <w:spacing w:before="60" w:after="60" w:line="360" w:lineRule="auto"/>
              <w:rPr>
                <w:rFonts w:ascii="Times New Roman" w:eastAsia="SimSun" w:hAnsi="Times New Roman" w:cs="Times New Roman"/>
                <w:szCs w:val="24"/>
                <w:lang w:eastAsia="en-US"/>
              </w:rPr>
            </w:pPr>
          </w:p>
          <w:p w14:paraId="5E0F9E85" w14:textId="77777777" w:rsidR="00CB789F" w:rsidRPr="0031552C" w:rsidRDefault="00CB789F" w:rsidP="004440F9">
            <w:pPr>
              <w:spacing w:before="60" w:after="60" w:line="360" w:lineRule="auto"/>
              <w:rPr>
                <w:rFonts w:ascii="Times New Roman" w:eastAsia="SimSun" w:hAnsi="Times New Roman" w:cs="Times New Roman"/>
                <w:szCs w:val="24"/>
                <w:lang w:eastAsia="en-US"/>
              </w:rPr>
            </w:pPr>
          </w:p>
        </w:tc>
      </w:tr>
      <w:tr w:rsidR="00CB789F" w:rsidRPr="0031552C" w14:paraId="5500403E" w14:textId="77777777" w:rsidTr="00CB789F">
        <w:tc>
          <w:tcPr>
            <w:tcW w:w="2439" w:type="pct"/>
            <w:shd w:val="clear" w:color="auto" w:fill="auto"/>
          </w:tcPr>
          <w:p w14:paraId="1A680D35" w14:textId="77777777" w:rsidR="00CB789F" w:rsidRDefault="00CB789F" w:rsidP="004440F9">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24CF673F" w14:textId="77777777" w:rsidR="00CB789F" w:rsidRPr="0031552C" w:rsidRDefault="00CB789F" w:rsidP="004440F9">
            <w:pPr>
              <w:spacing w:before="120" w:after="240" w:line="360" w:lineRule="auto"/>
              <w:rPr>
                <w:rFonts w:ascii="Times New Roman" w:eastAsia="SimSun" w:hAnsi="Times New Roman" w:cs="Times New Roman"/>
                <w:szCs w:val="24"/>
                <w:lang w:eastAsia="en-US"/>
              </w:rPr>
            </w:pPr>
          </w:p>
        </w:tc>
        <w:tc>
          <w:tcPr>
            <w:tcW w:w="2561" w:type="pct"/>
            <w:shd w:val="clear" w:color="auto" w:fill="auto"/>
          </w:tcPr>
          <w:p w14:paraId="43B8B02E" w14:textId="77777777" w:rsidR="00CB789F" w:rsidRDefault="00CB789F" w:rsidP="004440F9">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1F4BBBD1" w14:textId="77777777" w:rsidR="00CB789F" w:rsidRPr="0031552C" w:rsidRDefault="00CB789F" w:rsidP="004440F9">
            <w:pPr>
              <w:spacing w:before="120" w:after="240" w:line="360" w:lineRule="auto"/>
              <w:rPr>
                <w:rFonts w:ascii="Times New Roman" w:eastAsia="SimSun" w:hAnsi="Times New Roman" w:cs="Times New Roman"/>
                <w:szCs w:val="24"/>
                <w:lang w:eastAsia="en-US"/>
              </w:rPr>
            </w:pPr>
          </w:p>
        </w:tc>
      </w:tr>
    </w:tbl>
    <w:p w14:paraId="3B6EE6E3" w14:textId="77777777" w:rsidR="00E46FB0" w:rsidRPr="0031552C" w:rsidRDefault="00E46FB0" w:rsidP="00E46FB0">
      <w:pPr>
        <w:rPr>
          <w:lang w:eastAsia="en-US"/>
        </w:rPr>
      </w:pPr>
    </w:p>
    <w:p w14:paraId="3B6EE6E4" w14:textId="77777777" w:rsidR="00CB0A14" w:rsidRPr="0031552C" w:rsidRDefault="00CB0A14" w:rsidP="00E46FB0">
      <w:pPr>
        <w:rPr>
          <w:lang w:eastAsia="en-US"/>
        </w:rPr>
      </w:pPr>
    </w:p>
    <w:tbl>
      <w:tblPr>
        <w:tblW w:w="45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835"/>
        <w:gridCol w:w="2694"/>
      </w:tblGrid>
      <w:tr w:rsidR="00CB0A14" w:rsidRPr="0031552C" w14:paraId="3B6EE6E8" w14:textId="77777777" w:rsidTr="00CB789F">
        <w:tc>
          <w:tcPr>
            <w:tcW w:w="1636" w:type="pct"/>
            <w:shd w:val="clear" w:color="auto" w:fill="auto"/>
          </w:tcPr>
          <w:p w14:paraId="3B6EE6E5" w14:textId="6FF0E590"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r w:rsidRPr="0031552C">
              <w:rPr>
                <w:rFonts w:ascii="Times New Roman" w:eastAsia="SimSun" w:hAnsi="Times New Roman" w:cs="Times New Roman"/>
                <w:szCs w:val="24"/>
                <w:lang w:eastAsia="en-US"/>
              </w:rPr>
              <w:tab/>
            </w:r>
          </w:p>
        </w:tc>
        <w:tc>
          <w:tcPr>
            <w:tcW w:w="1725" w:type="pct"/>
            <w:shd w:val="clear" w:color="auto" w:fill="auto"/>
          </w:tcPr>
          <w:p w14:paraId="3B6EE6E6" w14:textId="79814DDE"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 xml:space="preserve">Conforme </w:t>
            </w:r>
            <w:r w:rsidR="00CB789F">
              <w:rPr>
                <w:rFonts w:ascii="Times New Roman" w:eastAsia="SimSun" w:hAnsi="Times New Roman" w:cs="Times New Roman"/>
                <w:szCs w:val="24"/>
                <w:lang w:eastAsia="en-US"/>
              </w:rPr>
              <w:t>Vocal</w:t>
            </w:r>
            <w:r w:rsidRPr="0031552C">
              <w:rPr>
                <w:rFonts w:ascii="Times New Roman" w:eastAsia="SimSun" w:hAnsi="Times New Roman" w:cs="Times New Roman"/>
                <w:szCs w:val="24"/>
                <w:lang w:eastAsia="en-US"/>
              </w:rPr>
              <w:t>:</w:t>
            </w:r>
          </w:p>
        </w:tc>
        <w:tc>
          <w:tcPr>
            <w:tcW w:w="1639" w:type="pct"/>
            <w:shd w:val="clear" w:color="auto" w:fill="auto"/>
          </w:tcPr>
          <w:p w14:paraId="3B6EE6E7" w14:textId="7D5FF9DD" w:rsidR="00CB0A14" w:rsidRPr="0031552C" w:rsidRDefault="00CB0A14" w:rsidP="00CB0A14">
            <w:pPr>
              <w:snapToGrid w:val="0"/>
              <w:spacing w:before="60" w:after="6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Conforme Vocal:</w:t>
            </w:r>
          </w:p>
        </w:tc>
      </w:tr>
      <w:tr w:rsidR="00CB0A14" w:rsidRPr="0031552C" w14:paraId="3B6EE6F2" w14:textId="77777777" w:rsidTr="00CB789F">
        <w:tc>
          <w:tcPr>
            <w:tcW w:w="1636" w:type="pct"/>
            <w:shd w:val="clear" w:color="auto" w:fill="auto"/>
          </w:tcPr>
          <w:p w14:paraId="3B6EE6E9"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A"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B"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725" w:type="pct"/>
            <w:shd w:val="clear" w:color="auto" w:fill="auto"/>
          </w:tcPr>
          <w:p w14:paraId="3B6EE6EC"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ED"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EE"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c>
          <w:tcPr>
            <w:tcW w:w="1639" w:type="pct"/>
            <w:shd w:val="clear" w:color="auto" w:fill="auto"/>
          </w:tcPr>
          <w:p w14:paraId="3B6EE6EF" w14:textId="77777777" w:rsidR="00CB0A14" w:rsidRPr="0031552C" w:rsidRDefault="00CB0A14" w:rsidP="00CB0A14">
            <w:pPr>
              <w:snapToGrid w:val="0"/>
              <w:spacing w:before="60" w:after="60" w:line="360" w:lineRule="auto"/>
              <w:rPr>
                <w:rFonts w:ascii="Times New Roman" w:eastAsia="SimSun" w:hAnsi="Times New Roman" w:cs="Times New Roman"/>
                <w:szCs w:val="24"/>
                <w:lang w:eastAsia="en-US"/>
              </w:rPr>
            </w:pPr>
          </w:p>
          <w:p w14:paraId="3B6EE6F0"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p w14:paraId="3B6EE6F1" w14:textId="77777777" w:rsidR="00CB0A14" w:rsidRPr="0031552C" w:rsidRDefault="00CB0A14" w:rsidP="00CB0A14">
            <w:pPr>
              <w:spacing w:before="60" w:after="60" w:line="360" w:lineRule="auto"/>
              <w:rPr>
                <w:rFonts w:ascii="Times New Roman" w:eastAsia="SimSun" w:hAnsi="Times New Roman" w:cs="Times New Roman"/>
                <w:szCs w:val="24"/>
                <w:lang w:eastAsia="en-US"/>
              </w:rPr>
            </w:pPr>
          </w:p>
        </w:tc>
      </w:tr>
      <w:tr w:rsidR="00CB0A14" w:rsidRPr="00E46FB0" w14:paraId="3B6EE6F6" w14:textId="77777777" w:rsidTr="00CB789F">
        <w:tc>
          <w:tcPr>
            <w:tcW w:w="1636" w:type="pct"/>
            <w:shd w:val="clear" w:color="auto" w:fill="auto"/>
          </w:tcPr>
          <w:p w14:paraId="404D90CD"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3" w14:textId="0CC6C3AE"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725" w:type="pct"/>
            <w:shd w:val="clear" w:color="auto" w:fill="auto"/>
          </w:tcPr>
          <w:p w14:paraId="1F3126DF"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4" w14:textId="7AB8D0DA" w:rsidR="00D27263" w:rsidRPr="0031552C" w:rsidRDefault="00D27263" w:rsidP="00E46FB0">
            <w:pPr>
              <w:spacing w:before="120" w:after="240" w:line="360" w:lineRule="auto"/>
              <w:rPr>
                <w:rFonts w:ascii="Times New Roman" w:eastAsia="SimSun" w:hAnsi="Times New Roman" w:cs="Times New Roman"/>
                <w:szCs w:val="24"/>
                <w:lang w:eastAsia="en-US"/>
              </w:rPr>
            </w:pPr>
          </w:p>
        </w:tc>
        <w:tc>
          <w:tcPr>
            <w:tcW w:w="1639" w:type="pct"/>
            <w:shd w:val="clear" w:color="auto" w:fill="auto"/>
          </w:tcPr>
          <w:p w14:paraId="741607C9" w14:textId="77777777" w:rsidR="00CB0A14" w:rsidRDefault="00CB0A14" w:rsidP="00E46FB0">
            <w:pPr>
              <w:spacing w:before="120" w:after="240" w:line="360" w:lineRule="auto"/>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Fdo.:</w:t>
            </w:r>
          </w:p>
          <w:p w14:paraId="3B6EE6F5" w14:textId="3BACED3D" w:rsidR="00D27263" w:rsidRPr="0031552C" w:rsidRDefault="00D27263" w:rsidP="00E46FB0">
            <w:pPr>
              <w:spacing w:before="120" w:after="240" w:line="360" w:lineRule="auto"/>
              <w:rPr>
                <w:rFonts w:ascii="Times New Roman" w:eastAsia="SimSun" w:hAnsi="Times New Roman" w:cs="Times New Roman"/>
                <w:szCs w:val="24"/>
                <w:lang w:eastAsia="en-US"/>
              </w:rPr>
            </w:pPr>
          </w:p>
        </w:tc>
      </w:tr>
    </w:tbl>
    <w:p w14:paraId="3B6EE707" w14:textId="77777777" w:rsidR="00CB0A14" w:rsidRPr="0031552C" w:rsidRDefault="00CB0A14" w:rsidP="00E46FB0">
      <w:pPr>
        <w:rPr>
          <w:lang w:eastAsia="en-US"/>
        </w:rPr>
      </w:pPr>
    </w:p>
    <w:p w14:paraId="3B6EE708" w14:textId="77777777" w:rsidR="00CB0A14" w:rsidRDefault="00CB0A14" w:rsidP="00E46FB0">
      <w:pPr>
        <w:rPr>
          <w:lang w:eastAsia="en-US"/>
        </w:rPr>
      </w:pPr>
    </w:p>
    <w:p w14:paraId="3B6EE709" w14:textId="77777777" w:rsidR="00E46FB0" w:rsidRDefault="00E46FB0" w:rsidP="00E46FB0">
      <w:pPr>
        <w:rPr>
          <w:lang w:eastAsia="en-US"/>
        </w:rPr>
      </w:pPr>
    </w:p>
    <w:p w14:paraId="3B6EE70A" w14:textId="77777777" w:rsidR="00E46FB0" w:rsidRPr="0031552C" w:rsidRDefault="00E46FB0" w:rsidP="00E46FB0">
      <w:pPr>
        <w:rPr>
          <w:lang w:eastAsia="en-US"/>
        </w:rPr>
      </w:pPr>
    </w:p>
    <w:p w14:paraId="3B6EE70B" w14:textId="77777777" w:rsidR="009F0C73" w:rsidRPr="0031552C" w:rsidRDefault="009F0C73" w:rsidP="00E46FB0">
      <w:pPr>
        <w:rPr>
          <w:lang w:eastAsia="en-US"/>
        </w:rPr>
      </w:pPr>
    </w:p>
    <w:p w14:paraId="3B6EE70C" w14:textId="1FB2D2AE" w:rsidR="00CC4575" w:rsidRPr="0031552C" w:rsidRDefault="00CB0A14" w:rsidP="009F0C73">
      <w:pPr>
        <w:spacing w:before="240" w:after="240" w:line="360" w:lineRule="auto"/>
        <w:jc w:val="center"/>
        <w:rPr>
          <w:rFonts w:ascii="Times New Roman" w:eastAsia="SimSun" w:hAnsi="Times New Roman" w:cs="Times New Roman"/>
          <w:szCs w:val="24"/>
          <w:lang w:eastAsia="en-US"/>
        </w:rPr>
      </w:pPr>
      <w:r w:rsidRPr="0031552C">
        <w:rPr>
          <w:rFonts w:ascii="Times New Roman" w:eastAsia="SimSun" w:hAnsi="Times New Roman" w:cs="Times New Roman"/>
          <w:szCs w:val="24"/>
          <w:lang w:eastAsia="en-US"/>
        </w:rPr>
        <w:t>Lugar y fecha: Pozuelo de Alarcón, a ____ de ______________ de 20</w:t>
      </w:r>
      <w:r w:rsidR="00742A7D">
        <w:rPr>
          <w:rFonts w:ascii="Times New Roman" w:eastAsia="SimSun" w:hAnsi="Times New Roman" w:cs="Times New Roman"/>
          <w:szCs w:val="24"/>
          <w:lang w:eastAsia="en-US"/>
        </w:rPr>
        <w:t>2</w:t>
      </w:r>
      <w:r w:rsidRPr="0031552C">
        <w:rPr>
          <w:rFonts w:ascii="Times New Roman" w:eastAsia="SimSun" w:hAnsi="Times New Roman" w:cs="Times New Roman"/>
          <w:szCs w:val="24"/>
          <w:lang w:eastAsia="en-US"/>
        </w:rPr>
        <w:t>__</w:t>
      </w:r>
    </w:p>
    <w:p w14:paraId="3B6EE70D" w14:textId="77777777" w:rsidR="00CC4575" w:rsidRPr="0031552C" w:rsidRDefault="00CC4575" w:rsidP="00CB0A14">
      <w:pPr>
        <w:spacing w:before="240" w:after="240" w:line="360" w:lineRule="auto"/>
        <w:rPr>
          <w:rFonts w:ascii="Times New Roman" w:eastAsia="SimSun" w:hAnsi="Times New Roman" w:cs="Times New Roman"/>
          <w:szCs w:val="24"/>
          <w:lang w:eastAsia="en-US"/>
        </w:rPr>
      </w:pPr>
    </w:p>
    <w:p w14:paraId="3B6EE70E" w14:textId="77777777" w:rsidR="00CC4575" w:rsidRPr="0031552C" w:rsidRDefault="00CC4575" w:rsidP="00CB0A14">
      <w:pPr>
        <w:spacing w:before="120" w:after="240" w:line="360" w:lineRule="auto"/>
        <w:jc w:val="center"/>
        <w:rPr>
          <w:rFonts w:ascii="Cambria" w:eastAsia="Times New Roman" w:hAnsi="Cambria" w:cs="Times New Roman"/>
          <w:color w:val="000000"/>
          <w:sz w:val="44"/>
          <w:szCs w:val="44"/>
          <w:lang w:eastAsia="es-ES_tradnl"/>
        </w:rPr>
        <w:sectPr w:rsidR="00CC4575" w:rsidRPr="0031552C" w:rsidSect="00CC4575">
          <w:type w:val="oddPage"/>
          <w:pgSz w:w="11907" w:h="16840" w:code="9"/>
          <w:pgMar w:top="1304" w:right="1247" w:bottom="1304" w:left="1247" w:header="720" w:footer="720" w:gutter="454"/>
          <w:cols w:space="720"/>
          <w:docGrid w:linePitch="299"/>
        </w:sectPr>
      </w:pPr>
    </w:p>
    <w:p w14:paraId="3B6EE70F" w14:textId="77777777" w:rsidR="00CB0A14" w:rsidRPr="0031552C" w:rsidRDefault="00CB0A14" w:rsidP="00E46FB0">
      <w:pPr>
        <w:rPr>
          <w:lang w:eastAsia="es-ES_tradnl"/>
        </w:rPr>
      </w:pPr>
    </w:p>
    <w:p w14:paraId="3B6EE710" w14:textId="77777777" w:rsidR="00CB0A14" w:rsidRPr="0031552C" w:rsidRDefault="00CB0A14" w:rsidP="00E46FB0">
      <w:pPr>
        <w:rPr>
          <w:lang w:eastAsia="es-ES_tradnl"/>
        </w:rPr>
      </w:pPr>
    </w:p>
    <w:p w14:paraId="3B6EE711" w14:textId="77777777" w:rsidR="00CB0A14" w:rsidRPr="0031552C" w:rsidRDefault="00CB0A14" w:rsidP="00E46FB0">
      <w:pPr>
        <w:rPr>
          <w:lang w:eastAsia="es-ES_tradnl"/>
        </w:rPr>
      </w:pPr>
    </w:p>
    <w:p w14:paraId="3B6EE712" w14:textId="77777777" w:rsidR="00CB0A14" w:rsidRPr="0031552C" w:rsidRDefault="00CB0A14" w:rsidP="00E46FB0">
      <w:pPr>
        <w:rPr>
          <w:lang w:eastAsia="es-ES_tradnl"/>
        </w:rPr>
      </w:pPr>
    </w:p>
    <w:p w14:paraId="3B6EE713" w14:textId="77777777" w:rsidR="00CB0A14" w:rsidRDefault="00CB0A14" w:rsidP="00E46FB0">
      <w:pPr>
        <w:rPr>
          <w:lang w:eastAsia="es-ES_tradnl"/>
        </w:rPr>
      </w:pPr>
    </w:p>
    <w:p w14:paraId="3B6EE714" w14:textId="77777777" w:rsidR="00E46FB0" w:rsidRDefault="00E46FB0" w:rsidP="00E46FB0">
      <w:pPr>
        <w:rPr>
          <w:lang w:eastAsia="es-ES_tradnl"/>
        </w:rPr>
      </w:pPr>
    </w:p>
    <w:p w14:paraId="3B6EE715" w14:textId="77777777" w:rsidR="00E46FB0" w:rsidRDefault="00E46FB0" w:rsidP="00E46FB0">
      <w:pPr>
        <w:rPr>
          <w:lang w:eastAsia="es-ES_tradnl"/>
        </w:rPr>
      </w:pPr>
    </w:p>
    <w:p w14:paraId="3B6EE716" w14:textId="77777777" w:rsidR="00E46FB0" w:rsidRDefault="00E46FB0" w:rsidP="00E46FB0">
      <w:pPr>
        <w:rPr>
          <w:lang w:eastAsia="es-ES_tradnl"/>
        </w:rPr>
      </w:pPr>
    </w:p>
    <w:p w14:paraId="3B6EE717" w14:textId="77777777" w:rsidR="00E46FB0" w:rsidRPr="0031552C" w:rsidRDefault="00E46FB0" w:rsidP="00E46FB0">
      <w:pPr>
        <w:rPr>
          <w:lang w:eastAsia="es-ES_tradnl"/>
        </w:rPr>
      </w:pPr>
    </w:p>
    <w:p w14:paraId="3B6EE718" w14:textId="77777777" w:rsidR="00CB0A14" w:rsidRPr="0031552C" w:rsidRDefault="00CB0A14" w:rsidP="00E46FB0">
      <w:pPr>
        <w:rPr>
          <w:lang w:eastAsia="es-ES_tradnl"/>
        </w:rPr>
      </w:pPr>
    </w:p>
    <w:p w14:paraId="3B6EE719" w14:textId="77777777" w:rsidR="00CB0A14" w:rsidRPr="0031552C" w:rsidRDefault="00CB0A14" w:rsidP="00E46FB0">
      <w:pPr>
        <w:rPr>
          <w:lang w:eastAsia="es-ES_tradnl"/>
        </w:rPr>
      </w:pPr>
    </w:p>
    <w:p w14:paraId="155F49BF" w14:textId="12E467DF" w:rsidR="007C4153" w:rsidRPr="007C4153" w:rsidRDefault="007C4153" w:rsidP="007C4153">
      <w:pPr>
        <w:jc w:val="right"/>
        <w:rPr>
          <w:i/>
          <w:iCs/>
          <w:sz w:val="28"/>
          <w:szCs w:val="28"/>
          <w:shd w:val="clear" w:color="auto" w:fill="FFFFFF"/>
        </w:rPr>
      </w:pPr>
      <w:r w:rsidRPr="007C4153">
        <w:rPr>
          <w:i/>
          <w:iCs/>
          <w:sz w:val="28"/>
          <w:szCs w:val="28"/>
          <w:shd w:val="clear" w:color="auto" w:fill="FFFFFF"/>
        </w:rPr>
        <w:t>“La tierra no es una herencia de nuestros padres, sino un préstamo de nuestros hijos"</w:t>
      </w:r>
    </w:p>
    <w:p w14:paraId="3B6EE71C" w14:textId="77777777" w:rsidR="00E46FB0" w:rsidRPr="00E46FB0" w:rsidRDefault="00E46FB0" w:rsidP="00E46FB0">
      <w:pPr>
        <w:rPr>
          <w:rFonts w:cs="Arial"/>
          <w:sz w:val="28"/>
          <w:szCs w:val="24"/>
          <w:lang w:eastAsia="es-ES_tradnl"/>
        </w:rPr>
      </w:pPr>
    </w:p>
    <w:p w14:paraId="3B6EE71D" w14:textId="77777777" w:rsidR="00E46FB0" w:rsidRPr="00E46FB0" w:rsidRDefault="00E46FB0" w:rsidP="00E46FB0">
      <w:pPr>
        <w:rPr>
          <w:rFonts w:cs="Arial"/>
          <w:sz w:val="28"/>
          <w:szCs w:val="24"/>
          <w:lang w:eastAsia="es-ES_tradnl"/>
        </w:rPr>
        <w:sectPr w:rsidR="00E46FB0" w:rsidRPr="00E46FB0" w:rsidSect="00CC4575">
          <w:type w:val="oddPage"/>
          <w:pgSz w:w="11907" w:h="16840" w:code="9"/>
          <w:pgMar w:top="1304" w:right="1247" w:bottom="1304" w:left="1247" w:header="720" w:footer="720" w:gutter="454"/>
          <w:cols w:space="720"/>
          <w:docGrid w:linePitch="299"/>
        </w:sectPr>
      </w:pPr>
    </w:p>
    <w:p w14:paraId="3B6EE71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1F" w14:textId="77777777" w:rsidR="00E46FB0" w:rsidRPr="0031552C" w:rsidRDefault="00E46FB0" w:rsidP="00E46FB0">
      <w:pPr>
        <w:rPr>
          <w:lang w:eastAsia="es-ES_tradnl"/>
        </w:rPr>
      </w:pPr>
    </w:p>
    <w:p w14:paraId="3B6EE720" w14:textId="77777777" w:rsidR="00E46FB0" w:rsidRPr="0031552C" w:rsidRDefault="00E46FB0" w:rsidP="00E46FB0">
      <w:pPr>
        <w:rPr>
          <w:lang w:eastAsia="es-ES_tradnl"/>
        </w:rPr>
      </w:pPr>
    </w:p>
    <w:p w14:paraId="3B6EE721" w14:textId="77777777" w:rsidR="00E46FB0" w:rsidRPr="0031552C" w:rsidRDefault="00E46FB0" w:rsidP="00E46FB0">
      <w:pPr>
        <w:rPr>
          <w:lang w:eastAsia="es-ES_tradnl"/>
        </w:rPr>
      </w:pPr>
    </w:p>
    <w:p w14:paraId="3B6EE722" w14:textId="77777777" w:rsidR="00E46FB0" w:rsidRPr="0031552C" w:rsidRDefault="00E46FB0" w:rsidP="00E46FB0">
      <w:pPr>
        <w:rPr>
          <w:lang w:eastAsia="es-ES_tradnl"/>
        </w:rPr>
      </w:pPr>
    </w:p>
    <w:p w14:paraId="3B6EE723" w14:textId="77777777" w:rsidR="00E46FB0" w:rsidRDefault="00E46FB0" w:rsidP="00E46FB0">
      <w:pPr>
        <w:rPr>
          <w:lang w:eastAsia="es-ES_tradnl"/>
        </w:rPr>
      </w:pPr>
    </w:p>
    <w:p w14:paraId="3B6EE724" w14:textId="77777777" w:rsidR="00E46FB0" w:rsidRDefault="00E46FB0" w:rsidP="00E46FB0">
      <w:pPr>
        <w:rPr>
          <w:lang w:eastAsia="es-ES_tradnl"/>
        </w:rPr>
      </w:pPr>
    </w:p>
    <w:p w14:paraId="3B6EE725" w14:textId="77777777" w:rsidR="00E46FB0" w:rsidRDefault="00E46FB0" w:rsidP="00E46FB0">
      <w:pPr>
        <w:rPr>
          <w:lang w:eastAsia="es-ES_tradnl"/>
        </w:rPr>
      </w:pPr>
    </w:p>
    <w:p w14:paraId="3B6EE726" w14:textId="77777777" w:rsidR="00E46FB0" w:rsidRDefault="00E46FB0" w:rsidP="00E46FB0">
      <w:pPr>
        <w:rPr>
          <w:lang w:eastAsia="es-ES_tradnl"/>
        </w:rPr>
      </w:pPr>
    </w:p>
    <w:p w14:paraId="3B6EE727" w14:textId="77777777" w:rsidR="00E46FB0" w:rsidRPr="0031552C" w:rsidRDefault="00E46FB0" w:rsidP="00E46FB0">
      <w:pPr>
        <w:rPr>
          <w:lang w:eastAsia="es-ES_tradnl"/>
        </w:rPr>
      </w:pPr>
    </w:p>
    <w:p w14:paraId="3B6EE728" w14:textId="77777777" w:rsidR="00E46FB0" w:rsidRPr="0031552C" w:rsidRDefault="00E46FB0" w:rsidP="00E46FB0">
      <w:pPr>
        <w:rPr>
          <w:lang w:eastAsia="es-ES_tradnl"/>
        </w:rPr>
      </w:pPr>
    </w:p>
    <w:p w14:paraId="3B6EE729" w14:textId="77777777" w:rsidR="00E46FB0" w:rsidRPr="0031552C" w:rsidRDefault="00E46FB0" w:rsidP="00E46FB0">
      <w:pPr>
        <w:rPr>
          <w:lang w:eastAsia="es-ES_tradnl"/>
        </w:rPr>
      </w:pPr>
    </w:p>
    <w:p w14:paraId="3B6EE72A" w14:textId="77777777" w:rsidR="00E46FB0" w:rsidRPr="00445411" w:rsidRDefault="00E46FB0" w:rsidP="00E46FB0">
      <w:pPr>
        <w:jc w:val="right"/>
        <w:rPr>
          <w:rFonts w:ascii="Cambria" w:hAnsi="Cambria" w:cs="Arial"/>
          <w:i/>
          <w:sz w:val="28"/>
          <w:szCs w:val="24"/>
          <w:highlight w:val="yellow"/>
          <w:lang w:eastAsia="es-ES_tradnl"/>
        </w:rPr>
      </w:pPr>
      <w:r w:rsidRPr="00445411">
        <w:rPr>
          <w:rFonts w:ascii="Cambria" w:hAnsi="Cambria" w:cs="Arial"/>
          <w:i/>
          <w:sz w:val="28"/>
          <w:szCs w:val="24"/>
          <w:highlight w:val="yellow"/>
          <w:lang w:eastAsia="es-ES_tradnl"/>
        </w:rPr>
        <w:t xml:space="preserve">Aquí iría la dedicatoria (opcional). </w:t>
      </w:r>
    </w:p>
    <w:p w14:paraId="3B6EE72B" w14:textId="34EEB53D" w:rsidR="00E46FB0" w:rsidRDefault="00E46FB0" w:rsidP="00E46FB0">
      <w:pPr>
        <w:jc w:val="right"/>
        <w:rPr>
          <w:rFonts w:ascii="Cambria" w:hAnsi="Cambria" w:cs="Arial"/>
          <w:i/>
          <w:sz w:val="28"/>
          <w:szCs w:val="24"/>
          <w:lang w:eastAsia="es-ES_tradnl"/>
        </w:rPr>
      </w:pPr>
      <w:r w:rsidRPr="00445411">
        <w:rPr>
          <w:rFonts w:ascii="Cambria" w:hAnsi="Cambria" w:cs="Arial"/>
          <w:i/>
          <w:sz w:val="28"/>
          <w:szCs w:val="24"/>
          <w:highlight w:val="yellow"/>
          <w:lang w:eastAsia="es-ES_tradnl"/>
        </w:rPr>
        <w:t>Si no hubiera, debe eliminarse esta sección.</w:t>
      </w:r>
    </w:p>
    <w:p w14:paraId="44ABA573" w14:textId="1BFE5CFD" w:rsidR="005B4831" w:rsidRPr="00E46FB0" w:rsidRDefault="00C36B7D" w:rsidP="00E46FB0">
      <w:pPr>
        <w:jc w:val="right"/>
        <w:rPr>
          <w:rFonts w:ascii="Cambria" w:hAnsi="Cambria" w:cs="Arial"/>
          <w:i/>
          <w:sz w:val="28"/>
          <w:szCs w:val="24"/>
          <w:lang w:eastAsia="es-ES_tradnl"/>
        </w:rPr>
      </w:pPr>
      <w:r>
        <w:rPr>
          <w:rFonts w:ascii="Cambria" w:hAnsi="Cambria" w:cs="Arial"/>
          <w:i/>
          <w:sz w:val="28"/>
          <w:szCs w:val="24"/>
          <w:lang w:eastAsia="es-ES_tradnl"/>
        </w:rPr>
        <w:t xml:space="preserve">Quisiera </w:t>
      </w:r>
      <w:r w:rsidR="007823E5">
        <w:rPr>
          <w:rFonts w:ascii="Cambria" w:hAnsi="Cambria" w:cs="Arial"/>
          <w:i/>
          <w:sz w:val="28"/>
          <w:szCs w:val="24"/>
          <w:lang w:eastAsia="es-ES_tradnl"/>
        </w:rPr>
        <w:t>darles</w:t>
      </w:r>
      <w:r>
        <w:rPr>
          <w:rFonts w:ascii="Cambria" w:hAnsi="Cambria" w:cs="Arial"/>
          <w:i/>
          <w:sz w:val="28"/>
          <w:szCs w:val="24"/>
          <w:lang w:eastAsia="es-ES_tradnl"/>
        </w:rPr>
        <w:t xml:space="preserve"> las gracias a mis padres por haberme a</w:t>
      </w:r>
      <w:r w:rsidR="00083D7B">
        <w:rPr>
          <w:rFonts w:ascii="Cambria" w:hAnsi="Cambria" w:cs="Arial"/>
          <w:i/>
          <w:sz w:val="28"/>
          <w:szCs w:val="24"/>
          <w:lang w:eastAsia="es-ES_tradnl"/>
        </w:rPr>
        <w:t>compañado y haber insistido en la importancia de</w:t>
      </w:r>
      <w:r w:rsidR="003E2292">
        <w:rPr>
          <w:rFonts w:ascii="Cambria" w:hAnsi="Cambria" w:cs="Arial"/>
          <w:i/>
          <w:sz w:val="28"/>
          <w:szCs w:val="24"/>
          <w:lang w:eastAsia="es-ES_tradnl"/>
        </w:rPr>
        <w:t xml:space="preserve"> los estudios</w:t>
      </w:r>
      <w:r w:rsidR="008705CA">
        <w:rPr>
          <w:rFonts w:ascii="Cambria" w:hAnsi="Cambria" w:cs="Arial"/>
          <w:i/>
          <w:sz w:val="28"/>
          <w:szCs w:val="24"/>
          <w:lang w:eastAsia="es-ES_tradnl"/>
        </w:rPr>
        <w:t xml:space="preserve"> a la universidad</w:t>
      </w:r>
      <w:r w:rsidR="003E2292">
        <w:rPr>
          <w:rFonts w:ascii="Cambria" w:hAnsi="Cambria" w:cs="Arial"/>
          <w:i/>
          <w:sz w:val="28"/>
          <w:szCs w:val="24"/>
          <w:lang w:eastAsia="es-ES_tradnl"/>
        </w:rPr>
        <w:t xml:space="preserve"> y a </w:t>
      </w:r>
      <w:r w:rsidR="00117AB5">
        <w:rPr>
          <w:rFonts w:ascii="Cambria" w:hAnsi="Cambria" w:cs="Arial"/>
          <w:i/>
          <w:sz w:val="28"/>
          <w:szCs w:val="24"/>
          <w:lang w:eastAsia="es-ES_tradnl"/>
        </w:rPr>
        <w:t xml:space="preserve">mis amigos </w:t>
      </w:r>
      <w:r w:rsidR="003E2292">
        <w:rPr>
          <w:rFonts w:ascii="Cambria" w:hAnsi="Cambria" w:cs="Arial"/>
          <w:i/>
          <w:sz w:val="28"/>
          <w:szCs w:val="24"/>
          <w:lang w:eastAsia="es-ES_tradnl"/>
        </w:rPr>
        <w:t>Pablo García y</w:t>
      </w:r>
      <w:r w:rsidR="007B2A40">
        <w:rPr>
          <w:rFonts w:ascii="Cambria" w:hAnsi="Cambria" w:cs="Arial"/>
          <w:i/>
          <w:sz w:val="28"/>
          <w:szCs w:val="24"/>
          <w:lang w:eastAsia="es-ES_tradnl"/>
        </w:rPr>
        <w:t xml:space="preserve"> Pablo Merino por toda la ayuda que me han prestado</w:t>
      </w:r>
      <w:r w:rsidR="007823E5">
        <w:rPr>
          <w:rFonts w:ascii="Cambria" w:hAnsi="Cambria" w:cs="Arial"/>
          <w:i/>
          <w:sz w:val="28"/>
          <w:szCs w:val="24"/>
          <w:lang w:eastAsia="es-ES_tradnl"/>
        </w:rPr>
        <w:t xml:space="preserve"> estos años.</w:t>
      </w:r>
    </w:p>
    <w:p w14:paraId="3B6EE72C" w14:textId="77777777" w:rsidR="00E46FB0" w:rsidRPr="00E46FB0" w:rsidRDefault="00E46FB0" w:rsidP="00E46FB0">
      <w:pPr>
        <w:rPr>
          <w:lang w:eastAsia="es-ES_tradnl"/>
        </w:rPr>
      </w:pPr>
    </w:p>
    <w:p w14:paraId="3B6EE72D" w14:textId="77777777" w:rsidR="00E46FB0" w:rsidRPr="00E46FB0" w:rsidRDefault="00E46FB0" w:rsidP="00E46FB0">
      <w:pPr>
        <w:rPr>
          <w:lang w:eastAsia="es-ES_tradnl"/>
        </w:rPr>
        <w:sectPr w:rsidR="00E46FB0" w:rsidRPr="00E46FB0" w:rsidSect="00CC4575">
          <w:type w:val="oddPage"/>
          <w:pgSz w:w="11907" w:h="16840" w:code="9"/>
          <w:pgMar w:top="1304" w:right="1247" w:bottom="1304" w:left="1247" w:header="720" w:footer="720" w:gutter="454"/>
          <w:cols w:space="720"/>
          <w:docGrid w:linePitch="299"/>
        </w:sectPr>
      </w:pPr>
    </w:p>
    <w:p w14:paraId="3B6EE72E" w14:textId="77777777" w:rsidR="00CB0A14" w:rsidRPr="0031552C" w:rsidRDefault="00CB0A14" w:rsidP="00CB0A14">
      <w:pPr>
        <w:spacing w:before="120" w:after="240" w:line="360" w:lineRule="auto"/>
        <w:jc w:val="right"/>
        <w:rPr>
          <w:rFonts w:ascii="Times New Roman" w:eastAsia="Times New Roman" w:hAnsi="Times New Roman" w:cs="Arial"/>
          <w:i/>
          <w:color w:val="000000"/>
          <w:sz w:val="28"/>
          <w:szCs w:val="24"/>
          <w:lang w:eastAsia="es-ES_tradnl"/>
        </w:rPr>
      </w:pPr>
    </w:p>
    <w:p w14:paraId="3B6EE72F" w14:textId="77777777" w:rsidR="00CB0A14" w:rsidRPr="0031552C" w:rsidRDefault="00CB0A14" w:rsidP="004F0299">
      <w:pPr>
        <w:spacing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Agradecimientos</w:t>
      </w:r>
    </w:p>
    <w:p w14:paraId="3B6EE730" w14:textId="77777777" w:rsidR="00CB0A14" w:rsidRPr="00445411" w:rsidRDefault="00CB0A14" w:rsidP="004F0299">
      <w:pPr>
        <w:rPr>
          <w:highlight w:val="yellow"/>
          <w:lang w:eastAsia="es-ES_tradnl"/>
        </w:rPr>
      </w:pPr>
      <w:r w:rsidRPr="00445411">
        <w:rPr>
          <w:highlight w:val="yellow"/>
          <w:lang w:eastAsia="es-ES_tradnl"/>
        </w:rPr>
        <w:t xml:space="preserve">Aquí se incluirían los agradecimientos personales y profesionales. No olvidarse de agradecer la ayuda recibida, especialmente si se ha realizado el proyecto gracias a una beca, contrato o algún tipo de subvención o apoyo. </w:t>
      </w:r>
    </w:p>
    <w:p w14:paraId="3B6EE731" w14:textId="3EC7150B" w:rsidR="00CB0A14" w:rsidRDefault="00CB0A14" w:rsidP="004F0299">
      <w:pPr>
        <w:rPr>
          <w:lang w:eastAsia="es-ES_tradnl"/>
        </w:rPr>
      </w:pPr>
      <w:r w:rsidRPr="00445411">
        <w:rPr>
          <w:highlight w:val="yellow"/>
          <w:lang w:eastAsia="es-ES_tradnl"/>
        </w:rPr>
        <w:t xml:space="preserve">Este apartado es opcional. Si no hubiera agradecimientos, debe eliminarse esta </w:t>
      </w:r>
      <w:r w:rsidR="00E46FB0" w:rsidRPr="00445411">
        <w:rPr>
          <w:highlight w:val="yellow"/>
          <w:lang w:eastAsia="es-ES_tradnl"/>
        </w:rPr>
        <w:t>sección</w:t>
      </w:r>
      <w:r w:rsidR="00CB789F">
        <w:rPr>
          <w:highlight w:val="yellow"/>
          <w:lang w:eastAsia="es-ES_tradnl"/>
        </w:rPr>
        <w:t>. Sin embargo, pensad bien pues siempre hay a quien dar las gracias por nuestros logros personales</w:t>
      </w:r>
      <w:r w:rsidRPr="00445411">
        <w:rPr>
          <w:highlight w:val="yellow"/>
          <w:lang w:eastAsia="es-ES_tradnl"/>
        </w:rPr>
        <w:t>.</w:t>
      </w:r>
      <w:r w:rsidRPr="0031552C">
        <w:rPr>
          <w:lang w:eastAsia="es-ES_tradnl"/>
        </w:rPr>
        <w:t xml:space="preserve"> </w:t>
      </w:r>
    </w:p>
    <w:p w14:paraId="767F2E18" w14:textId="54F197C4" w:rsidR="007823E5" w:rsidRPr="0031552C" w:rsidRDefault="007823E5" w:rsidP="004F0299">
      <w:pPr>
        <w:rPr>
          <w:lang w:eastAsia="es-ES_tradnl"/>
        </w:rPr>
      </w:pPr>
      <w:r>
        <w:rPr>
          <w:lang w:eastAsia="es-ES_tradnl"/>
        </w:rPr>
        <w:t>En desarrollo</w:t>
      </w:r>
    </w:p>
    <w:p w14:paraId="3B6EE732" w14:textId="77777777" w:rsidR="00CB0A14" w:rsidRPr="0031552C" w:rsidRDefault="00CB0A14" w:rsidP="004F0299">
      <w:pPr>
        <w:rPr>
          <w:rFonts w:ascii="Times New Roman" w:eastAsia="Cambria" w:hAnsi="Times New Roman" w:cs="Times New Roman"/>
          <w:szCs w:val="24"/>
          <w:lang w:eastAsia="es-ES_tradnl"/>
        </w:rPr>
      </w:pPr>
    </w:p>
    <w:p w14:paraId="3B6EE733" w14:textId="77777777" w:rsidR="00CC4575" w:rsidRPr="0031552C" w:rsidRDefault="00CC4575" w:rsidP="004F0299">
      <w:pPr>
        <w:rPr>
          <w:rFonts w:ascii="Times New Roman" w:eastAsia="Cambria" w:hAnsi="Times New Roman" w:cs="Times New Roman"/>
          <w:szCs w:val="24"/>
          <w:lang w:eastAsia="es-ES_tradnl"/>
        </w:rPr>
        <w:sectPr w:rsidR="00CC4575" w:rsidRPr="0031552C" w:rsidSect="00CC4575">
          <w:type w:val="oddPage"/>
          <w:pgSz w:w="11907" w:h="16840" w:code="9"/>
          <w:pgMar w:top="1304" w:right="1247" w:bottom="1304" w:left="1247" w:header="720" w:footer="720" w:gutter="454"/>
          <w:cols w:space="720"/>
          <w:docGrid w:linePitch="299"/>
        </w:sectPr>
      </w:pPr>
    </w:p>
    <w:p w14:paraId="3B6EE734" w14:textId="77777777" w:rsidR="00CB0A14" w:rsidRPr="0031552C" w:rsidRDefault="00CB0A14" w:rsidP="004F0299">
      <w:pPr>
        <w:spacing w:after="120" w:line="360" w:lineRule="auto"/>
        <w:rPr>
          <w:rFonts w:ascii="Cambria" w:eastAsia="Cambria" w:hAnsi="Cambria" w:cs="Times New Roman"/>
          <w:color w:val="002060"/>
          <w:sz w:val="36"/>
          <w:szCs w:val="36"/>
          <w:lang w:eastAsia="en-US"/>
        </w:rPr>
      </w:pPr>
      <w:r w:rsidRPr="0031552C">
        <w:rPr>
          <w:rFonts w:asciiTheme="majorHAnsi" w:eastAsiaTheme="majorEastAsia" w:hAnsiTheme="majorHAnsi" w:cstheme="majorBidi"/>
          <w:color w:val="002060"/>
          <w:sz w:val="56"/>
          <w:szCs w:val="56"/>
        </w:rPr>
        <w:lastRenderedPageBreak/>
        <w:t>Resumen</w:t>
      </w:r>
    </w:p>
    <w:p w14:paraId="1AEB5477" w14:textId="42CDA72C" w:rsidR="0045490C" w:rsidRDefault="0045490C" w:rsidP="00A53099">
      <w:pPr>
        <w:ind w:firstLine="709"/>
        <w:rPr>
          <w:lang w:eastAsia="es-ES"/>
        </w:rPr>
      </w:pPr>
      <w:r>
        <w:rPr>
          <w:lang w:eastAsia="es-ES"/>
        </w:rPr>
        <w:t xml:space="preserve">El objetivo del proyecto es crear un sistema de asistencia de bajo coste que permita </w:t>
      </w:r>
      <w:r w:rsidR="001631DA">
        <w:rPr>
          <w:lang w:eastAsia="es-ES"/>
        </w:rPr>
        <w:t>l</w:t>
      </w:r>
      <w:r>
        <w:rPr>
          <w:lang w:eastAsia="es-ES"/>
        </w:rPr>
        <w:t>a detección y triangulación de la posición de incendios forestales a través de la instalación de cámaras en torres de vigilancia forestal.</w:t>
      </w:r>
    </w:p>
    <w:p w14:paraId="51142C1A" w14:textId="77777777" w:rsidR="0045490C" w:rsidRDefault="0045490C" w:rsidP="00A53099">
      <w:pPr>
        <w:ind w:firstLine="709"/>
        <w:rPr>
          <w:lang w:eastAsia="es-ES"/>
        </w:rPr>
      </w:pPr>
      <w:r>
        <w:rPr>
          <w:lang w:eastAsia="es-ES"/>
        </w:rPr>
        <w:t>El objetivo no es sustituir el trabajo de vigilancia de los bomberos encargados, sino reducir el error humano, falta de atención debido al cansancio, mala visión… Estas torres a menudo se encuentran vacías debido a la falta de personal, tener un sistema de alertas puede ayudar a coordinar a los equipos, aunque se encuentren numéricamente necesitados de personal.</w:t>
      </w:r>
    </w:p>
    <w:p w14:paraId="0DECB73E" w14:textId="066E093F" w:rsidR="0045490C" w:rsidRDefault="0045490C" w:rsidP="00A53099">
      <w:pPr>
        <w:ind w:firstLine="709"/>
        <w:rPr>
          <w:lang w:eastAsia="es-ES"/>
        </w:rPr>
      </w:pPr>
      <w:r>
        <w:rPr>
          <w:lang w:eastAsia="es-ES"/>
        </w:rPr>
        <w:t>El prototipo de cámara de vigilancia se desarrollará con el kit NVIDIA Jetson Nano, desarrollado para soluciones donde sea necesario el procesamiento de imágenes, en nuestro caso una IA capaz de distinguir indicios de fuego, es decir, desarrollar una CNN que con un cierto margen de error pueda alertar de un posible incendio. Para después dar una posición aproximada del mismo.</w:t>
      </w:r>
    </w:p>
    <w:p w14:paraId="4D3E782D" w14:textId="0117DAD4" w:rsidR="0045490C" w:rsidRPr="0031552C" w:rsidRDefault="0045490C" w:rsidP="00A53099">
      <w:pPr>
        <w:ind w:firstLine="709"/>
        <w:rPr>
          <w:lang w:eastAsia="es-ES"/>
        </w:rPr>
      </w:pPr>
      <w:r>
        <w:rPr>
          <w:lang w:eastAsia="es-ES"/>
        </w:rPr>
        <w:t xml:space="preserve">Dependiendo de la dificultad de este primer paso, también se podrá </w:t>
      </w:r>
      <w:r w:rsidR="004F7AFA">
        <w:rPr>
          <w:lang w:eastAsia="es-ES"/>
        </w:rPr>
        <w:t>reconsiderar el alcance</w:t>
      </w:r>
      <w:r>
        <w:rPr>
          <w:lang w:eastAsia="es-ES"/>
        </w:rPr>
        <w:t xml:space="preserve"> </w:t>
      </w:r>
      <w:r w:rsidR="00316E3F">
        <w:rPr>
          <w:lang w:eastAsia="es-ES"/>
        </w:rPr>
        <w:t>d</w:t>
      </w:r>
      <w:r>
        <w:rPr>
          <w:lang w:eastAsia="es-ES"/>
        </w:rPr>
        <w:t xml:space="preserve">el proyecto haciendo estudios de terreno o modificando la probabilidad de alerta dependiendo del clima. </w:t>
      </w:r>
    </w:p>
    <w:p w14:paraId="49068A10" w14:textId="77777777" w:rsidR="0045490C" w:rsidRPr="0031552C" w:rsidRDefault="0045490C" w:rsidP="004F0299">
      <w:pPr>
        <w:rPr>
          <w:lang w:eastAsia="es-ES"/>
        </w:rPr>
      </w:pPr>
    </w:p>
    <w:p w14:paraId="3B6EE736" w14:textId="77777777" w:rsidR="00CB0A14" w:rsidRPr="0031552C" w:rsidRDefault="00CB0A14" w:rsidP="00CC4575">
      <w:pPr>
        <w:spacing w:before="480" w:after="120" w:line="360" w:lineRule="auto"/>
        <w:rPr>
          <w:rFonts w:asciiTheme="majorHAnsi" w:eastAsiaTheme="majorEastAsia" w:hAnsiTheme="majorHAnsi" w:cstheme="majorBidi"/>
          <w:color w:val="002060"/>
          <w:sz w:val="56"/>
          <w:szCs w:val="56"/>
        </w:rPr>
      </w:pPr>
      <w:r w:rsidRPr="0031552C">
        <w:rPr>
          <w:rFonts w:asciiTheme="majorHAnsi" w:eastAsiaTheme="majorEastAsia" w:hAnsiTheme="majorHAnsi" w:cstheme="majorBidi"/>
          <w:color w:val="002060"/>
          <w:sz w:val="56"/>
          <w:szCs w:val="56"/>
        </w:rPr>
        <w:t>Palabras claves</w:t>
      </w:r>
    </w:p>
    <w:p w14:paraId="671668DA" w14:textId="5675C347" w:rsidR="00274D29" w:rsidRPr="0031552C" w:rsidRDefault="00274D29" w:rsidP="00274D29">
      <w:pPr>
        <w:rPr>
          <w:lang w:eastAsia="es-ES"/>
        </w:rPr>
      </w:pPr>
      <w:r>
        <w:rPr>
          <w:lang w:eastAsia="es-ES"/>
        </w:rPr>
        <w:t xml:space="preserve">Nvidia, Jetson, </w:t>
      </w:r>
      <w:r w:rsidR="00B8676C">
        <w:rPr>
          <w:lang w:eastAsia="es-ES"/>
        </w:rPr>
        <w:t>Deep Neural Networks</w:t>
      </w:r>
      <w:r>
        <w:rPr>
          <w:lang w:eastAsia="es-ES"/>
        </w:rPr>
        <w:t xml:space="preserve">, </w:t>
      </w:r>
      <w:r w:rsidR="00BF1E23">
        <w:t>Object Detection</w:t>
      </w:r>
      <w:r>
        <w:rPr>
          <w:lang w:eastAsia="es-ES"/>
        </w:rPr>
        <w:t xml:space="preserve">, </w:t>
      </w:r>
      <w:r w:rsidR="00C65A7C">
        <w:rPr>
          <w:lang w:eastAsia="es-ES"/>
        </w:rPr>
        <w:t>Tensorflow</w:t>
      </w:r>
      <w:r>
        <w:rPr>
          <w:lang w:eastAsia="es-ES"/>
        </w:rPr>
        <w:t>.</w:t>
      </w:r>
    </w:p>
    <w:p w14:paraId="38C56501" w14:textId="047DBF09" w:rsidR="00274D29" w:rsidRPr="0031552C" w:rsidRDefault="00274D29" w:rsidP="00CC4575">
      <w:pPr>
        <w:rPr>
          <w:lang w:eastAsia="es-ES"/>
        </w:rPr>
      </w:pPr>
    </w:p>
    <w:p w14:paraId="3B6EE738" w14:textId="77777777" w:rsidR="00CB0A14" w:rsidRPr="001355B4" w:rsidRDefault="00CB0A14" w:rsidP="00CC4575">
      <w:pPr>
        <w:spacing w:before="480" w:after="120" w:line="360" w:lineRule="auto"/>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Abstract</w:t>
      </w:r>
    </w:p>
    <w:p w14:paraId="3A2D8DBD" w14:textId="77777777" w:rsidR="009047FC" w:rsidRPr="009047FC" w:rsidRDefault="009047FC" w:rsidP="009047FC">
      <w:pPr>
        <w:rPr>
          <w:lang w:val="en-US" w:eastAsia="es-ES"/>
        </w:rPr>
      </w:pPr>
      <w:r w:rsidRPr="009047FC">
        <w:rPr>
          <w:lang w:val="en-US" w:eastAsia="es-ES"/>
        </w:rPr>
        <w:t>The objective of the project is to create a low-cost assistance system that allows the detection and triangulation of the position of forest fires through the installation of cameras in forest watchtowers.</w:t>
      </w:r>
    </w:p>
    <w:p w14:paraId="00A36966" w14:textId="77777777" w:rsidR="009047FC" w:rsidRPr="009047FC" w:rsidRDefault="009047FC" w:rsidP="009047FC">
      <w:pPr>
        <w:rPr>
          <w:lang w:val="en-US" w:eastAsia="es-ES"/>
        </w:rPr>
      </w:pPr>
      <w:r w:rsidRPr="009047FC">
        <w:rPr>
          <w:lang w:val="en-US" w:eastAsia="es-ES"/>
        </w:rPr>
        <w:t>The objective is not to replace the surveillance work of the firefighters in charge, but to reduce human error, inattention due to fatigue, poor vision ... These towers are often empty due to lack of personnel, having an alert system can help coordinate teams, even if they are numerically in need of staff.</w:t>
      </w:r>
    </w:p>
    <w:p w14:paraId="180F2A73" w14:textId="77777777" w:rsidR="009047FC" w:rsidRPr="009047FC" w:rsidRDefault="009047FC" w:rsidP="009047FC">
      <w:pPr>
        <w:rPr>
          <w:lang w:val="en-US" w:eastAsia="es-ES"/>
        </w:rPr>
      </w:pPr>
      <w:r w:rsidRPr="009047FC">
        <w:rPr>
          <w:lang w:val="en-US" w:eastAsia="es-ES"/>
        </w:rPr>
        <w:lastRenderedPageBreak/>
        <w:t>The surveillance camera prototype will be developed with the NVIDIA Jetson Nano kit, developed for solutions where image processing is necessary, in our case an AI capable of distinguishing signs of fire, that is, developing a CNN that with a certain margin of error can alert you to a possible fire. To later give an approximate position of it.</w:t>
      </w:r>
    </w:p>
    <w:p w14:paraId="2DF5A789" w14:textId="77777777" w:rsidR="009047FC" w:rsidRDefault="009047FC" w:rsidP="009047FC">
      <w:pPr>
        <w:rPr>
          <w:lang w:val="en-US" w:eastAsia="es-ES"/>
        </w:rPr>
      </w:pPr>
      <w:r w:rsidRPr="009047FC">
        <w:rPr>
          <w:lang w:val="en-US" w:eastAsia="es-ES"/>
        </w:rPr>
        <w:t>Depending on the difficulty of this first step, the scope of the project can also be reconsidered by doing field studies or modifying the alert probability depending on the weather.</w:t>
      </w:r>
    </w:p>
    <w:p w14:paraId="3B6EE73A" w14:textId="54AA8D25" w:rsidR="00CB0A14" w:rsidRPr="001355B4" w:rsidRDefault="00CB0A14" w:rsidP="009047FC">
      <w:pPr>
        <w:rPr>
          <w:rFonts w:asciiTheme="majorHAnsi" w:eastAsiaTheme="majorEastAsia" w:hAnsiTheme="majorHAnsi" w:cstheme="majorBidi"/>
          <w:color w:val="002060"/>
          <w:sz w:val="56"/>
          <w:szCs w:val="56"/>
          <w:lang w:val="en-US"/>
        </w:rPr>
      </w:pPr>
      <w:r w:rsidRPr="001355B4">
        <w:rPr>
          <w:rFonts w:asciiTheme="majorHAnsi" w:eastAsiaTheme="majorEastAsia" w:hAnsiTheme="majorHAnsi" w:cstheme="majorBidi"/>
          <w:color w:val="002060"/>
          <w:sz w:val="56"/>
          <w:szCs w:val="56"/>
          <w:lang w:val="en-US"/>
        </w:rPr>
        <w:t>Keywords</w:t>
      </w:r>
    </w:p>
    <w:p w14:paraId="1797D009" w14:textId="2FDC9EE6" w:rsidR="009047FC" w:rsidRPr="0031552C" w:rsidRDefault="009047FC" w:rsidP="009047FC">
      <w:pPr>
        <w:rPr>
          <w:lang w:eastAsia="es-ES"/>
        </w:rPr>
      </w:pPr>
      <w:r>
        <w:rPr>
          <w:lang w:eastAsia="es-ES"/>
        </w:rPr>
        <w:t xml:space="preserve">Nvidia, Jetson, </w:t>
      </w:r>
      <w:r w:rsidR="00C65A7C">
        <w:rPr>
          <w:lang w:eastAsia="es-ES"/>
        </w:rPr>
        <w:t>Deep Neural Networks</w:t>
      </w:r>
      <w:r>
        <w:rPr>
          <w:lang w:eastAsia="es-ES"/>
        </w:rPr>
        <w:t xml:space="preserve">, </w:t>
      </w:r>
      <w:r w:rsidR="00BF1E23">
        <w:t xml:space="preserve">Object Detection, </w:t>
      </w:r>
      <w:r w:rsidR="00C65A7C">
        <w:rPr>
          <w:lang w:eastAsia="es-ES"/>
        </w:rPr>
        <w:t>Tensorflow</w:t>
      </w:r>
      <w:r>
        <w:rPr>
          <w:lang w:eastAsia="es-ES"/>
        </w:rPr>
        <w:t>.</w:t>
      </w:r>
    </w:p>
    <w:p w14:paraId="3B6EE73C" w14:textId="77777777" w:rsidR="00CB0A14" w:rsidRPr="001355B4" w:rsidRDefault="00CB0A14" w:rsidP="00CC4575">
      <w:pPr>
        <w:rPr>
          <w:rFonts w:ascii="Calibri Light" w:hAnsi="Calibri Light"/>
          <w:color w:val="000000"/>
          <w:lang w:val="en-US"/>
        </w:rPr>
      </w:pPr>
    </w:p>
    <w:p w14:paraId="3B6EE73D" w14:textId="77777777" w:rsidR="00CB0A14" w:rsidRPr="001355B4" w:rsidRDefault="00CB0A14" w:rsidP="00CC4575">
      <w:pPr>
        <w:rPr>
          <w:rFonts w:ascii="Calibri Light" w:hAnsi="Calibri Light"/>
          <w:color w:val="000000"/>
          <w:lang w:val="en-US"/>
        </w:rPr>
      </w:pPr>
    </w:p>
    <w:p w14:paraId="3B6EE73E" w14:textId="77777777" w:rsidR="00CB0A14" w:rsidRPr="001355B4" w:rsidRDefault="00CB0A14" w:rsidP="00CC4575">
      <w:pPr>
        <w:rPr>
          <w:rFonts w:ascii="Calibri Light" w:hAnsi="Calibri Light"/>
          <w:color w:val="000000"/>
          <w:lang w:val="en-US"/>
        </w:rPr>
        <w:sectPr w:rsidR="00CB0A14" w:rsidRPr="001355B4" w:rsidSect="00CC4575">
          <w:type w:val="oddPage"/>
          <w:pgSz w:w="11907" w:h="16840" w:code="9"/>
          <w:pgMar w:top="1304" w:right="1247" w:bottom="1304" w:left="1247" w:header="720" w:footer="720" w:gutter="454"/>
          <w:cols w:space="720"/>
          <w:docGrid w:linePitch="299"/>
        </w:sectPr>
      </w:pPr>
    </w:p>
    <w:p w14:paraId="3B6EE73F" w14:textId="77777777" w:rsidR="00CB0A14" w:rsidRPr="0031552C" w:rsidRDefault="0067575B" w:rsidP="0067575B">
      <w:pPr>
        <w:pStyle w:val="Ttulo"/>
        <w:rPr>
          <w:color w:val="002060"/>
        </w:rPr>
      </w:pPr>
      <w:r w:rsidRPr="0031552C">
        <w:rPr>
          <w:color w:val="002060"/>
        </w:rPr>
        <w:lastRenderedPageBreak/>
        <w:t>Índice de Contenidos</w:t>
      </w:r>
    </w:p>
    <w:p w14:paraId="3B6EE740" w14:textId="77777777" w:rsidR="0067575B" w:rsidRPr="0031552C" w:rsidRDefault="0067575B" w:rsidP="0067575B"/>
    <w:p w14:paraId="7EE1A75C" w14:textId="623676A7" w:rsidR="00B25943" w:rsidRDefault="00A32323">
      <w:pPr>
        <w:pStyle w:val="TDC1"/>
        <w:rPr>
          <w:rFonts w:asciiTheme="minorHAnsi" w:eastAsiaTheme="minorEastAsia" w:hAnsiTheme="minorHAnsi" w:cstheme="minorBidi"/>
          <w:b w:val="0"/>
          <w:color w:val="auto"/>
          <w:sz w:val="22"/>
          <w:szCs w:val="22"/>
          <w:lang w:eastAsia="es-ES"/>
        </w:rPr>
      </w:pPr>
      <w:r w:rsidRPr="0031552C">
        <w:rPr>
          <w:noProof w:val="0"/>
        </w:rPr>
        <w:fldChar w:fldCharType="begin"/>
      </w:r>
      <w:r w:rsidRPr="0031552C">
        <w:rPr>
          <w:noProof w:val="0"/>
        </w:rPr>
        <w:instrText xml:space="preserve"> TOC \o "1-3" \h \z \u </w:instrText>
      </w:r>
      <w:r w:rsidRPr="0031552C">
        <w:rPr>
          <w:noProof w:val="0"/>
        </w:rPr>
        <w:fldChar w:fldCharType="separate"/>
      </w:r>
      <w:hyperlink w:anchor="_Toc75209705" w:history="1">
        <w:r w:rsidR="00B25943" w:rsidRPr="00070ED4">
          <w:rPr>
            <w:rStyle w:val="Hipervnculo"/>
          </w:rPr>
          <w:t>1.</w:t>
        </w:r>
        <w:r w:rsidR="00B25943">
          <w:rPr>
            <w:rFonts w:asciiTheme="minorHAnsi" w:eastAsiaTheme="minorEastAsia" w:hAnsiTheme="minorHAnsi" w:cstheme="minorBidi"/>
            <w:b w:val="0"/>
            <w:color w:val="auto"/>
            <w:sz w:val="22"/>
            <w:szCs w:val="22"/>
            <w:lang w:eastAsia="es-ES"/>
          </w:rPr>
          <w:tab/>
        </w:r>
        <w:r w:rsidR="00B25943" w:rsidRPr="00070ED4">
          <w:rPr>
            <w:rStyle w:val="Hipervnculo"/>
          </w:rPr>
          <w:t>Introducción</w:t>
        </w:r>
        <w:r w:rsidR="00B25943">
          <w:rPr>
            <w:webHidden/>
          </w:rPr>
          <w:tab/>
        </w:r>
        <w:r w:rsidR="00B25943">
          <w:rPr>
            <w:webHidden/>
          </w:rPr>
          <w:fldChar w:fldCharType="begin"/>
        </w:r>
        <w:r w:rsidR="00B25943">
          <w:rPr>
            <w:webHidden/>
          </w:rPr>
          <w:instrText xml:space="preserve"> PAGEREF _Toc75209705 \h </w:instrText>
        </w:r>
        <w:r w:rsidR="00B25943">
          <w:rPr>
            <w:webHidden/>
          </w:rPr>
        </w:r>
        <w:r w:rsidR="00B25943">
          <w:rPr>
            <w:webHidden/>
          </w:rPr>
          <w:fldChar w:fldCharType="separate"/>
        </w:r>
        <w:r w:rsidR="00F25FD3">
          <w:rPr>
            <w:webHidden/>
          </w:rPr>
          <w:t>9</w:t>
        </w:r>
        <w:r w:rsidR="00B25943">
          <w:rPr>
            <w:webHidden/>
          </w:rPr>
          <w:fldChar w:fldCharType="end"/>
        </w:r>
      </w:hyperlink>
    </w:p>
    <w:p w14:paraId="31DE608B" w14:textId="5B25F910" w:rsidR="00B25943" w:rsidRDefault="00051EC8">
      <w:pPr>
        <w:pStyle w:val="TDC1"/>
        <w:rPr>
          <w:rFonts w:asciiTheme="minorHAnsi" w:eastAsiaTheme="minorEastAsia" w:hAnsiTheme="minorHAnsi" w:cstheme="minorBidi"/>
          <w:b w:val="0"/>
          <w:color w:val="auto"/>
          <w:sz w:val="22"/>
          <w:szCs w:val="22"/>
          <w:lang w:eastAsia="es-ES"/>
        </w:rPr>
      </w:pPr>
      <w:hyperlink w:anchor="_Toc75209706" w:history="1">
        <w:r w:rsidR="00B25943" w:rsidRPr="00070ED4">
          <w:rPr>
            <w:rStyle w:val="Hipervnculo"/>
          </w:rPr>
          <w:t>2.</w:t>
        </w:r>
        <w:r w:rsidR="00B25943">
          <w:rPr>
            <w:rFonts w:asciiTheme="minorHAnsi" w:eastAsiaTheme="minorEastAsia" w:hAnsiTheme="minorHAnsi" w:cstheme="minorBidi"/>
            <w:b w:val="0"/>
            <w:color w:val="auto"/>
            <w:sz w:val="22"/>
            <w:szCs w:val="22"/>
            <w:lang w:eastAsia="es-ES"/>
          </w:rPr>
          <w:tab/>
        </w:r>
        <w:r w:rsidR="00B25943" w:rsidRPr="00070ED4">
          <w:rPr>
            <w:rStyle w:val="Hipervnculo"/>
          </w:rPr>
          <w:t>Investigación previa</w:t>
        </w:r>
        <w:r w:rsidR="00B25943">
          <w:rPr>
            <w:webHidden/>
          </w:rPr>
          <w:tab/>
        </w:r>
        <w:r w:rsidR="00B25943">
          <w:rPr>
            <w:webHidden/>
          </w:rPr>
          <w:fldChar w:fldCharType="begin"/>
        </w:r>
        <w:r w:rsidR="00B25943">
          <w:rPr>
            <w:webHidden/>
          </w:rPr>
          <w:instrText xml:space="preserve"> PAGEREF _Toc75209706 \h </w:instrText>
        </w:r>
        <w:r w:rsidR="00B25943">
          <w:rPr>
            <w:webHidden/>
          </w:rPr>
        </w:r>
        <w:r w:rsidR="00B25943">
          <w:rPr>
            <w:webHidden/>
          </w:rPr>
          <w:fldChar w:fldCharType="separate"/>
        </w:r>
        <w:r w:rsidR="00F25FD3">
          <w:rPr>
            <w:webHidden/>
          </w:rPr>
          <w:t>11</w:t>
        </w:r>
        <w:r w:rsidR="00B25943">
          <w:rPr>
            <w:webHidden/>
          </w:rPr>
          <w:fldChar w:fldCharType="end"/>
        </w:r>
      </w:hyperlink>
    </w:p>
    <w:p w14:paraId="3B2A9288" w14:textId="1356205A" w:rsidR="00B25943" w:rsidRDefault="00051EC8">
      <w:pPr>
        <w:pStyle w:val="TDC2"/>
        <w:tabs>
          <w:tab w:val="left" w:pos="880"/>
          <w:tab w:val="right" w:leader="dot" w:pos="8949"/>
        </w:tabs>
        <w:rPr>
          <w:noProof/>
          <w:sz w:val="22"/>
          <w:lang w:eastAsia="es-ES"/>
        </w:rPr>
      </w:pPr>
      <w:hyperlink w:anchor="_Toc75209707" w:history="1">
        <w:r w:rsidR="00B25943" w:rsidRPr="00070ED4">
          <w:rPr>
            <w:rStyle w:val="Hipervnculo"/>
            <w:noProof/>
          </w:rPr>
          <w:t>2.1.</w:t>
        </w:r>
        <w:r w:rsidR="00B25943">
          <w:rPr>
            <w:noProof/>
            <w:sz w:val="22"/>
            <w:lang w:eastAsia="es-ES"/>
          </w:rPr>
          <w:tab/>
        </w:r>
        <w:r w:rsidR="00B25943" w:rsidRPr="00070ED4">
          <w:rPr>
            <w:rStyle w:val="Hipervnculo"/>
            <w:noProof/>
          </w:rPr>
          <w:t>Estudio teórico de aproximaciones</w:t>
        </w:r>
        <w:r w:rsidR="00B25943">
          <w:rPr>
            <w:noProof/>
            <w:webHidden/>
          </w:rPr>
          <w:tab/>
        </w:r>
        <w:r w:rsidR="00B25943">
          <w:rPr>
            <w:noProof/>
            <w:webHidden/>
          </w:rPr>
          <w:fldChar w:fldCharType="begin"/>
        </w:r>
        <w:r w:rsidR="00B25943">
          <w:rPr>
            <w:noProof/>
            <w:webHidden/>
          </w:rPr>
          <w:instrText xml:space="preserve"> PAGEREF _Toc75209707 \h </w:instrText>
        </w:r>
        <w:r w:rsidR="00B25943">
          <w:rPr>
            <w:noProof/>
            <w:webHidden/>
          </w:rPr>
        </w:r>
        <w:r w:rsidR="00B25943">
          <w:rPr>
            <w:noProof/>
            <w:webHidden/>
          </w:rPr>
          <w:fldChar w:fldCharType="separate"/>
        </w:r>
        <w:r w:rsidR="00F25FD3">
          <w:rPr>
            <w:noProof/>
            <w:webHidden/>
          </w:rPr>
          <w:t>12</w:t>
        </w:r>
        <w:r w:rsidR="00B25943">
          <w:rPr>
            <w:noProof/>
            <w:webHidden/>
          </w:rPr>
          <w:fldChar w:fldCharType="end"/>
        </w:r>
      </w:hyperlink>
    </w:p>
    <w:p w14:paraId="6B4443AB" w14:textId="7CCA8493" w:rsidR="00B25943" w:rsidRDefault="00051EC8">
      <w:pPr>
        <w:pStyle w:val="TDC2"/>
        <w:tabs>
          <w:tab w:val="left" w:pos="880"/>
          <w:tab w:val="right" w:leader="dot" w:pos="8949"/>
        </w:tabs>
        <w:rPr>
          <w:noProof/>
          <w:sz w:val="22"/>
          <w:lang w:eastAsia="es-ES"/>
        </w:rPr>
      </w:pPr>
      <w:hyperlink w:anchor="_Toc75209708" w:history="1">
        <w:r w:rsidR="00B25943" w:rsidRPr="00070ED4">
          <w:rPr>
            <w:rStyle w:val="Hipervnculo"/>
            <w:noProof/>
          </w:rPr>
          <w:t>2.2.</w:t>
        </w:r>
        <w:r w:rsidR="00B25943">
          <w:rPr>
            <w:noProof/>
            <w:sz w:val="22"/>
            <w:lang w:eastAsia="es-ES"/>
          </w:rPr>
          <w:tab/>
        </w:r>
        <w:r w:rsidR="00B25943" w:rsidRPr="00070ED4">
          <w:rPr>
            <w:rStyle w:val="Hipervnculo"/>
            <w:noProof/>
          </w:rPr>
          <w:t>Empresas punteras en gestión de incendios</w:t>
        </w:r>
        <w:r w:rsidR="00B25943">
          <w:rPr>
            <w:noProof/>
            <w:webHidden/>
          </w:rPr>
          <w:tab/>
        </w:r>
        <w:r w:rsidR="00B25943">
          <w:rPr>
            <w:noProof/>
            <w:webHidden/>
          </w:rPr>
          <w:fldChar w:fldCharType="begin"/>
        </w:r>
        <w:r w:rsidR="00B25943">
          <w:rPr>
            <w:noProof/>
            <w:webHidden/>
          </w:rPr>
          <w:instrText xml:space="preserve"> PAGEREF _Toc75209708 \h </w:instrText>
        </w:r>
        <w:r w:rsidR="00B25943">
          <w:rPr>
            <w:noProof/>
            <w:webHidden/>
          </w:rPr>
        </w:r>
        <w:r w:rsidR="00B25943">
          <w:rPr>
            <w:noProof/>
            <w:webHidden/>
          </w:rPr>
          <w:fldChar w:fldCharType="separate"/>
        </w:r>
        <w:r w:rsidR="00F25FD3">
          <w:rPr>
            <w:noProof/>
            <w:webHidden/>
          </w:rPr>
          <w:t>21</w:t>
        </w:r>
        <w:r w:rsidR="00B25943">
          <w:rPr>
            <w:noProof/>
            <w:webHidden/>
          </w:rPr>
          <w:fldChar w:fldCharType="end"/>
        </w:r>
      </w:hyperlink>
    </w:p>
    <w:p w14:paraId="34E4F647" w14:textId="215DBD83" w:rsidR="00B25943" w:rsidRDefault="00051EC8">
      <w:pPr>
        <w:pStyle w:val="TDC3"/>
        <w:tabs>
          <w:tab w:val="left" w:pos="1320"/>
          <w:tab w:val="right" w:leader="dot" w:pos="8949"/>
        </w:tabs>
        <w:rPr>
          <w:rFonts w:cstheme="minorBidi"/>
          <w:noProof/>
        </w:rPr>
      </w:pPr>
      <w:hyperlink w:anchor="_Toc75209709" w:history="1">
        <w:r w:rsidR="00B25943" w:rsidRPr="00070ED4">
          <w:rPr>
            <w:rStyle w:val="Hipervnculo"/>
            <w:noProof/>
          </w:rPr>
          <w:t>2.2.1.</w:t>
        </w:r>
        <w:r w:rsidR="00B25943">
          <w:rPr>
            <w:rFonts w:cstheme="minorBidi"/>
            <w:noProof/>
          </w:rPr>
          <w:tab/>
        </w:r>
        <w:r w:rsidR="00B25943" w:rsidRPr="00070ED4">
          <w:rPr>
            <w:rStyle w:val="Hipervnculo"/>
            <w:noProof/>
          </w:rPr>
          <w:t>Tecnosylva</w:t>
        </w:r>
        <w:r w:rsidR="00B25943">
          <w:rPr>
            <w:noProof/>
            <w:webHidden/>
          </w:rPr>
          <w:tab/>
        </w:r>
        <w:r w:rsidR="00B25943">
          <w:rPr>
            <w:noProof/>
            <w:webHidden/>
          </w:rPr>
          <w:fldChar w:fldCharType="begin"/>
        </w:r>
        <w:r w:rsidR="00B25943">
          <w:rPr>
            <w:noProof/>
            <w:webHidden/>
          </w:rPr>
          <w:instrText xml:space="preserve"> PAGEREF _Toc75209709 \h </w:instrText>
        </w:r>
        <w:r w:rsidR="00B25943">
          <w:rPr>
            <w:noProof/>
            <w:webHidden/>
          </w:rPr>
        </w:r>
        <w:r w:rsidR="00B25943">
          <w:rPr>
            <w:noProof/>
            <w:webHidden/>
          </w:rPr>
          <w:fldChar w:fldCharType="separate"/>
        </w:r>
        <w:r w:rsidR="00F25FD3">
          <w:rPr>
            <w:noProof/>
            <w:webHidden/>
          </w:rPr>
          <w:t>21</w:t>
        </w:r>
        <w:r w:rsidR="00B25943">
          <w:rPr>
            <w:noProof/>
            <w:webHidden/>
          </w:rPr>
          <w:fldChar w:fldCharType="end"/>
        </w:r>
      </w:hyperlink>
    </w:p>
    <w:p w14:paraId="4EC8BEB6" w14:textId="3068A5E0" w:rsidR="00B25943" w:rsidRDefault="00051EC8">
      <w:pPr>
        <w:pStyle w:val="TDC3"/>
        <w:tabs>
          <w:tab w:val="left" w:pos="1320"/>
          <w:tab w:val="right" w:leader="dot" w:pos="8949"/>
        </w:tabs>
        <w:rPr>
          <w:rFonts w:cstheme="minorBidi"/>
          <w:noProof/>
        </w:rPr>
      </w:pPr>
      <w:hyperlink w:anchor="_Toc75209710" w:history="1">
        <w:r w:rsidR="00B25943" w:rsidRPr="00070ED4">
          <w:rPr>
            <w:rStyle w:val="Hipervnculo"/>
            <w:noProof/>
          </w:rPr>
          <w:t>2.2.2.</w:t>
        </w:r>
        <w:r w:rsidR="00B25943">
          <w:rPr>
            <w:rFonts w:cstheme="minorBidi"/>
            <w:noProof/>
          </w:rPr>
          <w:tab/>
        </w:r>
        <w:r w:rsidR="00B25943" w:rsidRPr="00070ED4">
          <w:rPr>
            <w:rStyle w:val="Hipervnculo"/>
            <w:noProof/>
          </w:rPr>
          <w:t>Ignis</w:t>
        </w:r>
        <w:r w:rsidR="00B25943">
          <w:rPr>
            <w:noProof/>
            <w:webHidden/>
          </w:rPr>
          <w:tab/>
        </w:r>
        <w:r w:rsidR="00B25943">
          <w:rPr>
            <w:noProof/>
            <w:webHidden/>
          </w:rPr>
          <w:fldChar w:fldCharType="begin"/>
        </w:r>
        <w:r w:rsidR="00B25943">
          <w:rPr>
            <w:noProof/>
            <w:webHidden/>
          </w:rPr>
          <w:instrText xml:space="preserve"> PAGEREF _Toc75209710 \h </w:instrText>
        </w:r>
        <w:r w:rsidR="00B25943">
          <w:rPr>
            <w:noProof/>
            <w:webHidden/>
          </w:rPr>
        </w:r>
        <w:r w:rsidR="00B25943">
          <w:rPr>
            <w:noProof/>
            <w:webHidden/>
          </w:rPr>
          <w:fldChar w:fldCharType="separate"/>
        </w:r>
        <w:r w:rsidR="00F25FD3">
          <w:rPr>
            <w:noProof/>
            <w:webHidden/>
          </w:rPr>
          <w:t>25</w:t>
        </w:r>
        <w:r w:rsidR="00B25943">
          <w:rPr>
            <w:noProof/>
            <w:webHidden/>
          </w:rPr>
          <w:fldChar w:fldCharType="end"/>
        </w:r>
      </w:hyperlink>
    </w:p>
    <w:p w14:paraId="06491972" w14:textId="3DE85A7D" w:rsidR="00B25943" w:rsidRDefault="00051EC8">
      <w:pPr>
        <w:pStyle w:val="TDC3"/>
        <w:tabs>
          <w:tab w:val="left" w:pos="1320"/>
          <w:tab w:val="right" w:leader="dot" w:pos="8949"/>
        </w:tabs>
        <w:rPr>
          <w:rFonts w:cstheme="minorBidi"/>
          <w:noProof/>
        </w:rPr>
      </w:pPr>
      <w:hyperlink w:anchor="_Toc75209711" w:history="1">
        <w:r w:rsidR="00B25943" w:rsidRPr="00070ED4">
          <w:rPr>
            <w:rStyle w:val="Hipervnculo"/>
            <w:noProof/>
          </w:rPr>
          <w:t>2.2.3.</w:t>
        </w:r>
        <w:r w:rsidR="00B25943">
          <w:rPr>
            <w:rFonts w:cstheme="minorBidi"/>
            <w:noProof/>
          </w:rPr>
          <w:tab/>
        </w:r>
        <w:r w:rsidR="00B25943" w:rsidRPr="00070ED4">
          <w:rPr>
            <w:rStyle w:val="Hipervnculo"/>
            <w:noProof/>
          </w:rPr>
          <w:t>Insignht Robotics</w:t>
        </w:r>
        <w:r w:rsidR="00B25943">
          <w:rPr>
            <w:noProof/>
            <w:webHidden/>
          </w:rPr>
          <w:tab/>
        </w:r>
        <w:r w:rsidR="00B25943">
          <w:rPr>
            <w:noProof/>
            <w:webHidden/>
          </w:rPr>
          <w:fldChar w:fldCharType="begin"/>
        </w:r>
        <w:r w:rsidR="00B25943">
          <w:rPr>
            <w:noProof/>
            <w:webHidden/>
          </w:rPr>
          <w:instrText xml:space="preserve"> PAGEREF _Toc75209711 \h </w:instrText>
        </w:r>
        <w:r w:rsidR="00B25943">
          <w:rPr>
            <w:noProof/>
            <w:webHidden/>
          </w:rPr>
        </w:r>
        <w:r w:rsidR="00B25943">
          <w:rPr>
            <w:noProof/>
            <w:webHidden/>
          </w:rPr>
          <w:fldChar w:fldCharType="separate"/>
        </w:r>
        <w:r w:rsidR="00F25FD3">
          <w:rPr>
            <w:noProof/>
            <w:webHidden/>
          </w:rPr>
          <w:t>26</w:t>
        </w:r>
        <w:r w:rsidR="00B25943">
          <w:rPr>
            <w:noProof/>
            <w:webHidden/>
          </w:rPr>
          <w:fldChar w:fldCharType="end"/>
        </w:r>
      </w:hyperlink>
    </w:p>
    <w:p w14:paraId="3D61EF46" w14:textId="71ADD27F" w:rsidR="00B25943" w:rsidRDefault="00051EC8">
      <w:pPr>
        <w:pStyle w:val="TDC1"/>
        <w:rPr>
          <w:rFonts w:asciiTheme="minorHAnsi" w:eastAsiaTheme="minorEastAsia" w:hAnsiTheme="minorHAnsi" w:cstheme="minorBidi"/>
          <w:b w:val="0"/>
          <w:color w:val="auto"/>
          <w:sz w:val="22"/>
          <w:szCs w:val="22"/>
          <w:lang w:eastAsia="es-ES"/>
        </w:rPr>
      </w:pPr>
      <w:hyperlink w:anchor="_Toc75209712" w:history="1">
        <w:r w:rsidR="00B25943" w:rsidRPr="00070ED4">
          <w:rPr>
            <w:rStyle w:val="Hipervnculo"/>
          </w:rPr>
          <w:t>3.</w:t>
        </w:r>
        <w:r w:rsidR="00B25943">
          <w:rPr>
            <w:rFonts w:asciiTheme="minorHAnsi" w:eastAsiaTheme="minorEastAsia" w:hAnsiTheme="minorHAnsi" w:cstheme="minorBidi"/>
            <w:b w:val="0"/>
            <w:color w:val="auto"/>
            <w:sz w:val="22"/>
            <w:szCs w:val="22"/>
            <w:lang w:eastAsia="es-ES"/>
          </w:rPr>
          <w:tab/>
        </w:r>
        <w:r w:rsidR="00B25943" w:rsidRPr="00070ED4">
          <w:rPr>
            <w:rStyle w:val="Hipervnculo"/>
          </w:rPr>
          <w:t>Objetivos</w:t>
        </w:r>
        <w:r w:rsidR="00B25943">
          <w:rPr>
            <w:webHidden/>
          </w:rPr>
          <w:tab/>
        </w:r>
        <w:r w:rsidR="00B25943">
          <w:rPr>
            <w:webHidden/>
          </w:rPr>
          <w:fldChar w:fldCharType="begin"/>
        </w:r>
        <w:r w:rsidR="00B25943">
          <w:rPr>
            <w:webHidden/>
          </w:rPr>
          <w:instrText xml:space="preserve"> PAGEREF _Toc75209712 \h </w:instrText>
        </w:r>
        <w:r w:rsidR="00B25943">
          <w:rPr>
            <w:webHidden/>
          </w:rPr>
        </w:r>
        <w:r w:rsidR="00B25943">
          <w:rPr>
            <w:webHidden/>
          </w:rPr>
          <w:fldChar w:fldCharType="separate"/>
        </w:r>
        <w:r w:rsidR="00F25FD3">
          <w:rPr>
            <w:webHidden/>
          </w:rPr>
          <w:t>27</w:t>
        </w:r>
        <w:r w:rsidR="00B25943">
          <w:rPr>
            <w:webHidden/>
          </w:rPr>
          <w:fldChar w:fldCharType="end"/>
        </w:r>
      </w:hyperlink>
    </w:p>
    <w:p w14:paraId="7125277E" w14:textId="79541214" w:rsidR="00B25943" w:rsidRDefault="00051EC8">
      <w:pPr>
        <w:pStyle w:val="TDC2"/>
        <w:tabs>
          <w:tab w:val="left" w:pos="880"/>
          <w:tab w:val="right" w:leader="dot" w:pos="8949"/>
        </w:tabs>
        <w:rPr>
          <w:noProof/>
          <w:sz w:val="22"/>
          <w:lang w:eastAsia="es-ES"/>
        </w:rPr>
      </w:pPr>
      <w:hyperlink w:anchor="_Toc75209713" w:history="1">
        <w:r w:rsidR="00B25943" w:rsidRPr="00070ED4">
          <w:rPr>
            <w:rStyle w:val="Hipervnculo"/>
            <w:noProof/>
          </w:rPr>
          <w:t>3.1.</w:t>
        </w:r>
        <w:r w:rsidR="00B25943">
          <w:rPr>
            <w:noProof/>
            <w:sz w:val="22"/>
            <w:lang w:eastAsia="es-ES"/>
          </w:rPr>
          <w:tab/>
        </w:r>
        <w:r w:rsidR="00B25943" w:rsidRPr="00070ED4">
          <w:rPr>
            <w:rStyle w:val="Hipervnculo"/>
            <w:noProof/>
          </w:rPr>
          <w:t>Objetivo general</w:t>
        </w:r>
        <w:r w:rsidR="00B25943">
          <w:rPr>
            <w:noProof/>
            <w:webHidden/>
          </w:rPr>
          <w:tab/>
        </w:r>
        <w:r w:rsidR="00B25943">
          <w:rPr>
            <w:noProof/>
            <w:webHidden/>
          </w:rPr>
          <w:fldChar w:fldCharType="begin"/>
        </w:r>
        <w:r w:rsidR="00B25943">
          <w:rPr>
            <w:noProof/>
            <w:webHidden/>
          </w:rPr>
          <w:instrText xml:space="preserve"> PAGEREF _Toc75209713 \h </w:instrText>
        </w:r>
        <w:r w:rsidR="00B25943">
          <w:rPr>
            <w:noProof/>
            <w:webHidden/>
          </w:rPr>
        </w:r>
        <w:r w:rsidR="00B25943">
          <w:rPr>
            <w:noProof/>
            <w:webHidden/>
          </w:rPr>
          <w:fldChar w:fldCharType="separate"/>
        </w:r>
        <w:r w:rsidR="00F25FD3">
          <w:rPr>
            <w:noProof/>
            <w:webHidden/>
          </w:rPr>
          <w:t>27</w:t>
        </w:r>
        <w:r w:rsidR="00B25943">
          <w:rPr>
            <w:noProof/>
            <w:webHidden/>
          </w:rPr>
          <w:fldChar w:fldCharType="end"/>
        </w:r>
      </w:hyperlink>
    </w:p>
    <w:p w14:paraId="39690F86" w14:textId="0FE9CB61" w:rsidR="00B25943" w:rsidRDefault="00051EC8">
      <w:pPr>
        <w:pStyle w:val="TDC2"/>
        <w:tabs>
          <w:tab w:val="left" w:pos="880"/>
          <w:tab w:val="right" w:leader="dot" w:pos="8949"/>
        </w:tabs>
        <w:rPr>
          <w:noProof/>
          <w:sz w:val="22"/>
          <w:lang w:eastAsia="es-ES"/>
        </w:rPr>
      </w:pPr>
      <w:hyperlink w:anchor="_Toc75209714" w:history="1">
        <w:r w:rsidR="00B25943" w:rsidRPr="00070ED4">
          <w:rPr>
            <w:rStyle w:val="Hipervnculo"/>
            <w:noProof/>
          </w:rPr>
          <w:t>3.2.</w:t>
        </w:r>
        <w:r w:rsidR="00B25943">
          <w:rPr>
            <w:noProof/>
            <w:sz w:val="22"/>
            <w:lang w:eastAsia="es-ES"/>
          </w:rPr>
          <w:tab/>
        </w:r>
        <w:r w:rsidR="00B25943" w:rsidRPr="00070ED4">
          <w:rPr>
            <w:rStyle w:val="Hipervnculo"/>
            <w:noProof/>
          </w:rPr>
          <w:t>Lista de objetivos específicos</w:t>
        </w:r>
        <w:r w:rsidR="00B25943">
          <w:rPr>
            <w:noProof/>
            <w:webHidden/>
          </w:rPr>
          <w:tab/>
        </w:r>
        <w:r w:rsidR="00B25943">
          <w:rPr>
            <w:noProof/>
            <w:webHidden/>
          </w:rPr>
          <w:fldChar w:fldCharType="begin"/>
        </w:r>
        <w:r w:rsidR="00B25943">
          <w:rPr>
            <w:noProof/>
            <w:webHidden/>
          </w:rPr>
          <w:instrText xml:space="preserve"> PAGEREF _Toc75209714 \h </w:instrText>
        </w:r>
        <w:r w:rsidR="00B25943">
          <w:rPr>
            <w:noProof/>
            <w:webHidden/>
          </w:rPr>
        </w:r>
        <w:r w:rsidR="00B25943">
          <w:rPr>
            <w:noProof/>
            <w:webHidden/>
          </w:rPr>
          <w:fldChar w:fldCharType="separate"/>
        </w:r>
        <w:r w:rsidR="00F25FD3">
          <w:rPr>
            <w:noProof/>
            <w:webHidden/>
          </w:rPr>
          <w:t>27</w:t>
        </w:r>
        <w:r w:rsidR="00B25943">
          <w:rPr>
            <w:noProof/>
            <w:webHidden/>
          </w:rPr>
          <w:fldChar w:fldCharType="end"/>
        </w:r>
      </w:hyperlink>
    </w:p>
    <w:p w14:paraId="0E85602C" w14:textId="0DE00798" w:rsidR="00B25943" w:rsidRDefault="00051EC8">
      <w:pPr>
        <w:pStyle w:val="TDC2"/>
        <w:tabs>
          <w:tab w:val="left" w:pos="880"/>
          <w:tab w:val="right" w:leader="dot" w:pos="8949"/>
        </w:tabs>
        <w:rPr>
          <w:noProof/>
          <w:sz w:val="22"/>
          <w:lang w:eastAsia="es-ES"/>
        </w:rPr>
      </w:pPr>
      <w:hyperlink w:anchor="_Toc75209715" w:history="1">
        <w:r w:rsidR="00B25943" w:rsidRPr="00070ED4">
          <w:rPr>
            <w:rStyle w:val="Hipervnculo"/>
            <w:noProof/>
          </w:rPr>
          <w:t>3.3.</w:t>
        </w:r>
        <w:r w:rsidR="00B25943">
          <w:rPr>
            <w:noProof/>
            <w:sz w:val="22"/>
            <w:lang w:eastAsia="es-ES"/>
          </w:rPr>
          <w:tab/>
        </w:r>
        <w:r w:rsidR="00B25943" w:rsidRPr="00070ED4">
          <w:rPr>
            <w:rStyle w:val="Hipervnculo"/>
            <w:noProof/>
          </w:rPr>
          <w:t>Métodos de Validación</w:t>
        </w:r>
        <w:r w:rsidR="00B25943">
          <w:rPr>
            <w:noProof/>
            <w:webHidden/>
          </w:rPr>
          <w:tab/>
        </w:r>
        <w:r w:rsidR="00B25943">
          <w:rPr>
            <w:noProof/>
            <w:webHidden/>
          </w:rPr>
          <w:fldChar w:fldCharType="begin"/>
        </w:r>
        <w:r w:rsidR="00B25943">
          <w:rPr>
            <w:noProof/>
            <w:webHidden/>
          </w:rPr>
          <w:instrText xml:space="preserve"> PAGEREF _Toc75209715 \h </w:instrText>
        </w:r>
        <w:r w:rsidR="00B25943">
          <w:rPr>
            <w:noProof/>
            <w:webHidden/>
          </w:rPr>
        </w:r>
        <w:r w:rsidR="00B25943">
          <w:rPr>
            <w:noProof/>
            <w:webHidden/>
          </w:rPr>
          <w:fldChar w:fldCharType="separate"/>
        </w:r>
        <w:r w:rsidR="00F25FD3">
          <w:rPr>
            <w:noProof/>
            <w:webHidden/>
          </w:rPr>
          <w:t>29</w:t>
        </w:r>
        <w:r w:rsidR="00B25943">
          <w:rPr>
            <w:noProof/>
            <w:webHidden/>
          </w:rPr>
          <w:fldChar w:fldCharType="end"/>
        </w:r>
      </w:hyperlink>
    </w:p>
    <w:p w14:paraId="2DC73F51" w14:textId="405696E5" w:rsidR="00B25943" w:rsidRDefault="00051EC8">
      <w:pPr>
        <w:pStyle w:val="TDC1"/>
        <w:rPr>
          <w:rFonts w:asciiTheme="minorHAnsi" w:eastAsiaTheme="minorEastAsia" w:hAnsiTheme="minorHAnsi" w:cstheme="minorBidi"/>
          <w:b w:val="0"/>
          <w:color w:val="auto"/>
          <w:sz w:val="22"/>
          <w:szCs w:val="22"/>
          <w:lang w:eastAsia="es-ES"/>
        </w:rPr>
      </w:pPr>
      <w:hyperlink w:anchor="_Toc75209716" w:history="1">
        <w:r w:rsidR="00B25943" w:rsidRPr="00070ED4">
          <w:rPr>
            <w:rStyle w:val="Hipervnculo"/>
          </w:rPr>
          <w:t>4.</w:t>
        </w:r>
        <w:r w:rsidR="00B25943">
          <w:rPr>
            <w:rFonts w:asciiTheme="minorHAnsi" w:eastAsiaTheme="minorEastAsia" w:hAnsiTheme="minorHAnsi" w:cstheme="minorBidi"/>
            <w:b w:val="0"/>
            <w:color w:val="auto"/>
            <w:sz w:val="22"/>
            <w:szCs w:val="22"/>
            <w:lang w:eastAsia="es-ES"/>
          </w:rPr>
          <w:tab/>
        </w:r>
        <w:r w:rsidR="00B25943" w:rsidRPr="00070ED4">
          <w:rPr>
            <w:rStyle w:val="Hipervnculo"/>
          </w:rPr>
          <w:t>Plan de Desarrollo del Proyecto</w:t>
        </w:r>
        <w:r w:rsidR="00B25943">
          <w:rPr>
            <w:webHidden/>
          </w:rPr>
          <w:tab/>
        </w:r>
        <w:r w:rsidR="00B25943">
          <w:rPr>
            <w:webHidden/>
          </w:rPr>
          <w:fldChar w:fldCharType="begin"/>
        </w:r>
        <w:r w:rsidR="00B25943">
          <w:rPr>
            <w:webHidden/>
          </w:rPr>
          <w:instrText xml:space="preserve"> PAGEREF _Toc75209716 \h </w:instrText>
        </w:r>
        <w:r w:rsidR="00B25943">
          <w:rPr>
            <w:webHidden/>
          </w:rPr>
        </w:r>
        <w:r w:rsidR="00B25943">
          <w:rPr>
            <w:webHidden/>
          </w:rPr>
          <w:fldChar w:fldCharType="separate"/>
        </w:r>
        <w:r w:rsidR="00F25FD3">
          <w:rPr>
            <w:webHidden/>
          </w:rPr>
          <w:t>30</w:t>
        </w:r>
        <w:r w:rsidR="00B25943">
          <w:rPr>
            <w:webHidden/>
          </w:rPr>
          <w:fldChar w:fldCharType="end"/>
        </w:r>
      </w:hyperlink>
    </w:p>
    <w:p w14:paraId="4FD4DD44" w14:textId="547D9E66" w:rsidR="00B25943" w:rsidRDefault="00051EC8">
      <w:pPr>
        <w:pStyle w:val="TDC2"/>
        <w:tabs>
          <w:tab w:val="left" w:pos="880"/>
          <w:tab w:val="right" w:leader="dot" w:pos="8949"/>
        </w:tabs>
        <w:rPr>
          <w:noProof/>
          <w:sz w:val="22"/>
          <w:lang w:eastAsia="es-ES"/>
        </w:rPr>
      </w:pPr>
      <w:hyperlink w:anchor="_Toc75209717" w:history="1">
        <w:r w:rsidR="00B25943" w:rsidRPr="00070ED4">
          <w:rPr>
            <w:rStyle w:val="Hipervnculo"/>
            <w:noProof/>
          </w:rPr>
          <w:t>4.1.</w:t>
        </w:r>
        <w:r w:rsidR="00B25943">
          <w:rPr>
            <w:noProof/>
            <w:sz w:val="22"/>
            <w:lang w:eastAsia="es-ES"/>
          </w:rPr>
          <w:tab/>
        </w:r>
        <w:r w:rsidR="00B25943" w:rsidRPr="00070ED4">
          <w:rPr>
            <w:rStyle w:val="Hipervnculo"/>
            <w:noProof/>
          </w:rPr>
          <w:t>Metodología</w:t>
        </w:r>
        <w:r w:rsidR="00B25943">
          <w:rPr>
            <w:noProof/>
            <w:webHidden/>
          </w:rPr>
          <w:tab/>
        </w:r>
        <w:r w:rsidR="00B25943">
          <w:rPr>
            <w:noProof/>
            <w:webHidden/>
          </w:rPr>
          <w:fldChar w:fldCharType="begin"/>
        </w:r>
        <w:r w:rsidR="00B25943">
          <w:rPr>
            <w:noProof/>
            <w:webHidden/>
          </w:rPr>
          <w:instrText xml:space="preserve"> PAGEREF _Toc75209717 \h </w:instrText>
        </w:r>
        <w:r w:rsidR="00B25943">
          <w:rPr>
            <w:noProof/>
            <w:webHidden/>
          </w:rPr>
        </w:r>
        <w:r w:rsidR="00B25943">
          <w:rPr>
            <w:noProof/>
            <w:webHidden/>
          </w:rPr>
          <w:fldChar w:fldCharType="separate"/>
        </w:r>
        <w:r w:rsidR="00F25FD3">
          <w:rPr>
            <w:noProof/>
            <w:webHidden/>
          </w:rPr>
          <w:t>30</w:t>
        </w:r>
        <w:r w:rsidR="00B25943">
          <w:rPr>
            <w:noProof/>
            <w:webHidden/>
          </w:rPr>
          <w:fldChar w:fldCharType="end"/>
        </w:r>
      </w:hyperlink>
    </w:p>
    <w:p w14:paraId="3439678D" w14:textId="195B581D" w:rsidR="00B25943" w:rsidRDefault="00051EC8">
      <w:pPr>
        <w:pStyle w:val="TDC3"/>
        <w:tabs>
          <w:tab w:val="left" w:pos="1320"/>
          <w:tab w:val="right" w:leader="dot" w:pos="8949"/>
        </w:tabs>
        <w:rPr>
          <w:rFonts w:cstheme="minorBidi"/>
          <w:noProof/>
        </w:rPr>
      </w:pPr>
      <w:hyperlink w:anchor="_Toc75209718" w:history="1">
        <w:r w:rsidR="00B25943" w:rsidRPr="00070ED4">
          <w:rPr>
            <w:rStyle w:val="Hipervnculo"/>
            <w:noProof/>
          </w:rPr>
          <w:t>4.1.1.</w:t>
        </w:r>
        <w:r w:rsidR="00B25943">
          <w:rPr>
            <w:rFonts w:cstheme="minorBidi"/>
            <w:noProof/>
          </w:rPr>
          <w:tab/>
        </w:r>
        <w:r w:rsidR="00B25943" w:rsidRPr="00070ED4">
          <w:rPr>
            <w:rStyle w:val="Hipervnculo"/>
            <w:noProof/>
          </w:rPr>
          <w:t>Desarrollo software orientado a la reutilización</w:t>
        </w:r>
        <w:r w:rsidR="00B25943">
          <w:rPr>
            <w:noProof/>
            <w:webHidden/>
          </w:rPr>
          <w:tab/>
        </w:r>
        <w:r w:rsidR="00B25943">
          <w:rPr>
            <w:noProof/>
            <w:webHidden/>
          </w:rPr>
          <w:fldChar w:fldCharType="begin"/>
        </w:r>
        <w:r w:rsidR="00B25943">
          <w:rPr>
            <w:noProof/>
            <w:webHidden/>
          </w:rPr>
          <w:instrText xml:space="preserve"> PAGEREF _Toc75209718 \h </w:instrText>
        </w:r>
        <w:r w:rsidR="00B25943">
          <w:rPr>
            <w:noProof/>
            <w:webHidden/>
          </w:rPr>
        </w:r>
        <w:r w:rsidR="00B25943">
          <w:rPr>
            <w:noProof/>
            <w:webHidden/>
          </w:rPr>
          <w:fldChar w:fldCharType="separate"/>
        </w:r>
        <w:r w:rsidR="00F25FD3">
          <w:rPr>
            <w:noProof/>
            <w:webHidden/>
          </w:rPr>
          <w:t>30</w:t>
        </w:r>
        <w:r w:rsidR="00B25943">
          <w:rPr>
            <w:noProof/>
            <w:webHidden/>
          </w:rPr>
          <w:fldChar w:fldCharType="end"/>
        </w:r>
      </w:hyperlink>
    </w:p>
    <w:p w14:paraId="19464AA4" w14:textId="7B181D57" w:rsidR="00B25943" w:rsidRDefault="00051EC8">
      <w:pPr>
        <w:pStyle w:val="TDC3"/>
        <w:tabs>
          <w:tab w:val="left" w:pos="1320"/>
          <w:tab w:val="right" w:leader="dot" w:pos="8949"/>
        </w:tabs>
        <w:rPr>
          <w:rFonts w:cstheme="minorBidi"/>
          <w:noProof/>
        </w:rPr>
      </w:pPr>
      <w:hyperlink w:anchor="_Toc75209719" w:history="1">
        <w:r w:rsidR="00B25943" w:rsidRPr="00070ED4">
          <w:rPr>
            <w:rStyle w:val="Hipervnculo"/>
            <w:noProof/>
          </w:rPr>
          <w:t>4.1.2.</w:t>
        </w:r>
        <w:r w:rsidR="00B25943">
          <w:rPr>
            <w:rFonts w:cstheme="minorBidi"/>
            <w:noProof/>
          </w:rPr>
          <w:tab/>
        </w:r>
        <w:r w:rsidR="00B25943" w:rsidRPr="00070ED4">
          <w:rPr>
            <w:rStyle w:val="Hipervnculo"/>
            <w:noProof/>
          </w:rPr>
          <w:t>Desarrollo en cascada</w:t>
        </w:r>
        <w:r w:rsidR="00B25943">
          <w:rPr>
            <w:noProof/>
            <w:webHidden/>
          </w:rPr>
          <w:tab/>
        </w:r>
        <w:r w:rsidR="00B25943">
          <w:rPr>
            <w:noProof/>
            <w:webHidden/>
          </w:rPr>
          <w:fldChar w:fldCharType="begin"/>
        </w:r>
        <w:r w:rsidR="00B25943">
          <w:rPr>
            <w:noProof/>
            <w:webHidden/>
          </w:rPr>
          <w:instrText xml:space="preserve"> PAGEREF _Toc75209719 \h </w:instrText>
        </w:r>
        <w:r w:rsidR="00B25943">
          <w:rPr>
            <w:noProof/>
            <w:webHidden/>
          </w:rPr>
        </w:r>
        <w:r w:rsidR="00B25943">
          <w:rPr>
            <w:noProof/>
            <w:webHidden/>
          </w:rPr>
          <w:fldChar w:fldCharType="separate"/>
        </w:r>
        <w:r w:rsidR="00F25FD3">
          <w:rPr>
            <w:noProof/>
            <w:webHidden/>
          </w:rPr>
          <w:t>32</w:t>
        </w:r>
        <w:r w:rsidR="00B25943">
          <w:rPr>
            <w:noProof/>
            <w:webHidden/>
          </w:rPr>
          <w:fldChar w:fldCharType="end"/>
        </w:r>
      </w:hyperlink>
    </w:p>
    <w:p w14:paraId="38AA34D2" w14:textId="688B12B8" w:rsidR="00B25943" w:rsidRDefault="00051EC8">
      <w:pPr>
        <w:pStyle w:val="TDC3"/>
        <w:tabs>
          <w:tab w:val="left" w:pos="1320"/>
          <w:tab w:val="right" w:leader="dot" w:pos="8949"/>
        </w:tabs>
        <w:rPr>
          <w:rFonts w:cstheme="minorBidi"/>
          <w:noProof/>
        </w:rPr>
      </w:pPr>
      <w:hyperlink w:anchor="_Toc75209720" w:history="1">
        <w:r w:rsidR="00B25943" w:rsidRPr="00070ED4">
          <w:rPr>
            <w:rStyle w:val="Hipervnculo"/>
            <w:noProof/>
          </w:rPr>
          <w:t>4.1.3.</w:t>
        </w:r>
        <w:r w:rsidR="00B25943">
          <w:rPr>
            <w:rFonts w:cstheme="minorBidi"/>
            <w:noProof/>
          </w:rPr>
          <w:tab/>
        </w:r>
        <w:r w:rsidR="00B25943" w:rsidRPr="00070ED4">
          <w:rPr>
            <w:rStyle w:val="Hipervnculo"/>
            <w:noProof/>
          </w:rPr>
          <w:t>Metodologías Ágiles</w:t>
        </w:r>
        <w:r w:rsidR="00B25943">
          <w:rPr>
            <w:noProof/>
            <w:webHidden/>
          </w:rPr>
          <w:tab/>
        </w:r>
        <w:r w:rsidR="00B25943">
          <w:rPr>
            <w:noProof/>
            <w:webHidden/>
          </w:rPr>
          <w:fldChar w:fldCharType="begin"/>
        </w:r>
        <w:r w:rsidR="00B25943">
          <w:rPr>
            <w:noProof/>
            <w:webHidden/>
          </w:rPr>
          <w:instrText xml:space="preserve"> PAGEREF _Toc75209720 \h </w:instrText>
        </w:r>
        <w:r w:rsidR="00B25943">
          <w:rPr>
            <w:noProof/>
            <w:webHidden/>
          </w:rPr>
        </w:r>
        <w:r w:rsidR="00B25943">
          <w:rPr>
            <w:noProof/>
            <w:webHidden/>
          </w:rPr>
          <w:fldChar w:fldCharType="separate"/>
        </w:r>
        <w:r w:rsidR="00F25FD3">
          <w:rPr>
            <w:noProof/>
            <w:webHidden/>
          </w:rPr>
          <w:t>33</w:t>
        </w:r>
        <w:r w:rsidR="00B25943">
          <w:rPr>
            <w:noProof/>
            <w:webHidden/>
          </w:rPr>
          <w:fldChar w:fldCharType="end"/>
        </w:r>
      </w:hyperlink>
    </w:p>
    <w:p w14:paraId="74B91B73" w14:textId="2A61B1D7" w:rsidR="00B25943" w:rsidRDefault="00051EC8">
      <w:pPr>
        <w:pStyle w:val="TDC3"/>
        <w:tabs>
          <w:tab w:val="left" w:pos="1320"/>
          <w:tab w:val="right" w:leader="dot" w:pos="8949"/>
        </w:tabs>
        <w:rPr>
          <w:rFonts w:cstheme="minorBidi"/>
          <w:noProof/>
        </w:rPr>
      </w:pPr>
      <w:hyperlink w:anchor="_Toc75209721" w:history="1">
        <w:r w:rsidR="00B25943" w:rsidRPr="00070ED4">
          <w:rPr>
            <w:rStyle w:val="Hipervnculo"/>
            <w:noProof/>
          </w:rPr>
          <w:t>4.1.4.</w:t>
        </w:r>
        <w:r w:rsidR="00B25943">
          <w:rPr>
            <w:rFonts w:cstheme="minorBidi"/>
            <w:noProof/>
          </w:rPr>
          <w:tab/>
        </w:r>
        <w:r w:rsidR="00B25943" w:rsidRPr="00070ED4">
          <w:rPr>
            <w:rStyle w:val="Hipervnculo"/>
            <w:noProof/>
          </w:rPr>
          <w:t>Conclusiones</w:t>
        </w:r>
        <w:r w:rsidR="00B25943">
          <w:rPr>
            <w:noProof/>
            <w:webHidden/>
          </w:rPr>
          <w:tab/>
        </w:r>
        <w:r w:rsidR="00B25943">
          <w:rPr>
            <w:noProof/>
            <w:webHidden/>
          </w:rPr>
          <w:fldChar w:fldCharType="begin"/>
        </w:r>
        <w:r w:rsidR="00B25943">
          <w:rPr>
            <w:noProof/>
            <w:webHidden/>
          </w:rPr>
          <w:instrText xml:space="preserve"> PAGEREF _Toc75209721 \h </w:instrText>
        </w:r>
        <w:r w:rsidR="00B25943">
          <w:rPr>
            <w:noProof/>
            <w:webHidden/>
          </w:rPr>
        </w:r>
        <w:r w:rsidR="00B25943">
          <w:rPr>
            <w:noProof/>
            <w:webHidden/>
          </w:rPr>
          <w:fldChar w:fldCharType="separate"/>
        </w:r>
        <w:r w:rsidR="00F25FD3">
          <w:rPr>
            <w:noProof/>
            <w:webHidden/>
          </w:rPr>
          <w:t>34</w:t>
        </w:r>
        <w:r w:rsidR="00B25943">
          <w:rPr>
            <w:noProof/>
            <w:webHidden/>
          </w:rPr>
          <w:fldChar w:fldCharType="end"/>
        </w:r>
      </w:hyperlink>
    </w:p>
    <w:p w14:paraId="7C5F0FB2" w14:textId="1DD979B9" w:rsidR="00B25943" w:rsidRDefault="00051EC8">
      <w:pPr>
        <w:pStyle w:val="TDC2"/>
        <w:tabs>
          <w:tab w:val="left" w:pos="880"/>
          <w:tab w:val="right" w:leader="dot" w:pos="8949"/>
        </w:tabs>
        <w:rPr>
          <w:noProof/>
          <w:sz w:val="22"/>
          <w:lang w:eastAsia="es-ES"/>
        </w:rPr>
      </w:pPr>
      <w:hyperlink w:anchor="_Toc75209722" w:history="1">
        <w:r w:rsidR="00B25943" w:rsidRPr="00070ED4">
          <w:rPr>
            <w:rStyle w:val="Hipervnculo"/>
            <w:noProof/>
          </w:rPr>
          <w:t>4.2.</w:t>
        </w:r>
        <w:r w:rsidR="00B25943">
          <w:rPr>
            <w:noProof/>
            <w:sz w:val="22"/>
            <w:lang w:eastAsia="es-ES"/>
          </w:rPr>
          <w:tab/>
        </w:r>
        <w:r w:rsidR="00B25943" w:rsidRPr="00070ED4">
          <w:rPr>
            <w:rStyle w:val="Hipervnculo"/>
            <w:noProof/>
          </w:rPr>
          <w:t>Tecnologías</w:t>
        </w:r>
        <w:r w:rsidR="00B25943">
          <w:rPr>
            <w:noProof/>
            <w:webHidden/>
          </w:rPr>
          <w:tab/>
        </w:r>
        <w:r w:rsidR="00B25943">
          <w:rPr>
            <w:noProof/>
            <w:webHidden/>
          </w:rPr>
          <w:fldChar w:fldCharType="begin"/>
        </w:r>
        <w:r w:rsidR="00B25943">
          <w:rPr>
            <w:noProof/>
            <w:webHidden/>
          </w:rPr>
          <w:instrText xml:space="preserve"> PAGEREF _Toc75209722 \h </w:instrText>
        </w:r>
        <w:r w:rsidR="00B25943">
          <w:rPr>
            <w:noProof/>
            <w:webHidden/>
          </w:rPr>
        </w:r>
        <w:r w:rsidR="00B25943">
          <w:rPr>
            <w:noProof/>
            <w:webHidden/>
          </w:rPr>
          <w:fldChar w:fldCharType="separate"/>
        </w:r>
        <w:r w:rsidR="00F25FD3">
          <w:rPr>
            <w:noProof/>
            <w:webHidden/>
          </w:rPr>
          <w:t>35</w:t>
        </w:r>
        <w:r w:rsidR="00B25943">
          <w:rPr>
            <w:noProof/>
            <w:webHidden/>
          </w:rPr>
          <w:fldChar w:fldCharType="end"/>
        </w:r>
      </w:hyperlink>
    </w:p>
    <w:p w14:paraId="65EA28DB" w14:textId="3E0D3296" w:rsidR="00B25943" w:rsidRDefault="00051EC8">
      <w:pPr>
        <w:pStyle w:val="TDC3"/>
        <w:tabs>
          <w:tab w:val="left" w:pos="1320"/>
          <w:tab w:val="right" w:leader="dot" w:pos="8949"/>
        </w:tabs>
        <w:rPr>
          <w:rFonts w:cstheme="minorBidi"/>
          <w:noProof/>
        </w:rPr>
      </w:pPr>
      <w:hyperlink w:anchor="_Toc75209723" w:history="1">
        <w:r w:rsidR="00B25943" w:rsidRPr="00070ED4">
          <w:rPr>
            <w:rStyle w:val="Hipervnculo"/>
            <w:noProof/>
          </w:rPr>
          <w:t>4.2.1.</w:t>
        </w:r>
        <w:r w:rsidR="00B25943">
          <w:rPr>
            <w:rFonts w:cstheme="minorBidi"/>
            <w:noProof/>
          </w:rPr>
          <w:tab/>
        </w:r>
        <w:r w:rsidR="00B25943" w:rsidRPr="00070ED4">
          <w:rPr>
            <w:rStyle w:val="Hipervnculo"/>
            <w:noProof/>
          </w:rPr>
          <w:t>Sistema Operativo</w:t>
        </w:r>
        <w:r w:rsidR="00B25943">
          <w:rPr>
            <w:noProof/>
            <w:webHidden/>
          </w:rPr>
          <w:tab/>
        </w:r>
        <w:r w:rsidR="00B25943">
          <w:rPr>
            <w:noProof/>
            <w:webHidden/>
          </w:rPr>
          <w:fldChar w:fldCharType="begin"/>
        </w:r>
        <w:r w:rsidR="00B25943">
          <w:rPr>
            <w:noProof/>
            <w:webHidden/>
          </w:rPr>
          <w:instrText xml:space="preserve"> PAGEREF _Toc75209723 \h </w:instrText>
        </w:r>
        <w:r w:rsidR="00B25943">
          <w:rPr>
            <w:noProof/>
            <w:webHidden/>
          </w:rPr>
        </w:r>
        <w:r w:rsidR="00B25943">
          <w:rPr>
            <w:noProof/>
            <w:webHidden/>
          </w:rPr>
          <w:fldChar w:fldCharType="separate"/>
        </w:r>
        <w:r w:rsidR="00F25FD3">
          <w:rPr>
            <w:noProof/>
            <w:webHidden/>
          </w:rPr>
          <w:t>35</w:t>
        </w:r>
        <w:r w:rsidR="00B25943">
          <w:rPr>
            <w:noProof/>
            <w:webHidden/>
          </w:rPr>
          <w:fldChar w:fldCharType="end"/>
        </w:r>
      </w:hyperlink>
    </w:p>
    <w:p w14:paraId="632E49E0" w14:textId="76409BFE" w:rsidR="00B25943" w:rsidRDefault="00051EC8">
      <w:pPr>
        <w:pStyle w:val="TDC3"/>
        <w:tabs>
          <w:tab w:val="left" w:pos="1320"/>
          <w:tab w:val="right" w:leader="dot" w:pos="8949"/>
        </w:tabs>
        <w:rPr>
          <w:rFonts w:cstheme="minorBidi"/>
          <w:noProof/>
        </w:rPr>
      </w:pPr>
      <w:hyperlink w:anchor="_Toc75209724" w:history="1">
        <w:r w:rsidR="00B25943" w:rsidRPr="00070ED4">
          <w:rPr>
            <w:rStyle w:val="Hipervnculo"/>
            <w:noProof/>
          </w:rPr>
          <w:t>4.2.2.</w:t>
        </w:r>
        <w:r w:rsidR="00B25943">
          <w:rPr>
            <w:rFonts w:cstheme="minorBidi"/>
            <w:noProof/>
          </w:rPr>
          <w:tab/>
        </w:r>
        <w:r w:rsidR="00B25943" w:rsidRPr="00070ED4">
          <w:rPr>
            <w:rStyle w:val="Hipervnculo"/>
            <w:noProof/>
          </w:rPr>
          <w:t>Lenguajes</w:t>
        </w:r>
        <w:r w:rsidR="00B25943">
          <w:rPr>
            <w:noProof/>
            <w:webHidden/>
          </w:rPr>
          <w:tab/>
        </w:r>
        <w:r w:rsidR="00B25943">
          <w:rPr>
            <w:noProof/>
            <w:webHidden/>
          </w:rPr>
          <w:fldChar w:fldCharType="begin"/>
        </w:r>
        <w:r w:rsidR="00B25943">
          <w:rPr>
            <w:noProof/>
            <w:webHidden/>
          </w:rPr>
          <w:instrText xml:space="preserve"> PAGEREF _Toc75209724 \h </w:instrText>
        </w:r>
        <w:r w:rsidR="00B25943">
          <w:rPr>
            <w:noProof/>
            <w:webHidden/>
          </w:rPr>
        </w:r>
        <w:r w:rsidR="00B25943">
          <w:rPr>
            <w:noProof/>
            <w:webHidden/>
          </w:rPr>
          <w:fldChar w:fldCharType="separate"/>
        </w:r>
        <w:r w:rsidR="00F25FD3">
          <w:rPr>
            <w:noProof/>
            <w:webHidden/>
          </w:rPr>
          <w:t>35</w:t>
        </w:r>
        <w:r w:rsidR="00B25943">
          <w:rPr>
            <w:noProof/>
            <w:webHidden/>
          </w:rPr>
          <w:fldChar w:fldCharType="end"/>
        </w:r>
      </w:hyperlink>
    </w:p>
    <w:p w14:paraId="01D4FAEF" w14:textId="3FC78D6B" w:rsidR="00B25943" w:rsidRDefault="00051EC8">
      <w:pPr>
        <w:pStyle w:val="TDC3"/>
        <w:tabs>
          <w:tab w:val="left" w:pos="1320"/>
          <w:tab w:val="right" w:leader="dot" w:pos="8949"/>
        </w:tabs>
        <w:rPr>
          <w:rFonts w:cstheme="minorBidi"/>
          <w:noProof/>
        </w:rPr>
      </w:pPr>
      <w:hyperlink w:anchor="_Toc75209725" w:history="1">
        <w:r w:rsidR="00B25943" w:rsidRPr="00070ED4">
          <w:rPr>
            <w:rStyle w:val="Hipervnculo"/>
            <w:noProof/>
          </w:rPr>
          <w:t>4.2.3.</w:t>
        </w:r>
        <w:r w:rsidR="00B25943">
          <w:rPr>
            <w:rFonts w:cstheme="minorBidi"/>
            <w:noProof/>
          </w:rPr>
          <w:tab/>
        </w:r>
        <w:r w:rsidR="00B25943" w:rsidRPr="00070ED4">
          <w:rPr>
            <w:rStyle w:val="Hipervnculo"/>
            <w:noProof/>
          </w:rPr>
          <w:t>Bibliotecas</w:t>
        </w:r>
        <w:r w:rsidR="00B25943">
          <w:rPr>
            <w:noProof/>
            <w:webHidden/>
          </w:rPr>
          <w:tab/>
        </w:r>
        <w:r w:rsidR="00B25943">
          <w:rPr>
            <w:noProof/>
            <w:webHidden/>
          </w:rPr>
          <w:fldChar w:fldCharType="begin"/>
        </w:r>
        <w:r w:rsidR="00B25943">
          <w:rPr>
            <w:noProof/>
            <w:webHidden/>
          </w:rPr>
          <w:instrText xml:space="preserve"> PAGEREF _Toc75209725 \h </w:instrText>
        </w:r>
        <w:r w:rsidR="00B25943">
          <w:rPr>
            <w:noProof/>
            <w:webHidden/>
          </w:rPr>
        </w:r>
        <w:r w:rsidR="00B25943">
          <w:rPr>
            <w:noProof/>
            <w:webHidden/>
          </w:rPr>
          <w:fldChar w:fldCharType="separate"/>
        </w:r>
        <w:r w:rsidR="00F25FD3">
          <w:rPr>
            <w:noProof/>
            <w:webHidden/>
          </w:rPr>
          <w:t>36</w:t>
        </w:r>
        <w:r w:rsidR="00B25943">
          <w:rPr>
            <w:noProof/>
            <w:webHidden/>
          </w:rPr>
          <w:fldChar w:fldCharType="end"/>
        </w:r>
      </w:hyperlink>
    </w:p>
    <w:p w14:paraId="62AB4D28" w14:textId="55D99F3B" w:rsidR="00B25943" w:rsidRDefault="00051EC8">
      <w:pPr>
        <w:pStyle w:val="TDC3"/>
        <w:tabs>
          <w:tab w:val="left" w:pos="1320"/>
          <w:tab w:val="right" w:leader="dot" w:pos="8949"/>
        </w:tabs>
        <w:rPr>
          <w:rFonts w:cstheme="minorBidi"/>
          <w:noProof/>
        </w:rPr>
      </w:pPr>
      <w:hyperlink w:anchor="_Toc75209726" w:history="1">
        <w:r w:rsidR="00B25943" w:rsidRPr="00070ED4">
          <w:rPr>
            <w:rStyle w:val="Hipervnculo"/>
            <w:noProof/>
          </w:rPr>
          <w:t>4.2.4.</w:t>
        </w:r>
        <w:r w:rsidR="00B25943">
          <w:rPr>
            <w:rFonts w:cstheme="minorBidi"/>
            <w:noProof/>
          </w:rPr>
          <w:tab/>
        </w:r>
        <w:r w:rsidR="00B25943" w:rsidRPr="00070ED4">
          <w:rPr>
            <w:rStyle w:val="Hipervnculo"/>
            <w:noProof/>
          </w:rPr>
          <w:t>Entornos y Conjuntos de herramientas</w:t>
        </w:r>
        <w:r w:rsidR="00B25943">
          <w:rPr>
            <w:noProof/>
            <w:webHidden/>
          </w:rPr>
          <w:tab/>
        </w:r>
        <w:r w:rsidR="00B25943">
          <w:rPr>
            <w:noProof/>
            <w:webHidden/>
          </w:rPr>
          <w:fldChar w:fldCharType="begin"/>
        </w:r>
        <w:r w:rsidR="00B25943">
          <w:rPr>
            <w:noProof/>
            <w:webHidden/>
          </w:rPr>
          <w:instrText xml:space="preserve"> PAGEREF _Toc75209726 \h </w:instrText>
        </w:r>
        <w:r w:rsidR="00B25943">
          <w:rPr>
            <w:noProof/>
            <w:webHidden/>
          </w:rPr>
        </w:r>
        <w:r w:rsidR="00B25943">
          <w:rPr>
            <w:noProof/>
            <w:webHidden/>
          </w:rPr>
          <w:fldChar w:fldCharType="separate"/>
        </w:r>
        <w:r w:rsidR="00F25FD3">
          <w:rPr>
            <w:noProof/>
            <w:webHidden/>
          </w:rPr>
          <w:t>37</w:t>
        </w:r>
        <w:r w:rsidR="00B25943">
          <w:rPr>
            <w:noProof/>
            <w:webHidden/>
          </w:rPr>
          <w:fldChar w:fldCharType="end"/>
        </w:r>
      </w:hyperlink>
    </w:p>
    <w:p w14:paraId="60BBE96C" w14:textId="5F2BBFD5" w:rsidR="00B25943" w:rsidRDefault="00051EC8">
      <w:pPr>
        <w:pStyle w:val="TDC2"/>
        <w:tabs>
          <w:tab w:val="left" w:pos="880"/>
          <w:tab w:val="right" w:leader="dot" w:pos="8949"/>
        </w:tabs>
        <w:rPr>
          <w:noProof/>
          <w:sz w:val="22"/>
          <w:lang w:eastAsia="es-ES"/>
        </w:rPr>
      </w:pPr>
      <w:hyperlink w:anchor="_Toc75209727" w:history="1">
        <w:r w:rsidR="00B25943" w:rsidRPr="00070ED4">
          <w:rPr>
            <w:rStyle w:val="Hipervnculo"/>
            <w:noProof/>
          </w:rPr>
          <w:t>4.3.</w:t>
        </w:r>
        <w:r w:rsidR="00B25943">
          <w:rPr>
            <w:noProof/>
            <w:sz w:val="22"/>
            <w:lang w:eastAsia="es-ES"/>
          </w:rPr>
          <w:tab/>
        </w:r>
        <w:r w:rsidR="00B25943" w:rsidRPr="00070ED4">
          <w:rPr>
            <w:rStyle w:val="Hipervnculo"/>
            <w:noProof/>
          </w:rPr>
          <w:t>Plan de desarrollo del proyecto</w:t>
        </w:r>
        <w:r w:rsidR="00B25943">
          <w:rPr>
            <w:noProof/>
            <w:webHidden/>
          </w:rPr>
          <w:tab/>
        </w:r>
        <w:r w:rsidR="00B25943">
          <w:rPr>
            <w:noProof/>
            <w:webHidden/>
          </w:rPr>
          <w:fldChar w:fldCharType="begin"/>
        </w:r>
        <w:r w:rsidR="00B25943">
          <w:rPr>
            <w:noProof/>
            <w:webHidden/>
          </w:rPr>
          <w:instrText xml:space="preserve"> PAGEREF _Toc75209727 \h </w:instrText>
        </w:r>
        <w:r w:rsidR="00B25943">
          <w:rPr>
            <w:noProof/>
            <w:webHidden/>
          </w:rPr>
        </w:r>
        <w:r w:rsidR="00B25943">
          <w:rPr>
            <w:noProof/>
            <w:webHidden/>
          </w:rPr>
          <w:fldChar w:fldCharType="separate"/>
        </w:r>
        <w:r w:rsidR="00F25FD3">
          <w:rPr>
            <w:noProof/>
            <w:webHidden/>
          </w:rPr>
          <w:t>39</w:t>
        </w:r>
        <w:r w:rsidR="00B25943">
          <w:rPr>
            <w:noProof/>
            <w:webHidden/>
          </w:rPr>
          <w:fldChar w:fldCharType="end"/>
        </w:r>
      </w:hyperlink>
    </w:p>
    <w:p w14:paraId="23F6C8AD" w14:textId="25D8DF2E" w:rsidR="00B25943" w:rsidRDefault="00051EC8">
      <w:pPr>
        <w:pStyle w:val="TDC3"/>
        <w:tabs>
          <w:tab w:val="left" w:pos="1320"/>
          <w:tab w:val="right" w:leader="dot" w:pos="8949"/>
        </w:tabs>
        <w:rPr>
          <w:rFonts w:cstheme="minorBidi"/>
          <w:noProof/>
        </w:rPr>
      </w:pPr>
      <w:hyperlink w:anchor="_Toc75209728" w:history="1">
        <w:r w:rsidR="00B25943" w:rsidRPr="00070ED4">
          <w:rPr>
            <w:rStyle w:val="Hipervnculo"/>
            <w:noProof/>
          </w:rPr>
          <w:t>4.3.1.</w:t>
        </w:r>
        <w:r w:rsidR="00B25943">
          <w:rPr>
            <w:rFonts w:cstheme="minorBidi"/>
            <w:noProof/>
          </w:rPr>
          <w:tab/>
        </w:r>
        <w:r w:rsidR="00B25943" w:rsidRPr="00070ED4">
          <w:rPr>
            <w:rStyle w:val="Hipervnculo"/>
            <w:noProof/>
          </w:rPr>
          <w:t>Paquete de trabajo 1: Requisitos de Usuario</w:t>
        </w:r>
        <w:r w:rsidR="00B25943">
          <w:rPr>
            <w:noProof/>
            <w:webHidden/>
          </w:rPr>
          <w:tab/>
        </w:r>
        <w:r w:rsidR="00B25943">
          <w:rPr>
            <w:noProof/>
            <w:webHidden/>
          </w:rPr>
          <w:fldChar w:fldCharType="begin"/>
        </w:r>
        <w:r w:rsidR="00B25943">
          <w:rPr>
            <w:noProof/>
            <w:webHidden/>
          </w:rPr>
          <w:instrText xml:space="preserve"> PAGEREF _Toc75209728 \h </w:instrText>
        </w:r>
        <w:r w:rsidR="00B25943">
          <w:rPr>
            <w:noProof/>
            <w:webHidden/>
          </w:rPr>
        </w:r>
        <w:r w:rsidR="00B25943">
          <w:rPr>
            <w:noProof/>
            <w:webHidden/>
          </w:rPr>
          <w:fldChar w:fldCharType="separate"/>
        </w:r>
        <w:r w:rsidR="00F25FD3">
          <w:rPr>
            <w:noProof/>
            <w:webHidden/>
          </w:rPr>
          <w:t>39</w:t>
        </w:r>
        <w:r w:rsidR="00B25943">
          <w:rPr>
            <w:noProof/>
            <w:webHidden/>
          </w:rPr>
          <w:fldChar w:fldCharType="end"/>
        </w:r>
      </w:hyperlink>
    </w:p>
    <w:p w14:paraId="4D7D52AA" w14:textId="1429F2DF" w:rsidR="00B25943" w:rsidRDefault="00051EC8">
      <w:pPr>
        <w:pStyle w:val="TDC3"/>
        <w:tabs>
          <w:tab w:val="left" w:pos="1320"/>
          <w:tab w:val="right" w:leader="dot" w:pos="8949"/>
        </w:tabs>
        <w:rPr>
          <w:rFonts w:cstheme="minorBidi"/>
          <w:noProof/>
        </w:rPr>
      </w:pPr>
      <w:hyperlink w:anchor="_Toc75209729" w:history="1">
        <w:r w:rsidR="00B25943" w:rsidRPr="00070ED4">
          <w:rPr>
            <w:rStyle w:val="Hipervnculo"/>
            <w:noProof/>
          </w:rPr>
          <w:t>4.3.2.</w:t>
        </w:r>
        <w:r w:rsidR="00B25943">
          <w:rPr>
            <w:rFonts w:cstheme="minorBidi"/>
            <w:noProof/>
          </w:rPr>
          <w:tab/>
        </w:r>
        <w:r w:rsidR="00B25943" w:rsidRPr="00070ED4">
          <w:rPr>
            <w:rStyle w:val="Hipervnculo"/>
            <w:noProof/>
          </w:rPr>
          <w:t>Paquete de trabajo 2: Recopilación de imágenes</w:t>
        </w:r>
        <w:r w:rsidR="00B25943">
          <w:rPr>
            <w:noProof/>
            <w:webHidden/>
          </w:rPr>
          <w:tab/>
        </w:r>
        <w:r w:rsidR="00B25943">
          <w:rPr>
            <w:noProof/>
            <w:webHidden/>
          </w:rPr>
          <w:fldChar w:fldCharType="begin"/>
        </w:r>
        <w:r w:rsidR="00B25943">
          <w:rPr>
            <w:noProof/>
            <w:webHidden/>
          </w:rPr>
          <w:instrText xml:space="preserve"> PAGEREF _Toc75209729 \h </w:instrText>
        </w:r>
        <w:r w:rsidR="00B25943">
          <w:rPr>
            <w:noProof/>
            <w:webHidden/>
          </w:rPr>
        </w:r>
        <w:r w:rsidR="00B25943">
          <w:rPr>
            <w:noProof/>
            <w:webHidden/>
          </w:rPr>
          <w:fldChar w:fldCharType="separate"/>
        </w:r>
        <w:r w:rsidR="00F25FD3">
          <w:rPr>
            <w:noProof/>
            <w:webHidden/>
          </w:rPr>
          <w:t>39</w:t>
        </w:r>
        <w:r w:rsidR="00B25943">
          <w:rPr>
            <w:noProof/>
            <w:webHidden/>
          </w:rPr>
          <w:fldChar w:fldCharType="end"/>
        </w:r>
      </w:hyperlink>
    </w:p>
    <w:p w14:paraId="5BD917FA" w14:textId="3090F6B1" w:rsidR="00B25943" w:rsidRDefault="00051EC8">
      <w:pPr>
        <w:pStyle w:val="TDC3"/>
        <w:tabs>
          <w:tab w:val="left" w:pos="1320"/>
          <w:tab w:val="right" w:leader="dot" w:pos="8949"/>
        </w:tabs>
        <w:rPr>
          <w:rFonts w:cstheme="minorBidi"/>
          <w:noProof/>
        </w:rPr>
      </w:pPr>
      <w:hyperlink w:anchor="_Toc75209730" w:history="1">
        <w:r w:rsidR="00B25943" w:rsidRPr="00070ED4">
          <w:rPr>
            <w:rStyle w:val="Hipervnculo"/>
            <w:noProof/>
          </w:rPr>
          <w:t>4.3.3.</w:t>
        </w:r>
        <w:r w:rsidR="00B25943">
          <w:rPr>
            <w:rFonts w:cstheme="minorBidi"/>
            <w:noProof/>
          </w:rPr>
          <w:tab/>
        </w:r>
        <w:r w:rsidR="00B25943" w:rsidRPr="00070ED4">
          <w:rPr>
            <w:rStyle w:val="Hipervnculo"/>
            <w:noProof/>
          </w:rPr>
          <w:t>Paquete de trabajo 3: Tratamiento de datos</w:t>
        </w:r>
        <w:r w:rsidR="00B25943">
          <w:rPr>
            <w:noProof/>
            <w:webHidden/>
          </w:rPr>
          <w:tab/>
        </w:r>
        <w:r w:rsidR="00B25943">
          <w:rPr>
            <w:noProof/>
            <w:webHidden/>
          </w:rPr>
          <w:fldChar w:fldCharType="begin"/>
        </w:r>
        <w:r w:rsidR="00B25943">
          <w:rPr>
            <w:noProof/>
            <w:webHidden/>
          </w:rPr>
          <w:instrText xml:space="preserve"> PAGEREF _Toc75209730 \h </w:instrText>
        </w:r>
        <w:r w:rsidR="00B25943">
          <w:rPr>
            <w:noProof/>
            <w:webHidden/>
          </w:rPr>
        </w:r>
        <w:r w:rsidR="00B25943">
          <w:rPr>
            <w:noProof/>
            <w:webHidden/>
          </w:rPr>
          <w:fldChar w:fldCharType="separate"/>
        </w:r>
        <w:r w:rsidR="00F25FD3">
          <w:rPr>
            <w:noProof/>
            <w:webHidden/>
          </w:rPr>
          <w:t>40</w:t>
        </w:r>
        <w:r w:rsidR="00B25943">
          <w:rPr>
            <w:noProof/>
            <w:webHidden/>
          </w:rPr>
          <w:fldChar w:fldCharType="end"/>
        </w:r>
      </w:hyperlink>
    </w:p>
    <w:p w14:paraId="3279B1F4" w14:textId="0096ADB2" w:rsidR="00B25943" w:rsidRDefault="00051EC8">
      <w:pPr>
        <w:pStyle w:val="TDC3"/>
        <w:tabs>
          <w:tab w:val="left" w:pos="1320"/>
          <w:tab w:val="right" w:leader="dot" w:pos="8949"/>
        </w:tabs>
        <w:rPr>
          <w:rFonts w:cstheme="minorBidi"/>
          <w:noProof/>
        </w:rPr>
      </w:pPr>
      <w:hyperlink w:anchor="_Toc75209731" w:history="1">
        <w:r w:rsidR="00B25943" w:rsidRPr="00070ED4">
          <w:rPr>
            <w:rStyle w:val="Hipervnculo"/>
            <w:noProof/>
          </w:rPr>
          <w:t>4.3.4.</w:t>
        </w:r>
        <w:r w:rsidR="00B25943">
          <w:rPr>
            <w:rFonts w:cstheme="minorBidi"/>
            <w:noProof/>
          </w:rPr>
          <w:tab/>
        </w:r>
        <w:r w:rsidR="00B25943" w:rsidRPr="00070ED4">
          <w:rPr>
            <w:rStyle w:val="Hipervnculo"/>
            <w:noProof/>
          </w:rPr>
          <w:t>Paquete de trabajo 4: Pruebas modelos DNN</w:t>
        </w:r>
        <w:r w:rsidR="00B25943">
          <w:rPr>
            <w:noProof/>
            <w:webHidden/>
          </w:rPr>
          <w:tab/>
        </w:r>
        <w:r w:rsidR="00B25943">
          <w:rPr>
            <w:noProof/>
            <w:webHidden/>
          </w:rPr>
          <w:fldChar w:fldCharType="begin"/>
        </w:r>
        <w:r w:rsidR="00B25943">
          <w:rPr>
            <w:noProof/>
            <w:webHidden/>
          </w:rPr>
          <w:instrText xml:space="preserve"> PAGEREF _Toc75209731 \h </w:instrText>
        </w:r>
        <w:r w:rsidR="00B25943">
          <w:rPr>
            <w:noProof/>
            <w:webHidden/>
          </w:rPr>
        </w:r>
        <w:r w:rsidR="00B25943">
          <w:rPr>
            <w:noProof/>
            <w:webHidden/>
          </w:rPr>
          <w:fldChar w:fldCharType="separate"/>
        </w:r>
        <w:r w:rsidR="00F25FD3">
          <w:rPr>
            <w:noProof/>
            <w:webHidden/>
          </w:rPr>
          <w:t>41</w:t>
        </w:r>
        <w:r w:rsidR="00B25943">
          <w:rPr>
            <w:noProof/>
            <w:webHidden/>
          </w:rPr>
          <w:fldChar w:fldCharType="end"/>
        </w:r>
      </w:hyperlink>
    </w:p>
    <w:p w14:paraId="01ACB935" w14:textId="180007BF" w:rsidR="00B25943" w:rsidRDefault="00051EC8">
      <w:pPr>
        <w:pStyle w:val="TDC3"/>
        <w:tabs>
          <w:tab w:val="left" w:pos="1320"/>
          <w:tab w:val="right" w:leader="dot" w:pos="8949"/>
        </w:tabs>
        <w:rPr>
          <w:rFonts w:cstheme="minorBidi"/>
          <w:noProof/>
        </w:rPr>
      </w:pPr>
      <w:hyperlink w:anchor="_Toc75209732" w:history="1">
        <w:r w:rsidR="00B25943" w:rsidRPr="00070ED4">
          <w:rPr>
            <w:rStyle w:val="Hipervnculo"/>
            <w:noProof/>
          </w:rPr>
          <w:t>4.3.5.</w:t>
        </w:r>
        <w:r w:rsidR="00B25943">
          <w:rPr>
            <w:rFonts w:cstheme="minorBidi"/>
            <w:noProof/>
          </w:rPr>
          <w:tab/>
        </w:r>
        <w:r w:rsidR="00B25943" w:rsidRPr="00070ED4">
          <w:rPr>
            <w:rStyle w:val="Hipervnculo"/>
            <w:noProof/>
          </w:rPr>
          <w:t>Paquete de trabajo 5: Desarrollo Final</w:t>
        </w:r>
        <w:r w:rsidR="00B25943">
          <w:rPr>
            <w:noProof/>
            <w:webHidden/>
          </w:rPr>
          <w:tab/>
        </w:r>
        <w:r w:rsidR="00B25943">
          <w:rPr>
            <w:noProof/>
            <w:webHidden/>
          </w:rPr>
          <w:fldChar w:fldCharType="begin"/>
        </w:r>
        <w:r w:rsidR="00B25943">
          <w:rPr>
            <w:noProof/>
            <w:webHidden/>
          </w:rPr>
          <w:instrText xml:space="preserve"> PAGEREF _Toc75209732 \h </w:instrText>
        </w:r>
        <w:r w:rsidR="00B25943">
          <w:rPr>
            <w:noProof/>
            <w:webHidden/>
          </w:rPr>
        </w:r>
        <w:r w:rsidR="00B25943">
          <w:rPr>
            <w:noProof/>
            <w:webHidden/>
          </w:rPr>
          <w:fldChar w:fldCharType="separate"/>
        </w:r>
        <w:r w:rsidR="00F25FD3">
          <w:rPr>
            <w:noProof/>
            <w:webHidden/>
          </w:rPr>
          <w:t>41</w:t>
        </w:r>
        <w:r w:rsidR="00B25943">
          <w:rPr>
            <w:noProof/>
            <w:webHidden/>
          </w:rPr>
          <w:fldChar w:fldCharType="end"/>
        </w:r>
      </w:hyperlink>
    </w:p>
    <w:p w14:paraId="5A49D861" w14:textId="314F6BBD" w:rsidR="00B25943" w:rsidRDefault="00051EC8">
      <w:pPr>
        <w:pStyle w:val="TDC2"/>
        <w:tabs>
          <w:tab w:val="left" w:pos="880"/>
          <w:tab w:val="right" w:leader="dot" w:pos="8949"/>
        </w:tabs>
        <w:rPr>
          <w:noProof/>
          <w:sz w:val="22"/>
          <w:lang w:eastAsia="es-ES"/>
        </w:rPr>
      </w:pPr>
      <w:hyperlink w:anchor="_Toc75209733" w:history="1">
        <w:r w:rsidR="00B25943" w:rsidRPr="00070ED4">
          <w:rPr>
            <w:rStyle w:val="Hipervnculo"/>
            <w:noProof/>
          </w:rPr>
          <w:t>4.4.</w:t>
        </w:r>
        <w:r w:rsidR="00B25943">
          <w:rPr>
            <w:noProof/>
            <w:sz w:val="22"/>
            <w:lang w:eastAsia="es-ES"/>
          </w:rPr>
          <w:tab/>
        </w:r>
        <w:r w:rsidR="00B25943" w:rsidRPr="00070ED4">
          <w:rPr>
            <w:rStyle w:val="Hipervnculo"/>
            <w:noProof/>
          </w:rPr>
          <w:t>Plan de Trabajo</w:t>
        </w:r>
        <w:r w:rsidR="00B25943">
          <w:rPr>
            <w:noProof/>
            <w:webHidden/>
          </w:rPr>
          <w:tab/>
        </w:r>
        <w:r w:rsidR="00B25943">
          <w:rPr>
            <w:noProof/>
            <w:webHidden/>
          </w:rPr>
          <w:fldChar w:fldCharType="begin"/>
        </w:r>
        <w:r w:rsidR="00B25943">
          <w:rPr>
            <w:noProof/>
            <w:webHidden/>
          </w:rPr>
          <w:instrText xml:space="preserve"> PAGEREF _Toc75209733 \h </w:instrText>
        </w:r>
        <w:r w:rsidR="00B25943">
          <w:rPr>
            <w:noProof/>
            <w:webHidden/>
          </w:rPr>
        </w:r>
        <w:r w:rsidR="00B25943">
          <w:rPr>
            <w:noProof/>
            <w:webHidden/>
          </w:rPr>
          <w:fldChar w:fldCharType="separate"/>
        </w:r>
        <w:r w:rsidR="00F25FD3">
          <w:rPr>
            <w:noProof/>
            <w:webHidden/>
          </w:rPr>
          <w:t>42</w:t>
        </w:r>
        <w:r w:rsidR="00B25943">
          <w:rPr>
            <w:noProof/>
            <w:webHidden/>
          </w:rPr>
          <w:fldChar w:fldCharType="end"/>
        </w:r>
      </w:hyperlink>
    </w:p>
    <w:p w14:paraId="5DFEEEEF" w14:textId="42CEEC7E" w:rsidR="00B25943" w:rsidRDefault="00051EC8">
      <w:pPr>
        <w:pStyle w:val="TDC2"/>
        <w:tabs>
          <w:tab w:val="left" w:pos="880"/>
          <w:tab w:val="right" w:leader="dot" w:pos="8949"/>
        </w:tabs>
        <w:rPr>
          <w:noProof/>
          <w:sz w:val="22"/>
          <w:lang w:eastAsia="es-ES"/>
        </w:rPr>
      </w:pPr>
      <w:hyperlink w:anchor="_Toc75209734" w:history="1">
        <w:r w:rsidR="00B25943" w:rsidRPr="00070ED4">
          <w:rPr>
            <w:rStyle w:val="Hipervnculo"/>
            <w:noProof/>
          </w:rPr>
          <w:t>4.5.</w:t>
        </w:r>
        <w:r w:rsidR="00B25943">
          <w:rPr>
            <w:noProof/>
            <w:sz w:val="22"/>
            <w:lang w:eastAsia="es-ES"/>
          </w:rPr>
          <w:tab/>
        </w:r>
        <w:r w:rsidR="00B25943" w:rsidRPr="00070ED4">
          <w:rPr>
            <w:rStyle w:val="Hipervnculo"/>
            <w:noProof/>
          </w:rPr>
          <w:t>Recursos.</w:t>
        </w:r>
        <w:r w:rsidR="00B25943">
          <w:rPr>
            <w:noProof/>
            <w:webHidden/>
          </w:rPr>
          <w:tab/>
        </w:r>
        <w:r w:rsidR="00B25943">
          <w:rPr>
            <w:noProof/>
            <w:webHidden/>
          </w:rPr>
          <w:fldChar w:fldCharType="begin"/>
        </w:r>
        <w:r w:rsidR="00B25943">
          <w:rPr>
            <w:noProof/>
            <w:webHidden/>
          </w:rPr>
          <w:instrText xml:space="preserve"> PAGEREF _Toc75209734 \h </w:instrText>
        </w:r>
        <w:r w:rsidR="00B25943">
          <w:rPr>
            <w:noProof/>
            <w:webHidden/>
          </w:rPr>
        </w:r>
        <w:r w:rsidR="00B25943">
          <w:rPr>
            <w:noProof/>
            <w:webHidden/>
          </w:rPr>
          <w:fldChar w:fldCharType="separate"/>
        </w:r>
        <w:r w:rsidR="00F25FD3">
          <w:rPr>
            <w:noProof/>
            <w:webHidden/>
          </w:rPr>
          <w:t>43</w:t>
        </w:r>
        <w:r w:rsidR="00B25943">
          <w:rPr>
            <w:noProof/>
            <w:webHidden/>
          </w:rPr>
          <w:fldChar w:fldCharType="end"/>
        </w:r>
      </w:hyperlink>
    </w:p>
    <w:p w14:paraId="182134AC" w14:textId="786E3036" w:rsidR="00B25943" w:rsidRDefault="00051EC8">
      <w:pPr>
        <w:pStyle w:val="TDC2"/>
        <w:tabs>
          <w:tab w:val="left" w:pos="880"/>
          <w:tab w:val="right" w:leader="dot" w:pos="8949"/>
        </w:tabs>
        <w:rPr>
          <w:noProof/>
          <w:sz w:val="22"/>
          <w:lang w:eastAsia="es-ES"/>
        </w:rPr>
      </w:pPr>
      <w:hyperlink w:anchor="_Toc75209735" w:history="1">
        <w:r w:rsidR="00B25943" w:rsidRPr="00070ED4">
          <w:rPr>
            <w:rStyle w:val="Hipervnculo"/>
            <w:noProof/>
          </w:rPr>
          <w:t>4.6.</w:t>
        </w:r>
        <w:r w:rsidR="00B25943">
          <w:rPr>
            <w:noProof/>
            <w:sz w:val="22"/>
            <w:lang w:eastAsia="es-ES"/>
          </w:rPr>
          <w:tab/>
        </w:r>
        <w:r w:rsidR="00B25943" w:rsidRPr="00070ED4">
          <w:rPr>
            <w:rStyle w:val="Hipervnculo"/>
            <w:noProof/>
          </w:rPr>
          <w:t>Costes</w:t>
        </w:r>
        <w:r w:rsidR="00B25943">
          <w:rPr>
            <w:noProof/>
            <w:webHidden/>
          </w:rPr>
          <w:tab/>
        </w:r>
        <w:r w:rsidR="00B25943">
          <w:rPr>
            <w:noProof/>
            <w:webHidden/>
          </w:rPr>
          <w:fldChar w:fldCharType="begin"/>
        </w:r>
        <w:r w:rsidR="00B25943">
          <w:rPr>
            <w:noProof/>
            <w:webHidden/>
          </w:rPr>
          <w:instrText xml:space="preserve"> PAGEREF _Toc75209735 \h </w:instrText>
        </w:r>
        <w:r w:rsidR="00B25943">
          <w:rPr>
            <w:noProof/>
            <w:webHidden/>
          </w:rPr>
        </w:r>
        <w:r w:rsidR="00B25943">
          <w:rPr>
            <w:noProof/>
            <w:webHidden/>
          </w:rPr>
          <w:fldChar w:fldCharType="separate"/>
        </w:r>
        <w:r w:rsidR="00F25FD3">
          <w:rPr>
            <w:noProof/>
            <w:webHidden/>
          </w:rPr>
          <w:t>44</w:t>
        </w:r>
        <w:r w:rsidR="00B25943">
          <w:rPr>
            <w:noProof/>
            <w:webHidden/>
          </w:rPr>
          <w:fldChar w:fldCharType="end"/>
        </w:r>
      </w:hyperlink>
    </w:p>
    <w:p w14:paraId="4CEE68E6" w14:textId="4BB4AF24" w:rsidR="00B25943" w:rsidRDefault="00051EC8">
      <w:pPr>
        <w:pStyle w:val="TDC2"/>
        <w:tabs>
          <w:tab w:val="left" w:pos="880"/>
          <w:tab w:val="right" w:leader="dot" w:pos="8949"/>
        </w:tabs>
        <w:rPr>
          <w:noProof/>
          <w:sz w:val="22"/>
          <w:lang w:eastAsia="es-ES"/>
        </w:rPr>
      </w:pPr>
      <w:hyperlink w:anchor="_Toc75209736" w:history="1">
        <w:r w:rsidR="00B25943" w:rsidRPr="00070ED4">
          <w:rPr>
            <w:rStyle w:val="Hipervnculo"/>
            <w:noProof/>
          </w:rPr>
          <w:t>4.7.</w:t>
        </w:r>
        <w:r w:rsidR="00B25943">
          <w:rPr>
            <w:noProof/>
            <w:sz w:val="22"/>
            <w:lang w:eastAsia="es-ES"/>
          </w:rPr>
          <w:tab/>
        </w:r>
        <w:r w:rsidR="00B25943" w:rsidRPr="00070ED4">
          <w:rPr>
            <w:rStyle w:val="Hipervnculo"/>
            <w:noProof/>
          </w:rPr>
          <w:t>Condicionantes y Limitaciones</w:t>
        </w:r>
        <w:r w:rsidR="00B25943">
          <w:rPr>
            <w:noProof/>
            <w:webHidden/>
          </w:rPr>
          <w:tab/>
        </w:r>
        <w:r w:rsidR="00B25943">
          <w:rPr>
            <w:noProof/>
            <w:webHidden/>
          </w:rPr>
          <w:fldChar w:fldCharType="begin"/>
        </w:r>
        <w:r w:rsidR="00B25943">
          <w:rPr>
            <w:noProof/>
            <w:webHidden/>
          </w:rPr>
          <w:instrText xml:space="preserve"> PAGEREF _Toc75209736 \h </w:instrText>
        </w:r>
        <w:r w:rsidR="00B25943">
          <w:rPr>
            <w:noProof/>
            <w:webHidden/>
          </w:rPr>
        </w:r>
        <w:r w:rsidR="00B25943">
          <w:rPr>
            <w:noProof/>
            <w:webHidden/>
          </w:rPr>
          <w:fldChar w:fldCharType="separate"/>
        </w:r>
        <w:r w:rsidR="00F25FD3">
          <w:rPr>
            <w:noProof/>
            <w:webHidden/>
          </w:rPr>
          <w:t>45</w:t>
        </w:r>
        <w:r w:rsidR="00B25943">
          <w:rPr>
            <w:noProof/>
            <w:webHidden/>
          </w:rPr>
          <w:fldChar w:fldCharType="end"/>
        </w:r>
      </w:hyperlink>
    </w:p>
    <w:p w14:paraId="713B2528" w14:textId="0DF80BD4" w:rsidR="00B25943" w:rsidRDefault="00051EC8">
      <w:pPr>
        <w:pStyle w:val="TDC1"/>
        <w:rPr>
          <w:rFonts w:asciiTheme="minorHAnsi" w:eastAsiaTheme="minorEastAsia" w:hAnsiTheme="minorHAnsi" w:cstheme="minorBidi"/>
          <w:b w:val="0"/>
          <w:color w:val="auto"/>
          <w:sz w:val="22"/>
          <w:szCs w:val="22"/>
          <w:lang w:eastAsia="es-ES"/>
        </w:rPr>
      </w:pPr>
      <w:hyperlink w:anchor="_Toc75209737" w:history="1">
        <w:r w:rsidR="00B25943" w:rsidRPr="00070ED4">
          <w:rPr>
            <w:rStyle w:val="Hipervnculo"/>
          </w:rPr>
          <w:t>5.</w:t>
        </w:r>
        <w:r w:rsidR="00B25943">
          <w:rPr>
            <w:rFonts w:asciiTheme="minorHAnsi" w:eastAsiaTheme="minorEastAsia" w:hAnsiTheme="minorHAnsi" w:cstheme="minorBidi"/>
            <w:b w:val="0"/>
            <w:color w:val="auto"/>
            <w:sz w:val="22"/>
            <w:szCs w:val="22"/>
            <w:lang w:eastAsia="es-ES"/>
          </w:rPr>
          <w:tab/>
        </w:r>
        <w:r w:rsidR="00B25943" w:rsidRPr="00070ED4">
          <w:rPr>
            <w:rStyle w:val="Hipervnculo"/>
          </w:rPr>
          <w:t>Desarrollo de la Solución Técnica</w:t>
        </w:r>
        <w:r w:rsidR="00B25943">
          <w:rPr>
            <w:webHidden/>
          </w:rPr>
          <w:tab/>
        </w:r>
        <w:r w:rsidR="00B25943">
          <w:rPr>
            <w:webHidden/>
          </w:rPr>
          <w:fldChar w:fldCharType="begin"/>
        </w:r>
        <w:r w:rsidR="00B25943">
          <w:rPr>
            <w:webHidden/>
          </w:rPr>
          <w:instrText xml:space="preserve"> PAGEREF _Toc75209737 \h </w:instrText>
        </w:r>
        <w:r w:rsidR="00B25943">
          <w:rPr>
            <w:webHidden/>
          </w:rPr>
        </w:r>
        <w:r w:rsidR="00B25943">
          <w:rPr>
            <w:webHidden/>
          </w:rPr>
          <w:fldChar w:fldCharType="separate"/>
        </w:r>
        <w:r w:rsidR="00F25FD3">
          <w:rPr>
            <w:webHidden/>
          </w:rPr>
          <w:t>46</w:t>
        </w:r>
        <w:r w:rsidR="00B25943">
          <w:rPr>
            <w:webHidden/>
          </w:rPr>
          <w:fldChar w:fldCharType="end"/>
        </w:r>
      </w:hyperlink>
    </w:p>
    <w:p w14:paraId="050D5510" w14:textId="63DC8D14" w:rsidR="00B25943" w:rsidRDefault="00051EC8">
      <w:pPr>
        <w:pStyle w:val="TDC2"/>
        <w:tabs>
          <w:tab w:val="left" w:pos="880"/>
          <w:tab w:val="right" w:leader="dot" w:pos="8949"/>
        </w:tabs>
        <w:rPr>
          <w:noProof/>
          <w:sz w:val="22"/>
          <w:lang w:eastAsia="es-ES"/>
        </w:rPr>
      </w:pPr>
      <w:hyperlink w:anchor="_Toc75209738" w:history="1">
        <w:r w:rsidR="00B25943" w:rsidRPr="00070ED4">
          <w:rPr>
            <w:rStyle w:val="Hipervnculo"/>
            <w:noProof/>
          </w:rPr>
          <w:t>5.1.</w:t>
        </w:r>
        <w:r w:rsidR="00B25943">
          <w:rPr>
            <w:noProof/>
            <w:sz w:val="22"/>
            <w:lang w:eastAsia="es-ES"/>
          </w:rPr>
          <w:tab/>
        </w:r>
        <w:r w:rsidR="00B25943" w:rsidRPr="00070ED4">
          <w:rPr>
            <w:rStyle w:val="Hipervnculo"/>
            <w:noProof/>
          </w:rPr>
          <w:t>Paquete de trabajo 1: Requisitos de Usuario</w:t>
        </w:r>
        <w:r w:rsidR="00B25943">
          <w:rPr>
            <w:noProof/>
            <w:webHidden/>
          </w:rPr>
          <w:tab/>
        </w:r>
        <w:r w:rsidR="00B25943">
          <w:rPr>
            <w:noProof/>
            <w:webHidden/>
          </w:rPr>
          <w:fldChar w:fldCharType="begin"/>
        </w:r>
        <w:r w:rsidR="00B25943">
          <w:rPr>
            <w:noProof/>
            <w:webHidden/>
          </w:rPr>
          <w:instrText xml:space="preserve"> PAGEREF _Toc75209738 \h </w:instrText>
        </w:r>
        <w:r w:rsidR="00B25943">
          <w:rPr>
            <w:noProof/>
            <w:webHidden/>
          </w:rPr>
        </w:r>
        <w:r w:rsidR="00B25943">
          <w:rPr>
            <w:noProof/>
            <w:webHidden/>
          </w:rPr>
          <w:fldChar w:fldCharType="separate"/>
        </w:r>
        <w:r w:rsidR="00F25FD3">
          <w:rPr>
            <w:noProof/>
            <w:webHidden/>
          </w:rPr>
          <w:t>46</w:t>
        </w:r>
        <w:r w:rsidR="00B25943">
          <w:rPr>
            <w:noProof/>
            <w:webHidden/>
          </w:rPr>
          <w:fldChar w:fldCharType="end"/>
        </w:r>
      </w:hyperlink>
    </w:p>
    <w:p w14:paraId="6B84FF15" w14:textId="3ADED560" w:rsidR="00B25943" w:rsidRDefault="00051EC8">
      <w:pPr>
        <w:pStyle w:val="TDC2"/>
        <w:tabs>
          <w:tab w:val="left" w:pos="880"/>
          <w:tab w:val="right" w:leader="dot" w:pos="8949"/>
        </w:tabs>
        <w:rPr>
          <w:noProof/>
          <w:sz w:val="22"/>
          <w:lang w:eastAsia="es-ES"/>
        </w:rPr>
      </w:pPr>
      <w:hyperlink w:anchor="_Toc75209739" w:history="1">
        <w:r w:rsidR="00B25943" w:rsidRPr="00070ED4">
          <w:rPr>
            <w:rStyle w:val="Hipervnculo"/>
            <w:noProof/>
          </w:rPr>
          <w:t>5.2.</w:t>
        </w:r>
        <w:r w:rsidR="00B25943">
          <w:rPr>
            <w:noProof/>
            <w:sz w:val="22"/>
            <w:lang w:eastAsia="es-ES"/>
          </w:rPr>
          <w:tab/>
        </w:r>
        <w:r w:rsidR="00B25943" w:rsidRPr="00070ED4">
          <w:rPr>
            <w:rStyle w:val="Hipervnculo"/>
            <w:noProof/>
          </w:rPr>
          <w:t>Paquete de trabajo 2: Recopilación de imágenes</w:t>
        </w:r>
        <w:r w:rsidR="00B25943">
          <w:rPr>
            <w:noProof/>
            <w:webHidden/>
          </w:rPr>
          <w:tab/>
        </w:r>
        <w:r w:rsidR="00B25943">
          <w:rPr>
            <w:noProof/>
            <w:webHidden/>
          </w:rPr>
          <w:fldChar w:fldCharType="begin"/>
        </w:r>
        <w:r w:rsidR="00B25943">
          <w:rPr>
            <w:noProof/>
            <w:webHidden/>
          </w:rPr>
          <w:instrText xml:space="preserve"> PAGEREF _Toc75209739 \h </w:instrText>
        </w:r>
        <w:r w:rsidR="00B25943">
          <w:rPr>
            <w:noProof/>
            <w:webHidden/>
          </w:rPr>
        </w:r>
        <w:r w:rsidR="00B25943">
          <w:rPr>
            <w:noProof/>
            <w:webHidden/>
          </w:rPr>
          <w:fldChar w:fldCharType="separate"/>
        </w:r>
        <w:r w:rsidR="00F25FD3">
          <w:rPr>
            <w:noProof/>
            <w:webHidden/>
          </w:rPr>
          <w:t>48</w:t>
        </w:r>
        <w:r w:rsidR="00B25943">
          <w:rPr>
            <w:noProof/>
            <w:webHidden/>
          </w:rPr>
          <w:fldChar w:fldCharType="end"/>
        </w:r>
      </w:hyperlink>
    </w:p>
    <w:p w14:paraId="683AB247" w14:textId="25E08A84" w:rsidR="00B25943" w:rsidRDefault="00051EC8">
      <w:pPr>
        <w:pStyle w:val="TDC2"/>
        <w:tabs>
          <w:tab w:val="left" w:pos="880"/>
          <w:tab w:val="right" w:leader="dot" w:pos="8949"/>
        </w:tabs>
        <w:rPr>
          <w:noProof/>
          <w:sz w:val="22"/>
          <w:lang w:eastAsia="es-ES"/>
        </w:rPr>
      </w:pPr>
      <w:hyperlink w:anchor="_Toc75209740" w:history="1">
        <w:r w:rsidR="00B25943" w:rsidRPr="00070ED4">
          <w:rPr>
            <w:rStyle w:val="Hipervnculo"/>
            <w:noProof/>
          </w:rPr>
          <w:t>5.3.</w:t>
        </w:r>
        <w:r w:rsidR="00B25943">
          <w:rPr>
            <w:noProof/>
            <w:sz w:val="22"/>
            <w:lang w:eastAsia="es-ES"/>
          </w:rPr>
          <w:tab/>
        </w:r>
        <w:r w:rsidR="00B25943" w:rsidRPr="00070ED4">
          <w:rPr>
            <w:rStyle w:val="Hipervnculo"/>
            <w:noProof/>
          </w:rPr>
          <w:t>Paquete de trabajo 3: Tratamiento de datos</w:t>
        </w:r>
        <w:r w:rsidR="00B25943">
          <w:rPr>
            <w:noProof/>
            <w:webHidden/>
          </w:rPr>
          <w:tab/>
        </w:r>
        <w:r w:rsidR="00B25943">
          <w:rPr>
            <w:noProof/>
            <w:webHidden/>
          </w:rPr>
          <w:fldChar w:fldCharType="begin"/>
        </w:r>
        <w:r w:rsidR="00B25943">
          <w:rPr>
            <w:noProof/>
            <w:webHidden/>
          </w:rPr>
          <w:instrText xml:space="preserve"> PAGEREF _Toc75209740 \h </w:instrText>
        </w:r>
        <w:r w:rsidR="00B25943">
          <w:rPr>
            <w:noProof/>
            <w:webHidden/>
          </w:rPr>
        </w:r>
        <w:r w:rsidR="00B25943">
          <w:rPr>
            <w:noProof/>
            <w:webHidden/>
          </w:rPr>
          <w:fldChar w:fldCharType="separate"/>
        </w:r>
        <w:r w:rsidR="00F25FD3">
          <w:rPr>
            <w:noProof/>
            <w:webHidden/>
          </w:rPr>
          <w:t>49</w:t>
        </w:r>
        <w:r w:rsidR="00B25943">
          <w:rPr>
            <w:noProof/>
            <w:webHidden/>
          </w:rPr>
          <w:fldChar w:fldCharType="end"/>
        </w:r>
      </w:hyperlink>
    </w:p>
    <w:p w14:paraId="2ED62C21" w14:textId="45D822E7" w:rsidR="00B25943" w:rsidRDefault="00051EC8">
      <w:pPr>
        <w:pStyle w:val="TDC3"/>
        <w:tabs>
          <w:tab w:val="left" w:pos="1320"/>
          <w:tab w:val="right" w:leader="dot" w:pos="8949"/>
        </w:tabs>
        <w:rPr>
          <w:rFonts w:cstheme="minorBidi"/>
          <w:noProof/>
        </w:rPr>
      </w:pPr>
      <w:hyperlink w:anchor="_Toc75209741" w:history="1">
        <w:r w:rsidR="00B25943" w:rsidRPr="00070ED4">
          <w:rPr>
            <w:rStyle w:val="Hipervnculo"/>
            <w:noProof/>
          </w:rPr>
          <w:t>5.3.1.</w:t>
        </w:r>
        <w:r w:rsidR="00B25943">
          <w:rPr>
            <w:rFonts w:cstheme="minorBidi"/>
            <w:noProof/>
          </w:rPr>
          <w:tab/>
        </w:r>
        <w:r w:rsidR="00B25943" w:rsidRPr="00070ED4">
          <w:rPr>
            <w:rStyle w:val="Hipervnculo"/>
            <w:noProof/>
          </w:rPr>
          <w:t>Clasificador CNN</w:t>
        </w:r>
        <w:r w:rsidR="00B25943">
          <w:rPr>
            <w:noProof/>
            <w:webHidden/>
          </w:rPr>
          <w:tab/>
        </w:r>
        <w:r w:rsidR="00B25943">
          <w:rPr>
            <w:noProof/>
            <w:webHidden/>
          </w:rPr>
          <w:fldChar w:fldCharType="begin"/>
        </w:r>
        <w:r w:rsidR="00B25943">
          <w:rPr>
            <w:noProof/>
            <w:webHidden/>
          </w:rPr>
          <w:instrText xml:space="preserve"> PAGEREF _Toc75209741 \h </w:instrText>
        </w:r>
        <w:r w:rsidR="00B25943">
          <w:rPr>
            <w:noProof/>
            <w:webHidden/>
          </w:rPr>
        </w:r>
        <w:r w:rsidR="00B25943">
          <w:rPr>
            <w:noProof/>
            <w:webHidden/>
          </w:rPr>
          <w:fldChar w:fldCharType="separate"/>
        </w:r>
        <w:r w:rsidR="00F25FD3">
          <w:rPr>
            <w:noProof/>
            <w:webHidden/>
          </w:rPr>
          <w:t>49</w:t>
        </w:r>
        <w:r w:rsidR="00B25943">
          <w:rPr>
            <w:noProof/>
            <w:webHidden/>
          </w:rPr>
          <w:fldChar w:fldCharType="end"/>
        </w:r>
      </w:hyperlink>
    </w:p>
    <w:p w14:paraId="6967BBC3" w14:textId="4CFB8FDB" w:rsidR="00B25943" w:rsidRDefault="00051EC8">
      <w:pPr>
        <w:pStyle w:val="TDC3"/>
        <w:tabs>
          <w:tab w:val="left" w:pos="1320"/>
          <w:tab w:val="right" w:leader="dot" w:pos="8949"/>
        </w:tabs>
        <w:rPr>
          <w:rFonts w:cstheme="minorBidi"/>
          <w:noProof/>
        </w:rPr>
      </w:pPr>
      <w:hyperlink w:anchor="_Toc75209742" w:history="1">
        <w:r w:rsidR="00B25943" w:rsidRPr="00070ED4">
          <w:rPr>
            <w:rStyle w:val="Hipervnculo"/>
            <w:noProof/>
          </w:rPr>
          <w:t>5.3.2.</w:t>
        </w:r>
        <w:r w:rsidR="00B25943">
          <w:rPr>
            <w:rFonts w:cstheme="minorBidi"/>
            <w:noProof/>
          </w:rPr>
          <w:tab/>
        </w:r>
        <w:r w:rsidR="00B25943" w:rsidRPr="00070ED4">
          <w:rPr>
            <w:rStyle w:val="Hipervnculo"/>
            <w:noProof/>
          </w:rPr>
          <w:t>Detector de objetos</w:t>
        </w:r>
        <w:r w:rsidR="00B25943">
          <w:rPr>
            <w:noProof/>
            <w:webHidden/>
          </w:rPr>
          <w:tab/>
        </w:r>
        <w:r w:rsidR="00B25943">
          <w:rPr>
            <w:noProof/>
            <w:webHidden/>
          </w:rPr>
          <w:fldChar w:fldCharType="begin"/>
        </w:r>
        <w:r w:rsidR="00B25943">
          <w:rPr>
            <w:noProof/>
            <w:webHidden/>
          </w:rPr>
          <w:instrText xml:space="preserve"> PAGEREF _Toc75209742 \h </w:instrText>
        </w:r>
        <w:r w:rsidR="00B25943">
          <w:rPr>
            <w:noProof/>
            <w:webHidden/>
          </w:rPr>
        </w:r>
        <w:r w:rsidR="00B25943">
          <w:rPr>
            <w:noProof/>
            <w:webHidden/>
          </w:rPr>
          <w:fldChar w:fldCharType="separate"/>
        </w:r>
        <w:r w:rsidR="00F25FD3">
          <w:rPr>
            <w:noProof/>
            <w:webHidden/>
          </w:rPr>
          <w:t>50</w:t>
        </w:r>
        <w:r w:rsidR="00B25943">
          <w:rPr>
            <w:noProof/>
            <w:webHidden/>
          </w:rPr>
          <w:fldChar w:fldCharType="end"/>
        </w:r>
      </w:hyperlink>
    </w:p>
    <w:p w14:paraId="4B9B1682" w14:textId="1CAD066B" w:rsidR="00B25943" w:rsidRDefault="00051EC8">
      <w:pPr>
        <w:pStyle w:val="TDC2"/>
        <w:tabs>
          <w:tab w:val="left" w:pos="880"/>
          <w:tab w:val="right" w:leader="dot" w:pos="8949"/>
        </w:tabs>
        <w:rPr>
          <w:noProof/>
          <w:sz w:val="22"/>
          <w:lang w:eastAsia="es-ES"/>
        </w:rPr>
      </w:pPr>
      <w:hyperlink w:anchor="_Toc75209743" w:history="1">
        <w:r w:rsidR="00B25943" w:rsidRPr="00070ED4">
          <w:rPr>
            <w:rStyle w:val="Hipervnculo"/>
            <w:noProof/>
          </w:rPr>
          <w:t>5.4.</w:t>
        </w:r>
        <w:r w:rsidR="00B25943">
          <w:rPr>
            <w:noProof/>
            <w:sz w:val="22"/>
            <w:lang w:eastAsia="es-ES"/>
          </w:rPr>
          <w:tab/>
        </w:r>
        <w:r w:rsidR="00B25943" w:rsidRPr="00070ED4">
          <w:rPr>
            <w:rStyle w:val="Hipervnculo"/>
            <w:noProof/>
          </w:rPr>
          <w:t>Paquete de trabajo 4: Pruebas modelos DNN</w:t>
        </w:r>
        <w:r w:rsidR="00B25943">
          <w:rPr>
            <w:noProof/>
            <w:webHidden/>
          </w:rPr>
          <w:tab/>
        </w:r>
        <w:r w:rsidR="00B25943">
          <w:rPr>
            <w:noProof/>
            <w:webHidden/>
          </w:rPr>
          <w:fldChar w:fldCharType="begin"/>
        </w:r>
        <w:r w:rsidR="00B25943">
          <w:rPr>
            <w:noProof/>
            <w:webHidden/>
          </w:rPr>
          <w:instrText xml:space="preserve"> PAGEREF _Toc75209743 \h </w:instrText>
        </w:r>
        <w:r w:rsidR="00B25943">
          <w:rPr>
            <w:noProof/>
            <w:webHidden/>
          </w:rPr>
        </w:r>
        <w:r w:rsidR="00B25943">
          <w:rPr>
            <w:noProof/>
            <w:webHidden/>
          </w:rPr>
          <w:fldChar w:fldCharType="separate"/>
        </w:r>
        <w:r w:rsidR="00F25FD3">
          <w:rPr>
            <w:noProof/>
            <w:webHidden/>
          </w:rPr>
          <w:t>51</w:t>
        </w:r>
        <w:r w:rsidR="00B25943">
          <w:rPr>
            <w:noProof/>
            <w:webHidden/>
          </w:rPr>
          <w:fldChar w:fldCharType="end"/>
        </w:r>
      </w:hyperlink>
    </w:p>
    <w:p w14:paraId="17BB5DEF" w14:textId="77D63AAB" w:rsidR="00B25943" w:rsidRDefault="00051EC8">
      <w:pPr>
        <w:pStyle w:val="TDC3"/>
        <w:tabs>
          <w:tab w:val="left" w:pos="1320"/>
          <w:tab w:val="right" w:leader="dot" w:pos="8949"/>
        </w:tabs>
        <w:rPr>
          <w:rFonts w:cstheme="minorBidi"/>
          <w:noProof/>
        </w:rPr>
      </w:pPr>
      <w:hyperlink w:anchor="_Toc75209744" w:history="1">
        <w:r w:rsidR="00B25943" w:rsidRPr="00070ED4">
          <w:rPr>
            <w:rStyle w:val="Hipervnculo"/>
            <w:noProof/>
          </w:rPr>
          <w:t>5.4.1.</w:t>
        </w:r>
        <w:r w:rsidR="00B25943">
          <w:rPr>
            <w:rFonts w:cstheme="minorBidi"/>
            <w:noProof/>
          </w:rPr>
          <w:tab/>
        </w:r>
        <w:r w:rsidR="00B25943" w:rsidRPr="00070ED4">
          <w:rPr>
            <w:rStyle w:val="Hipervnculo"/>
            <w:noProof/>
          </w:rPr>
          <w:t>Clasificador</w:t>
        </w:r>
        <w:r w:rsidR="00B25943">
          <w:rPr>
            <w:noProof/>
            <w:webHidden/>
          </w:rPr>
          <w:tab/>
        </w:r>
        <w:r w:rsidR="00B25943">
          <w:rPr>
            <w:noProof/>
            <w:webHidden/>
          </w:rPr>
          <w:fldChar w:fldCharType="begin"/>
        </w:r>
        <w:r w:rsidR="00B25943">
          <w:rPr>
            <w:noProof/>
            <w:webHidden/>
          </w:rPr>
          <w:instrText xml:space="preserve"> PAGEREF _Toc75209744 \h </w:instrText>
        </w:r>
        <w:r w:rsidR="00B25943">
          <w:rPr>
            <w:noProof/>
            <w:webHidden/>
          </w:rPr>
        </w:r>
        <w:r w:rsidR="00B25943">
          <w:rPr>
            <w:noProof/>
            <w:webHidden/>
          </w:rPr>
          <w:fldChar w:fldCharType="separate"/>
        </w:r>
        <w:r w:rsidR="00F25FD3">
          <w:rPr>
            <w:noProof/>
            <w:webHidden/>
          </w:rPr>
          <w:t>51</w:t>
        </w:r>
        <w:r w:rsidR="00B25943">
          <w:rPr>
            <w:noProof/>
            <w:webHidden/>
          </w:rPr>
          <w:fldChar w:fldCharType="end"/>
        </w:r>
      </w:hyperlink>
    </w:p>
    <w:p w14:paraId="0A0F5219" w14:textId="380401A0" w:rsidR="00B25943" w:rsidRDefault="00051EC8">
      <w:pPr>
        <w:pStyle w:val="TDC3"/>
        <w:tabs>
          <w:tab w:val="left" w:pos="1320"/>
          <w:tab w:val="right" w:leader="dot" w:pos="8949"/>
        </w:tabs>
        <w:rPr>
          <w:rFonts w:cstheme="minorBidi"/>
          <w:noProof/>
        </w:rPr>
      </w:pPr>
      <w:hyperlink w:anchor="_Toc75209745" w:history="1">
        <w:r w:rsidR="00B25943" w:rsidRPr="00070ED4">
          <w:rPr>
            <w:rStyle w:val="Hipervnculo"/>
            <w:noProof/>
          </w:rPr>
          <w:t>5.4.2.</w:t>
        </w:r>
        <w:r w:rsidR="00B25943">
          <w:rPr>
            <w:rFonts w:cstheme="minorBidi"/>
            <w:noProof/>
          </w:rPr>
          <w:tab/>
        </w:r>
        <w:r w:rsidR="00B25943" w:rsidRPr="00070ED4">
          <w:rPr>
            <w:rStyle w:val="Hipervnculo"/>
            <w:noProof/>
          </w:rPr>
          <w:t>Detector de objetos</w:t>
        </w:r>
        <w:r w:rsidR="00B25943">
          <w:rPr>
            <w:noProof/>
            <w:webHidden/>
          </w:rPr>
          <w:tab/>
        </w:r>
        <w:r w:rsidR="00B25943">
          <w:rPr>
            <w:noProof/>
            <w:webHidden/>
          </w:rPr>
          <w:fldChar w:fldCharType="begin"/>
        </w:r>
        <w:r w:rsidR="00B25943">
          <w:rPr>
            <w:noProof/>
            <w:webHidden/>
          </w:rPr>
          <w:instrText xml:space="preserve"> PAGEREF _Toc75209745 \h </w:instrText>
        </w:r>
        <w:r w:rsidR="00B25943">
          <w:rPr>
            <w:noProof/>
            <w:webHidden/>
          </w:rPr>
        </w:r>
        <w:r w:rsidR="00B25943">
          <w:rPr>
            <w:noProof/>
            <w:webHidden/>
          </w:rPr>
          <w:fldChar w:fldCharType="separate"/>
        </w:r>
        <w:r w:rsidR="00F25FD3">
          <w:rPr>
            <w:noProof/>
            <w:webHidden/>
          </w:rPr>
          <w:t>53</w:t>
        </w:r>
        <w:r w:rsidR="00B25943">
          <w:rPr>
            <w:noProof/>
            <w:webHidden/>
          </w:rPr>
          <w:fldChar w:fldCharType="end"/>
        </w:r>
      </w:hyperlink>
    </w:p>
    <w:p w14:paraId="08CD4C5F" w14:textId="1F0836EC" w:rsidR="00B25943" w:rsidRDefault="00051EC8">
      <w:pPr>
        <w:pStyle w:val="TDC2"/>
        <w:tabs>
          <w:tab w:val="left" w:pos="880"/>
          <w:tab w:val="right" w:leader="dot" w:pos="8949"/>
        </w:tabs>
        <w:rPr>
          <w:noProof/>
          <w:sz w:val="22"/>
          <w:lang w:eastAsia="es-ES"/>
        </w:rPr>
      </w:pPr>
      <w:hyperlink w:anchor="_Toc75209746" w:history="1">
        <w:r w:rsidR="00B25943" w:rsidRPr="00070ED4">
          <w:rPr>
            <w:rStyle w:val="Hipervnculo"/>
            <w:noProof/>
          </w:rPr>
          <w:t>5.5.</w:t>
        </w:r>
        <w:r w:rsidR="00B25943">
          <w:rPr>
            <w:noProof/>
            <w:sz w:val="22"/>
            <w:lang w:eastAsia="es-ES"/>
          </w:rPr>
          <w:tab/>
        </w:r>
        <w:r w:rsidR="00B25943" w:rsidRPr="00070ED4">
          <w:rPr>
            <w:rStyle w:val="Hipervnculo"/>
            <w:noProof/>
          </w:rPr>
          <w:t>Paquete de trabajo 6: Desarrollo Final</w:t>
        </w:r>
        <w:r w:rsidR="00B25943">
          <w:rPr>
            <w:noProof/>
            <w:webHidden/>
          </w:rPr>
          <w:tab/>
        </w:r>
        <w:r w:rsidR="00B25943">
          <w:rPr>
            <w:noProof/>
            <w:webHidden/>
          </w:rPr>
          <w:fldChar w:fldCharType="begin"/>
        </w:r>
        <w:r w:rsidR="00B25943">
          <w:rPr>
            <w:noProof/>
            <w:webHidden/>
          </w:rPr>
          <w:instrText xml:space="preserve"> PAGEREF _Toc75209746 \h </w:instrText>
        </w:r>
        <w:r w:rsidR="00B25943">
          <w:rPr>
            <w:noProof/>
            <w:webHidden/>
          </w:rPr>
        </w:r>
        <w:r w:rsidR="00B25943">
          <w:rPr>
            <w:noProof/>
            <w:webHidden/>
          </w:rPr>
          <w:fldChar w:fldCharType="separate"/>
        </w:r>
        <w:r w:rsidR="00F25FD3">
          <w:rPr>
            <w:noProof/>
            <w:webHidden/>
          </w:rPr>
          <w:t>56</w:t>
        </w:r>
        <w:r w:rsidR="00B25943">
          <w:rPr>
            <w:noProof/>
            <w:webHidden/>
          </w:rPr>
          <w:fldChar w:fldCharType="end"/>
        </w:r>
      </w:hyperlink>
    </w:p>
    <w:p w14:paraId="46F79055" w14:textId="55223F22" w:rsidR="00B25943" w:rsidRDefault="00051EC8">
      <w:pPr>
        <w:pStyle w:val="TDC1"/>
        <w:rPr>
          <w:rFonts w:asciiTheme="minorHAnsi" w:eastAsiaTheme="minorEastAsia" w:hAnsiTheme="minorHAnsi" w:cstheme="minorBidi"/>
          <w:b w:val="0"/>
          <w:color w:val="auto"/>
          <w:sz w:val="22"/>
          <w:szCs w:val="22"/>
          <w:lang w:eastAsia="es-ES"/>
        </w:rPr>
      </w:pPr>
      <w:hyperlink w:anchor="_Toc75209747" w:history="1">
        <w:r w:rsidR="00B25943" w:rsidRPr="00070ED4">
          <w:rPr>
            <w:rStyle w:val="Hipervnculo"/>
          </w:rPr>
          <w:t>6.</w:t>
        </w:r>
        <w:r w:rsidR="00B25943">
          <w:rPr>
            <w:rFonts w:asciiTheme="minorHAnsi" w:eastAsiaTheme="minorEastAsia" w:hAnsiTheme="minorHAnsi" w:cstheme="minorBidi"/>
            <w:b w:val="0"/>
            <w:color w:val="auto"/>
            <w:sz w:val="22"/>
            <w:szCs w:val="22"/>
            <w:lang w:eastAsia="es-ES"/>
          </w:rPr>
          <w:tab/>
        </w:r>
        <w:r w:rsidR="00B25943" w:rsidRPr="00070ED4">
          <w:rPr>
            <w:rStyle w:val="Hipervnculo"/>
          </w:rPr>
          <w:t>Resultados</w:t>
        </w:r>
        <w:r w:rsidR="00B25943">
          <w:rPr>
            <w:webHidden/>
          </w:rPr>
          <w:tab/>
        </w:r>
        <w:r w:rsidR="00B25943">
          <w:rPr>
            <w:webHidden/>
          </w:rPr>
          <w:fldChar w:fldCharType="begin"/>
        </w:r>
        <w:r w:rsidR="00B25943">
          <w:rPr>
            <w:webHidden/>
          </w:rPr>
          <w:instrText xml:space="preserve"> PAGEREF _Toc75209747 \h </w:instrText>
        </w:r>
        <w:r w:rsidR="00B25943">
          <w:rPr>
            <w:webHidden/>
          </w:rPr>
        </w:r>
        <w:r w:rsidR="00B25943">
          <w:rPr>
            <w:webHidden/>
          </w:rPr>
          <w:fldChar w:fldCharType="separate"/>
        </w:r>
        <w:r w:rsidR="00F25FD3">
          <w:rPr>
            <w:webHidden/>
          </w:rPr>
          <w:t>61</w:t>
        </w:r>
        <w:r w:rsidR="00B25943">
          <w:rPr>
            <w:webHidden/>
          </w:rPr>
          <w:fldChar w:fldCharType="end"/>
        </w:r>
      </w:hyperlink>
    </w:p>
    <w:p w14:paraId="2268F315" w14:textId="3DF0F332" w:rsidR="00B25943" w:rsidRDefault="00051EC8">
      <w:pPr>
        <w:pStyle w:val="TDC1"/>
        <w:rPr>
          <w:rFonts w:asciiTheme="minorHAnsi" w:eastAsiaTheme="minorEastAsia" w:hAnsiTheme="minorHAnsi" w:cstheme="minorBidi"/>
          <w:b w:val="0"/>
          <w:color w:val="auto"/>
          <w:sz w:val="22"/>
          <w:szCs w:val="22"/>
          <w:lang w:eastAsia="es-ES"/>
        </w:rPr>
      </w:pPr>
      <w:hyperlink w:anchor="_Toc75209748" w:history="1">
        <w:r w:rsidR="00B25943" w:rsidRPr="00070ED4">
          <w:rPr>
            <w:rStyle w:val="Hipervnculo"/>
          </w:rPr>
          <w:t>7.</w:t>
        </w:r>
        <w:r w:rsidR="00B25943">
          <w:rPr>
            <w:rFonts w:asciiTheme="minorHAnsi" w:eastAsiaTheme="minorEastAsia" w:hAnsiTheme="minorHAnsi" w:cstheme="minorBidi"/>
            <w:b w:val="0"/>
            <w:color w:val="auto"/>
            <w:sz w:val="22"/>
            <w:szCs w:val="22"/>
            <w:lang w:eastAsia="es-ES"/>
          </w:rPr>
          <w:tab/>
        </w:r>
        <w:r w:rsidR="00B25943" w:rsidRPr="00070ED4">
          <w:rPr>
            <w:rStyle w:val="Hipervnculo"/>
          </w:rPr>
          <w:t>Implicaciones Éticas e Impacto Social</w:t>
        </w:r>
        <w:r w:rsidR="00B25943">
          <w:rPr>
            <w:webHidden/>
          </w:rPr>
          <w:tab/>
        </w:r>
        <w:r w:rsidR="00B25943">
          <w:rPr>
            <w:webHidden/>
          </w:rPr>
          <w:fldChar w:fldCharType="begin"/>
        </w:r>
        <w:r w:rsidR="00B25943">
          <w:rPr>
            <w:webHidden/>
          </w:rPr>
          <w:instrText xml:space="preserve"> PAGEREF _Toc75209748 \h </w:instrText>
        </w:r>
        <w:r w:rsidR="00B25943">
          <w:rPr>
            <w:webHidden/>
          </w:rPr>
        </w:r>
        <w:r w:rsidR="00B25943">
          <w:rPr>
            <w:webHidden/>
          </w:rPr>
          <w:fldChar w:fldCharType="separate"/>
        </w:r>
        <w:r w:rsidR="00F25FD3">
          <w:rPr>
            <w:webHidden/>
          </w:rPr>
          <w:t>62</w:t>
        </w:r>
        <w:r w:rsidR="00B25943">
          <w:rPr>
            <w:webHidden/>
          </w:rPr>
          <w:fldChar w:fldCharType="end"/>
        </w:r>
      </w:hyperlink>
    </w:p>
    <w:p w14:paraId="2F423D2E" w14:textId="4717120E" w:rsidR="00B25943" w:rsidRDefault="00051EC8">
      <w:pPr>
        <w:pStyle w:val="TDC1"/>
        <w:rPr>
          <w:rFonts w:asciiTheme="minorHAnsi" w:eastAsiaTheme="minorEastAsia" w:hAnsiTheme="minorHAnsi" w:cstheme="minorBidi"/>
          <w:b w:val="0"/>
          <w:color w:val="auto"/>
          <w:sz w:val="22"/>
          <w:szCs w:val="22"/>
          <w:lang w:eastAsia="es-ES"/>
        </w:rPr>
      </w:pPr>
      <w:hyperlink w:anchor="_Toc75209749" w:history="1">
        <w:r w:rsidR="00B25943" w:rsidRPr="00070ED4">
          <w:rPr>
            <w:rStyle w:val="Hipervnculo"/>
          </w:rPr>
          <w:t>8.</w:t>
        </w:r>
        <w:r w:rsidR="00B25943">
          <w:rPr>
            <w:rFonts w:asciiTheme="minorHAnsi" w:eastAsiaTheme="minorEastAsia" w:hAnsiTheme="minorHAnsi" w:cstheme="minorBidi"/>
            <w:b w:val="0"/>
            <w:color w:val="auto"/>
            <w:sz w:val="22"/>
            <w:szCs w:val="22"/>
            <w:lang w:eastAsia="es-ES"/>
          </w:rPr>
          <w:tab/>
        </w:r>
        <w:r w:rsidR="00B25943" w:rsidRPr="00070ED4">
          <w:rPr>
            <w:rStyle w:val="Hipervnculo"/>
          </w:rPr>
          <w:t>Conclusiones</w:t>
        </w:r>
        <w:r w:rsidR="00B25943">
          <w:rPr>
            <w:webHidden/>
          </w:rPr>
          <w:tab/>
        </w:r>
        <w:r w:rsidR="00B25943">
          <w:rPr>
            <w:webHidden/>
          </w:rPr>
          <w:fldChar w:fldCharType="begin"/>
        </w:r>
        <w:r w:rsidR="00B25943">
          <w:rPr>
            <w:webHidden/>
          </w:rPr>
          <w:instrText xml:space="preserve"> PAGEREF _Toc75209749 \h </w:instrText>
        </w:r>
        <w:r w:rsidR="00B25943">
          <w:rPr>
            <w:webHidden/>
          </w:rPr>
        </w:r>
        <w:r w:rsidR="00B25943">
          <w:rPr>
            <w:webHidden/>
          </w:rPr>
          <w:fldChar w:fldCharType="separate"/>
        </w:r>
        <w:r w:rsidR="00F25FD3">
          <w:rPr>
            <w:webHidden/>
          </w:rPr>
          <w:t>65</w:t>
        </w:r>
        <w:r w:rsidR="00B25943">
          <w:rPr>
            <w:webHidden/>
          </w:rPr>
          <w:fldChar w:fldCharType="end"/>
        </w:r>
      </w:hyperlink>
    </w:p>
    <w:p w14:paraId="1B31CB4E" w14:textId="6F925A86" w:rsidR="00B25943" w:rsidRDefault="00051EC8">
      <w:pPr>
        <w:pStyle w:val="TDC1"/>
        <w:rPr>
          <w:rFonts w:asciiTheme="minorHAnsi" w:eastAsiaTheme="minorEastAsia" w:hAnsiTheme="minorHAnsi" w:cstheme="minorBidi"/>
          <w:b w:val="0"/>
          <w:color w:val="auto"/>
          <w:sz w:val="22"/>
          <w:szCs w:val="22"/>
          <w:lang w:eastAsia="es-ES"/>
        </w:rPr>
      </w:pPr>
      <w:hyperlink w:anchor="_Toc75209750" w:history="1">
        <w:r w:rsidR="00B25943" w:rsidRPr="00070ED4">
          <w:rPr>
            <w:rStyle w:val="Hipervnculo"/>
          </w:rPr>
          <w:t>9.</w:t>
        </w:r>
        <w:r w:rsidR="00B25943">
          <w:rPr>
            <w:rFonts w:asciiTheme="minorHAnsi" w:eastAsiaTheme="minorEastAsia" w:hAnsiTheme="minorHAnsi" w:cstheme="minorBidi"/>
            <w:b w:val="0"/>
            <w:color w:val="auto"/>
            <w:sz w:val="22"/>
            <w:szCs w:val="22"/>
            <w:lang w:eastAsia="es-ES"/>
          </w:rPr>
          <w:tab/>
        </w:r>
        <w:r w:rsidR="00B25943" w:rsidRPr="00070ED4">
          <w:rPr>
            <w:rStyle w:val="Hipervnculo"/>
          </w:rPr>
          <w:t>Otros Méritos del Proyecto</w:t>
        </w:r>
        <w:r w:rsidR="00B25943">
          <w:rPr>
            <w:webHidden/>
          </w:rPr>
          <w:tab/>
        </w:r>
        <w:r w:rsidR="00B25943">
          <w:rPr>
            <w:webHidden/>
          </w:rPr>
          <w:fldChar w:fldCharType="begin"/>
        </w:r>
        <w:r w:rsidR="00B25943">
          <w:rPr>
            <w:webHidden/>
          </w:rPr>
          <w:instrText xml:space="preserve"> PAGEREF _Toc75209750 \h </w:instrText>
        </w:r>
        <w:r w:rsidR="00B25943">
          <w:rPr>
            <w:webHidden/>
          </w:rPr>
        </w:r>
        <w:r w:rsidR="00B25943">
          <w:rPr>
            <w:webHidden/>
          </w:rPr>
          <w:fldChar w:fldCharType="separate"/>
        </w:r>
        <w:r w:rsidR="00F25FD3">
          <w:rPr>
            <w:webHidden/>
          </w:rPr>
          <w:t>67</w:t>
        </w:r>
        <w:r w:rsidR="00B25943">
          <w:rPr>
            <w:webHidden/>
          </w:rPr>
          <w:fldChar w:fldCharType="end"/>
        </w:r>
      </w:hyperlink>
    </w:p>
    <w:p w14:paraId="60512EA6" w14:textId="2B5D5FA9" w:rsidR="00B25943" w:rsidRDefault="00051EC8">
      <w:pPr>
        <w:pStyle w:val="TDC1"/>
        <w:rPr>
          <w:rFonts w:asciiTheme="minorHAnsi" w:eastAsiaTheme="minorEastAsia" w:hAnsiTheme="minorHAnsi" w:cstheme="minorBidi"/>
          <w:b w:val="0"/>
          <w:color w:val="auto"/>
          <w:sz w:val="22"/>
          <w:szCs w:val="22"/>
          <w:lang w:eastAsia="es-ES"/>
        </w:rPr>
      </w:pPr>
      <w:hyperlink w:anchor="_Toc75209751" w:history="1">
        <w:r w:rsidR="00B25943" w:rsidRPr="00070ED4">
          <w:rPr>
            <w:rStyle w:val="Hipervnculo"/>
          </w:rPr>
          <w:t>10.</w:t>
        </w:r>
        <w:r w:rsidR="00B25943">
          <w:rPr>
            <w:rFonts w:asciiTheme="minorHAnsi" w:eastAsiaTheme="minorEastAsia" w:hAnsiTheme="minorHAnsi" w:cstheme="minorBidi"/>
            <w:b w:val="0"/>
            <w:color w:val="auto"/>
            <w:sz w:val="22"/>
            <w:szCs w:val="22"/>
            <w:lang w:eastAsia="es-ES"/>
          </w:rPr>
          <w:tab/>
        </w:r>
        <w:r w:rsidR="00B25943" w:rsidRPr="00070ED4">
          <w:rPr>
            <w:rStyle w:val="Hipervnculo"/>
          </w:rPr>
          <w:t>Bibliografía</w:t>
        </w:r>
        <w:r w:rsidR="00B25943">
          <w:rPr>
            <w:webHidden/>
          </w:rPr>
          <w:tab/>
        </w:r>
        <w:r w:rsidR="00B25943">
          <w:rPr>
            <w:webHidden/>
          </w:rPr>
          <w:fldChar w:fldCharType="begin"/>
        </w:r>
        <w:r w:rsidR="00B25943">
          <w:rPr>
            <w:webHidden/>
          </w:rPr>
          <w:instrText xml:space="preserve"> PAGEREF _Toc75209751 \h </w:instrText>
        </w:r>
        <w:r w:rsidR="00B25943">
          <w:rPr>
            <w:webHidden/>
          </w:rPr>
        </w:r>
        <w:r w:rsidR="00B25943">
          <w:rPr>
            <w:webHidden/>
          </w:rPr>
          <w:fldChar w:fldCharType="separate"/>
        </w:r>
        <w:r w:rsidR="00F25FD3">
          <w:rPr>
            <w:webHidden/>
          </w:rPr>
          <w:t>69</w:t>
        </w:r>
        <w:r w:rsidR="00B25943">
          <w:rPr>
            <w:webHidden/>
          </w:rPr>
          <w:fldChar w:fldCharType="end"/>
        </w:r>
      </w:hyperlink>
    </w:p>
    <w:p w14:paraId="3B6EE75D" w14:textId="257782CE" w:rsidR="0067575B" w:rsidRPr="0031552C" w:rsidRDefault="00A32323" w:rsidP="0067575B">
      <w:r w:rsidRPr="0031552C">
        <w:fldChar w:fldCharType="end"/>
      </w:r>
    </w:p>
    <w:p w14:paraId="3B6EE75E" w14:textId="77777777" w:rsidR="0067575B" w:rsidRPr="0031552C" w:rsidRDefault="0067575B" w:rsidP="0067575B"/>
    <w:p w14:paraId="3B6EE75F" w14:textId="77777777" w:rsidR="0067575B" w:rsidRPr="0031552C" w:rsidRDefault="0067575B" w:rsidP="0067575B"/>
    <w:p w14:paraId="3B6EE760" w14:textId="77777777" w:rsidR="0067575B" w:rsidRPr="0031552C" w:rsidRDefault="0067575B" w:rsidP="0067575B"/>
    <w:p w14:paraId="3B6EE761" w14:textId="77777777" w:rsidR="0067575B" w:rsidRPr="0031552C" w:rsidRDefault="0067575B" w:rsidP="0067575B">
      <w:pPr>
        <w:sectPr w:rsidR="0067575B" w:rsidRPr="0031552C" w:rsidSect="004A4057">
          <w:footerReference w:type="even" r:id="rId12"/>
          <w:footerReference w:type="default" r:id="rId13"/>
          <w:type w:val="oddPage"/>
          <w:pgSz w:w="11907" w:h="16840" w:code="9"/>
          <w:pgMar w:top="1304" w:right="1247" w:bottom="1418" w:left="1247" w:header="720" w:footer="720" w:gutter="454"/>
          <w:pgNumType w:fmt="lowerRoman" w:start="1"/>
          <w:cols w:space="720"/>
          <w:docGrid w:linePitch="299"/>
        </w:sectPr>
      </w:pPr>
    </w:p>
    <w:p w14:paraId="3B6EE762" w14:textId="77777777" w:rsidR="0067575B" w:rsidRPr="0031552C" w:rsidRDefault="0067575B" w:rsidP="0067575B">
      <w:pPr>
        <w:pStyle w:val="Ttulo"/>
        <w:rPr>
          <w:color w:val="002060"/>
        </w:rPr>
      </w:pPr>
      <w:r w:rsidRPr="0031552C">
        <w:rPr>
          <w:color w:val="002060"/>
        </w:rPr>
        <w:lastRenderedPageBreak/>
        <w:t>Índice de Tablas</w:t>
      </w:r>
    </w:p>
    <w:p w14:paraId="3B6EE763" w14:textId="77777777" w:rsidR="0067575B" w:rsidRPr="0031552C" w:rsidRDefault="0067575B" w:rsidP="0067575B"/>
    <w:p w14:paraId="3AAECE78" w14:textId="0524CA10" w:rsidR="00F77855" w:rsidRDefault="00603E0B">
      <w:pPr>
        <w:pStyle w:val="Tabladeilustraciones"/>
        <w:tabs>
          <w:tab w:val="right" w:leader="dot" w:pos="8949"/>
        </w:tabs>
        <w:rPr>
          <w:i w:val="0"/>
          <w:noProof/>
          <w:lang w:eastAsia="es-ES"/>
        </w:rPr>
      </w:pPr>
      <w:r>
        <w:fldChar w:fldCharType="begin"/>
      </w:r>
      <w:r>
        <w:instrText xml:space="preserve"> TOC \f F \h \z \t "Pie de Tabla" \c </w:instrText>
      </w:r>
      <w:r>
        <w:fldChar w:fldCharType="separate"/>
      </w:r>
      <w:hyperlink w:anchor="_Toc37073122" w:history="1">
        <w:r w:rsidR="00F77855" w:rsidRPr="00061F69">
          <w:rPr>
            <w:rStyle w:val="Hipervnculo"/>
            <w:noProof/>
            <w:highlight w:val="yellow"/>
          </w:rPr>
          <w:t>Este es un pie de tabla</w:t>
        </w:r>
        <w:r w:rsidR="00F77855">
          <w:rPr>
            <w:noProof/>
            <w:webHidden/>
          </w:rPr>
          <w:tab/>
        </w:r>
        <w:r w:rsidR="00F77855">
          <w:rPr>
            <w:noProof/>
            <w:webHidden/>
          </w:rPr>
          <w:fldChar w:fldCharType="begin"/>
        </w:r>
        <w:r w:rsidR="00F77855">
          <w:rPr>
            <w:noProof/>
            <w:webHidden/>
          </w:rPr>
          <w:instrText xml:space="preserve"> PAGEREF _Toc37073122 \h </w:instrText>
        </w:r>
        <w:r w:rsidR="00F77855">
          <w:rPr>
            <w:noProof/>
            <w:webHidden/>
          </w:rPr>
        </w:r>
        <w:r w:rsidR="00F77855">
          <w:rPr>
            <w:noProof/>
            <w:webHidden/>
          </w:rPr>
          <w:fldChar w:fldCharType="separate"/>
        </w:r>
        <w:r w:rsidR="00F25FD3">
          <w:rPr>
            <w:b/>
            <w:bCs/>
            <w:noProof/>
            <w:webHidden/>
          </w:rPr>
          <w:t>¡Error! Marcador no definido.</w:t>
        </w:r>
        <w:r w:rsidR="00F77855">
          <w:rPr>
            <w:noProof/>
            <w:webHidden/>
          </w:rPr>
          <w:fldChar w:fldCharType="end"/>
        </w:r>
      </w:hyperlink>
    </w:p>
    <w:p w14:paraId="3B6EE766" w14:textId="5F33A643" w:rsidR="0067575B" w:rsidRPr="0031552C" w:rsidRDefault="00603E0B" w:rsidP="0067575B">
      <w:r>
        <w:fldChar w:fldCharType="end"/>
      </w:r>
    </w:p>
    <w:p w14:paraId="3B6EE767" w14:textId="77777777" w:rsidR="0067575B" w:rsidRPr="0031552C" w:rsidRDefault="0067575B" w:rsidP="0067575B"/>
    <w:p w14:paraId="3B6EE768" w14:textId="77777777" w:rsidR="0067575B" w:rsidRPr="0031552C" w:rsidRDefault="0067575B" w:rsidP="0067575B">
      <w:pPr>
        <w:pStyle w:val="Ttulo"/>
        <w:sectPr w:rsidR="0067575B" w:rsidRPr="0031552C" w:rsidSect="0067575B">
          <w:type w:val="oddPage"/>
          <w:pgSz w:w="11907" w:h="16840" w:code="9"/>
          <w:pgMar w:top="1304" w:right="1247" w:bottom="1304" w:left="1247" w:header="720" w:footer="720" w:gutter="454"/>
          <w:pgNumType w:fmt="lowerRoman"/>
          <w:cols w:space="720"/>
          <w:docGrid w:linePitch="299"/>
        </w:sectPr>
      </w:pPr>
    </w:p>
    <w:p w14:paraId="3B6EE769" w14:textId="77777777" w:rsidR="0067575B" w:rsidRPr="0031552C" w:rsidRDefault="0067575B" w:rsidP="0067575B">
      <w:pPr>
        <w:pStyle w:val="Ttulo"/>
        <w:rPr>
          <w:color w:val="002060"/>
        </w:rPr>
      </w:pPr>
      <w:r w:rsidRPr="0031552C">
        <w:rPr>
          <w:color w:val="002060"/>
        </w:rPr>
        <w:lastRenderedPageBreak/>
        <w:t>Índice de Figuras</w:t>
      </w:r>
    </w:p>
    <w:p w14:paraId="3B6EE76A" w14:textId="77777777" w:rsidR="0067575B" w:rsidRPr="0031552C" w:rsidRDefault="0067575B" w:rsidP="0067575B"/>
    <w:p w14:paraId="3B6EE76B" w14:textId="73796F37" w:rsidR="00603E0B" w:rsidRDefault="00603E0B">
      <w:pPr>
        <w:pStyle w:val="Tabladeilustraciones"/>
        <w:tabs>
          <w:tab w:val="right" w:leader="dot" w:pos="8949"/>
        </w:tabs>
        <w:rPr>
          <w:noProof/>
          <w:lang w:eastAsia="es-ES"/>
        </w:rPr>
      </w:pPr>
      <w:r>
        <w:fldChar w:fldCharType="begin"/>
      </w:r>
      <w:r>
        <w:instrText xml:space="preserve"> TOC \h \z \t "Pie de Figura" \c </w:instrText>
      </w:r>
      <w:r>
        <w:fldChar w:fldCharType="separate"/>
      </w:r>
      <w:hyperlink w:anchor="_Toc481673334" w:history="1">
        <w:r w:rsidRPr="00C86042">
          <w:rPr>
            <w:rStyle w:val="Hipervnculo"/>
            <w:noProof/>
          </w:rPr>
          <w:t>Este es un pie de figura</w:t>
        </w:r>
        <w:r>
          <w:rPr>
            <w:noProof/>
            <w:webHidden/>
          </w:rPr>
          <w:tab/>
        </w:r>
        <w:r>
          <w:rPr>
            <w:noProof/>
            <w:webHidden/>
          </w:rPr>
          <w:fldChar w:fldCharType="begin"/>
        </w:r>
        <w:r>
          <w:rPr>
            <w:noProof/>
            <w:webHidden/>
          </w:rPr>
          <w:instrText xml:space="preserve"> PAGEREF _Toc481673334 \h </w:instrText>
        </w:r>
        <w:r>
          <w:rPr>
            <w:noProof/>
            <w:webHidden/>
          </w:rPr>
        </w:r>
        <w:r>
          <w:rPr>
            <w:noProof/>
            <w:webHidden/>
          </w:rPr>
          <w:fldChar w:fldCharType="separate"/>
        </w:r>
        <w:r w:rsidR="00F25FD3">
          <w:rPr>
            <w:b/>
            <w:bCs/>
            <w:noProof/>
            <w:webHidden/>
          </w:rPr>
          <w:t>¡Error! Marcador no definido.</w:t>
        </w:r>
        <w:r>
          <w:rPr>
            <w:noProof/>
            <w:webHidden/>
          </w:rPr>
          <w:fldChar w:fldCharType="end"/>
        </w:r>
      </w:hyperlink>
    </w:p>
    <w:p w14:paraId="3B6EE76C" w14:textId="73090E0F" w:rsidR="00603E0B" w:rsidRDefault="00051EC8">
      <w:pPr>
        <w:pStyle w:val="Tabladeilustraciones"/>
        <w:tabs>
          <w:tab w:val="right" w:leader="dot" w:pos="8949"/>
        </w:tabs>
        <w:rPr>
          <w:noProof/>
          <w:lang w:eastAsia="es-ES"/>
        </w:rPr>
      </w:pPr>
      <w:hyperlink w:anchor="_Toc481673335" w:history="1">
        <w:r w:rsidR="00603E0B" w:rsidRPr="00C86042">
          <w:rPr>
            <w:rStyle w:val="Hipervnculo"/>
            <w:noProof/>
          </w:rPr>
          <w:t>Este es otro pie de figura</w:t>
        </w:r>
        <w:r w:rsidR="00603E0B">
          <w:rPr>
            <w:noProof/>
            <w:webHidden/>
          </w:rPr>
          <w:tab/>
        </w:r>
        <w:r w:rsidR="00603E0B">
          <w:rPr>
            <w:noProof/>
            <w:webHidden/>
          </w:rPr>
          <w:fldChar w:fldCharType="begin"/>
        </w:r>
        <w:r w:rsidR="00603E0B">
          <w:rPr>
            <w:noProof/>
            <w:webHidden/>
          </w:rPr>
          <w:instrText xml:space="preserve"> PAGEREF _Toc481673335 \h </w:instrText>
        </w:r>
        <w:r w:rsidR="00603E0B">
          <w:rPr>
            <w:noProof/>
            <w:webHidden/>
          </w:rPr>
        </w:r>
        <w:r w:rsidR="00603E0B">
          <w:rPr>
            <w:noProof/>
            <w:webHidden/>
          </w:rPr>
          <w:fldChar w:fldCharType="separate"/>
        </w:r>
        <w:r w:rsidR="00F25FD3">
          <w:rPr>
            <w:b/>
            <w:bCs/>
            <w:noProof/>
            <w:webHidden/>
          </w:rPr>
          <w:t>¡Error! Marcador no definido.</w:t>
        </w:r>
        <w:r w:rsidR="00603E0B">
          <w:rPr>
            <w:noProof/>
            <w:webHidden/>
          </w:rPr>
          <w:fldChar w:fldCharType="end"/>
        </w:r>
      </w:hyperlink>
    </w:p>
    <w:p w14:paraId="3B6EE76D" w14:textId="77777777" w:rsidR="0067575B" w:rsidRPr="0031552C" w:rsidRDefault="00603E0B" w:rsidP="0067575B">
      <w:r>
        <w:fldChar w:fldCharType="end"/>
      </w:r>
    </w:p>
    <w:p w14:paraId="3B6EE76E" w14:textId="77777777" w:rsidR="004A4057" w:rsidRPr="0031552C" w:rsidRDefault="004A4057" w:rsidP="0067575B"/>
    <w:p w14:paraId="3B6EE76F" w14:textId="77777777" w:rsidR="004A4057" w:rsidRPr="0031552C" w:rsidRDefault="004A4057" w:rsidP="004A4057"/>
    <w:p w14:paraId="3B6EE770" w14:textId="77777777" w:rsidR="004A4057" w:rsidRPr="0031552C" w:rsidRDefault="004A4057" w:rsidP="004A4057">
      <w:pPr>
        <w:pStyle w:val="Ttulo"/>
        <w:sectPr w:rsidR="004A4057" w:rsidRPr="0031552C" w:rsidSect="0067575B">
          <w:type w:val="oddPage"/>
          <w:pgSz w:w="11907" w:h="16840" w:code="9"/>
          <w:pgMar w:top="1304" w:right="1247" w:bottom="1304" w:left="1247" w:header="720" w:footer="720" w:gutter="454"/>
          <w:pgNumType w:fmt="lowerRoman"/>
          <w:cols w:space="720"/>
          <w:docGrid w:linePitch="299"/>
        </w:sectPr>
      </w:pPr>
    </w:p>
    <w:p w14:paraId="3B6EE771" w14:textId="77777777" w:rsidR="0067575B" w:rsidRPr="0031552C" w:rsidRDefault="004A4057" w:rsidP="004A4057">
      <w:pPr>
        <w:pStyle w:val="Ttulo"/>
        <w:rPr>
          <w:color w:val="002060"/>
        </w:rPr>
      </w:pPr>
      <w:r w:rsidRPr="0031552C">
        <w:rPr>
          <w:color w:val="002060"/>
        </w:rPr>
        <w:lastRenderedPageBreak/>
        <w:t>Lista de Acrónimos</w:t>
      </w:r>
    </w:p>
    <w:p w14:paraId="3B6EE772" w14:textId="77777777" w:rsidR="004A4057" w:rsidRPr="0031552C" w:rsidRDefault="004A4057" w:rsidP="004A4057"/>
    <w:tbl>
      <w:tblPr>
        <w:tblStyle w:val="Tablaconcuadrcula"/>
        <w:tblW w:w="0" w:type="auto"/>
        <w:tblLook w:val="04A0" w:firstRow="1" w:lastRow="0" w:firstColumn="1" w:lastColumn="0" w:noHBand="0" w:noVBand="1"/>
      </w:tblPr>
      <w:tblGrid>
        <w:gridCol w:w="2122"/>
        <w:gridCol w:w="6827"/>
      </w:tblGrid>
      <w:tr w:rsidR="00B14060" w:rsidRPr="0031552C" w14:paraId="3B6EE775" w14:textId="77777777" w:rsidTr="00B14060">
        <w:tc>
          <w:tcPr>
            <w:tcW w:w="2122" w:type="dxa"/>
          </w:tcPr>
          <w:p w14:paraId="3B6EE773" w14:textId="77777777" w:rsidR="00B14060" w:rsidRPr="0031552C" w:rsidRDefault="00B14060" w:rsidP="00234DA8">
            <w:pPr>
              <w:spacing w:before="120" w:after="120"/>
              <w:rPr>
                <w:b/>
              </w:rPr>
            </w:pPr>
            <w:r w:rsidRPr="0031552C">
              <w:rPr>
                <w:b/>
              </w:rPr>
              <w:t>Acrónimo</w:t>
            </w:r>
          </w:p>
        </w:tc>
        <w:tc>
          <w:tcPr>
            <w:tcW w:w="6827" w:type="dxa"/>
          </w:tcPr>
          <w:p w14:paraId="3B6EE774" w14:textId="77777777" w:rsidR="00B14060" w:rsidRPr="0031552C" w:rsidRDefault="00B14060" w:rsidP="00234DA8">
            <w:pPr>
              <w:spacing w:before="120" w:after="120"/>
              <w:rPr>
                <w:b/>
              </w:rPr>
            </w:pPr>
            <w:r w:rsidRPr="0031552C">
              <w:rPr>
                <w:b/>
              </w:rPr>
              <w:t>Significado</w:t>
            </w:r>
          </w:p>
        </w:tc>
      </w:tr>
      <w:tr w:rsidR="00B14060" w:rsidRPr="0031552C" w14:paraId="3B6EE778" w14:textId="77777777" w:rsidTr="00B14060">
        <w:tc>
          <w:tcPr>
            <w:tcW w:w="2122" w:type="dxa"/>
          </w:tcPr>
          <w:p w14:paraId="3B6EE776" w14:textId="649B8DDA" w:rsidR="00B14060" w:rsidRPr="0031552C" w:rsidRDefault="006C3BC2" w:rsidP="004A4057">
            <w:r>
              <w:t>FPS</w:t>
            </w:r>
          </w:p>
        </w:tc>
        <w:tc>
          <w:tcPr>
            <w:tcW w:w="6827" w:type="dxa"/>
          </w:tcPr>
          <w:p w14:paraId="3B6EE777" w14:textId="7B767A6A" w:rsidR="00B14060" w:rsidRPr="0031552C" w:rsidRDefault="006C3BC2" w:rsidP="004A4057">
            <w:r>
              <w:t>Frames per second</w:t>
            </w:r>
          </w:p>
        </w:tc>
      </w:tr>
      <w:tr w:rsidR="00B14060" w:rsidRPr="0031552C" w14:paraId="3B6EE77B" w14:textId="77777777" w:rsidTr="00B14060">
        <w:tc>
          <w:tcPr>
            <w:tcW w:w="2122" w:type="dxa"/>
          </w:tcPr>
          <w:p w14:paraId="3B6EE779" w14:textId="629C0D13" w:rsidR="00B14060" w:rsidRPr="0031552C" w:rsidRDefault="006C3BC2" w:rsidP="004A4057">
            <w:r>
              <w:t>CNN</w:t>
            </w:r>
          </w:p>
        </w:tc>
        <w:tc>
          <w:tcPr>
            <w:tcW w:w="6827" w:type="dxa"/>
          </w:tcPr>
          <w:p w14:paraId="3B6EE77A" w14:textId="5A253BC2" w:rsidR="00B14060" w:rsidRPr="0031552C" w:rsidRDefault="006C3BC2" w:rsidP="004A4057">
            <w:r>
              <w:t>Convolutional ne</w:t>
            </w:r>
            <w:r w:rsidR="00E1570B">
              <w:t>ural network</w:t>
            </w:r>
          </w:p>
        </w:tc>
      </w:tr>
      <w:tr w:rsidR="00E1570B" w:rsidRPr="0031552C" w14:paraId="3C7BB634" w14:textId="77777777" w:rsidTr="00B14060">
        <w:tc>
          <w:tcPr>
            <w:tcW w:w="2122" w:type="dxa"/>
          </w:tcPr>
          <w:p w14:paraId="50BF896A" w14:textId="788FD35A" w:rsidR="00E1570B" w:rsidRDefault="00E1570B" w:rsidP="004A4057">
            <w:r>
              <w:t>DNN</w:t>
            </w:r>
          </w:p>
        </w:tc>
        <w:tc>
          <w:tcPr>
            <w:tcW w:w="6827" w:type="dxa"/>
          </w:tcPr>
          <w:p w14:paraId="5F077761" w14:textId="48BADFD0" w:rsidR="00E1570B" w:rsidRDefault="00E1570B" w:rsidP="004A4057">
            <w:r>
              <w:t>Deep neural network</w:t>
            </w:r>
          </w:p>
        </w:tc>
      </w:tr>
      <w:tr w:rsidR="00E1570B" w:rsidRPr="0031552C" w14:paraId="5FBC0106" w14:textId="77777777" w:rsidTr="00B14060">
        <w:tc>
          <w:tcPr>
            <w:tcW w:w="2122" w:type="dxa"/>
          </w:tcPr>
          <w:p w14:paraId="4DF04115" w14:textId="7DA86C36" w:rsidR="00E1570B" w:rsidRDefault="00463C24" w:rsidP="004A4057">
            <w:r>
              <w:t>SIG</w:t>
            </w:r>
          </w:p>
        </w:tc>
        <w:tc>
          <w:tcPr>
            <w:tcW w:w="6827" w:type="dxa"/>
          </w:tcPr>
          <w:p w14:paraId="14FD97FA" w14:textId="2547A50D" w:rsidR="00E1570B" w:rsidRDefault="00463C24" w:rsidP="004A4057">
            <w:r>
              <w:t>Sistemas de i</w:t>
            </w:r>
            <w:r w:rsidR="007D6EFC">
              <w:t>nformación geográfica</w:t>
            </w:r>
          </w:p>
        </w:tc>
      </w:tr>
      <w:tr w:rsidR="007D6EFC" w:rsidRPr="0031552C" w14:paraId="760C1176" w14:textId="77777777" w:rsidTr="00B14060">
        <w:tc>
          <w:tcPr>
            <w:tcW w:w="2122" w:type="dxa"/>
          </w:tcPr>
          <w:p w14:paraId="09A4525D" w14:textId="78215AA5" w:rsidR="007D6EFC" w:rsidRDefault="00A32018" w:rsidP="004A4057">
            <w:r>
              <w:t>mAP</w:t>
            </w:r>
          </w:p>
        </w:tc>
        <w:tc>
          <w:tcPr>
            <w:tcW w:w="6827" w:type="dxa"/>
          </w:tcPr>
          <w:p w14:paraId="7FF85CC6" w14:textId="1EA972D8" w:rsidR="007D6EFC" w:rsidRDefault="003D0480" w:rsidP="004A4057">
            <w:r>
              <w:t>Mean Average Precision</w:t>
            </w:r>
          </w:p>
        </w:tc>
      </w:tr>
      <w:tr w:rsidR="003D0480" w:rsidRPr="0031552C" w14:paraId="282EDD45" w14:textId="77777777" w:rsidTr="00B14060">
        <w:tc>
          <w:tcPr>
            <w:tcW w:w="2122" w:type="dxa"/>
          </w:tcPr>
          <w:p w14:paraId="006487E3" w14:textId="6CC4AA0C" w:rsidR="003D0480" w:rsidRDefault="003D0480" w:rsidP="004A4057">
            <w:r>
              <w:t>TF</w:t>
            </w:r>
          </w:p>
        </w:tc>
        <w:tc>
          <w:tcPr>
            <w:tcW w:w="6827" w:type="dxa"/>
          </w:tcPr>
          <w:p w14:paraId="2BBDB754" w14:textId="695302F9" w:rsidR="003D0480" w:rsidRDefault="003D0480" w:rsidP="004A4057">
            <w:r>
              <w:t>TensorFlow</w:t>
            </w:r>
          </w:p>
        </w:tc>
      </w:tr>
      <w:tr w:rsidR="003D0480" w:rsidRPr="0031552C" w14:paraId="7E1540E0" w14:textId="77777777" w:rsidTr="00B14060">
        <w:tc>
          <w:tcPr>
            <w:tcW w:w="2122" w:type="dxa"/>
          </w:tcPr>
          <w:p w14:paraId="782E5F60" w14:textId="45AAF17D" w:rsidR="003D0480" w:rsidRDefault="003D0480" w:rsidP="004A4057">
            <w:r>
              <w:t>GEACAM</w:t>
            </w:r>
          </w:p>
        </w:tc>
        <w:tc>
          <w:tcPr>
            <w:tcW w:w="6827" w:type="dxa"/>
          </w:tcPr>
          <w:p w14:paraId="260DE4F5" w14:textId="02CD7384" w:rsidR="003D0480" w:rsidRDefault="00F56DD5" w:rsidP="004A4057">
            <w:r>
              <w:t>Gestión ambiental de Castilla-La Mancha S.A.</w:t>
            </w:r>
          </w:p>
        </w:tc>
      </w:tr>
      <w:tr w:rsidR="00E31B33" w:rsidRPr="0031552C" w14:paraId="4BB1FEB6" w14:textId="77777777" w:rsidTr="00B14060">
        <w:tc>
          <w:tcPr>
            <w:tcW w:w="2122" w:type="dxa"/>
          </w:tcPr>
          <w:p w14:paraId="2BF488B0" w14:textId="30DDC1C1" w:rsidR="00E31B33" w:rsidRDefault="00E31B33" w:rsidP="004A4057">
            <w:r>
              <w:t>Px</w:t>
            </w:r>
          </w:p>
        </w:tc>
        <w:tc>
          <w:tcPr>
            <w:tcW w:w="6827" w:type="dxa"/>
          </w:tcPr>
          <w:p w14:paraId="5F2C908B" w14:textId="724F6E5D" w:rsidR="00E31B33" w:rsidRDefault="00E31B33" w:rsidP="004A4057">
            <w:r>
              <w:t>Pixel</w:t>
            </w:r>
          </w:p>
        </w:tc>
      </w:tr>
      <w:tr w:rsidR="0012753F" w:rsidRPr="0031552C" w14:paraId="5A940F1F" w14:textId="77777777" w:rsidTr="00B14060">
        <w:tc>
          <w:tcPr>
            <w:tcW w:w="2122" w:type="dxa"/>
          </w:tcPr>
          <w:p w14:paraId="4342EA8F" w14:textId="0AAF9626" w:rsidR="0012753F" w:rsidRDefault="008A1C4A" w:rsidP="004A4057">
            <w:r>
              <w:t>RGB</w:t>
            </w:r>
          </w:p>
        </w:tc>
        <w:tc>
          <w:tcPr>
            <w:tcW w:w="6827" w:type="dxa"/>
          </w:tcPr>
          <w:p w14:paraId="792D5147" w14:textId="7D0367E7" w:rsidR="0012753F" w:rsidRDefault="008A1C4A" w:rsidP="004A4057">
            <w:r>
              <w:t>Red</w:t>
            </w:r>
            <w:r w:rsidR="00B54BE7">
              <w:t>,</w:t>
            </w:r>
            <w:r>
              <w:t xml:space="preserve"> Green</w:t>
            </w:r>
            <w:r w:rsidR="00B54BE7">
              <w:t>,</w:t>
            </w:r>
            <w:r>
              <w:t xml:space="preserve"> Blue</w:t>
            </w:r>
          </w:p>
        </w:tc>
      </w:tr>
      <w:tr w:rsidR="008A1C4A" w:rsidRPr="0031552C" w14:paraId="06FF7388" w14:textId="77777777" w:rsidTr="00B14060">
        <w:tc>
          <w:tcPr>
            <w:tcW w:w="2122" w:type="dxa"/>
          </w:tcPr>
          <w:p w14:paraId="56980DE9" w14:textId="4C2DD1EE" w:rsidR="008A1C4A" w:rsidRDefault="00B54BE7" w:rsidP="004A4057">
            <w:r>
              <w:t>HSV</w:t>
            </w:r>
          </w:p>
        </w:tc>
        <w:tc>
          <w:tcPr>
            <w:tcW w:w="6827" w:type="dxa"/>
          </w:tcPr>
          <w:p w14:paraId="225A8DD2" w14:textId="0F9A26AC" w:rsidR="008A1C4A" w:rsidRDefault="00B54BE7" w:rsidP="004A4057">
            <w:r>
              <w:t>Hue, Sauration, Brighyness</w:t>
            </w:r>
          </w:p>
        </w:tc>
      </w:tr>
      <w:tr w:rsidR="001E1B58" w:rsidRPr="0031552C" w14:paraId="425E89C3" w14:textId="77777777" w:rsidTr="00B14060">
        <w:tc>
          <w:tcPr>
            <w:tcW w:w="2122" w:type="dxa"/>
          </w:tcPr>
          <w:p w14:paraId="342E4FAA" w14:textId="72016175" w:rsidR="001E1B58" w:rsidRDefault="001E1B58" w:rsidP="004A4057">
            <w:r>
              <w:t>GPU</w:t>
            </w:r>
          </w:p>
        </w:tc>
        <w:tc>
          <w:tcPr>
            <w:tcW w:w="6827" w:type="dxa"/>
          </w:tcPr>
          <w:p w14:paraId="6FB3089E" w14:textId="6357AA19" w:rsidR="001E1B58" w:rsidRDefault="001E1B58" w:rsidP="004A4057">
            <w:r>
              <w:t>Graphi</w:t>
            </w:r>
            <w:r w:rsidR="00B9601D">
              <w:t>cs processing unit</w:t>
            </w:r>
          </w:p>
        </w:tc>
      </w:tr>
      <w:tr w:rsidR="00B9601D" w:rsidRPr="0031552C" w14:paraId="5ECCB438" w14:textId="77777777" w:rsidTr="00B14060">
        <w:tc>
          <w:tcPr>
            <w:tcW w:w="2122" w:type="dxa"/>
          </w:tcPr>
          <w:p w14:paraId="01E2E641" w14:textId="581F6850" w:rsidR="00B9601D" w:rsidRDefault="00B9601D" w:rsidP="004A4057">
            <w:r>
              <w:t>CPU</w:t>
            </w:r>
          </w:p>
        </w:tc>
        <w:tc>
          <w:tcPr>
            <w:tcW w:w="6827" w:type="dxa"/>
          </w:tcPr>
          <w:p w14:paraId="78A7F771" w14:textId="45C501A7" w:rsidR="00B9601D" w:rsidRDefault="000D1A62" w:rsidP="004A4057">
            <w:r>
              <w:t>Central processing unit</w:t>
            </w:r>
          </w:p>
        </w:tc>
      </w:tr>
      <w:tr w:rsidR="00E34718" w:rsidRPr="0031552C" w14:paraId="2470A250" w14:textId="77777777" w:rsidTr="00B14060">
        <w:tc>
          <w:tcPr>
            <w:tcW w:w="2122" w:type="dxa"/>
          </w:tcPr>
          <w:p w14:paraId="359470F9" w14:textId="58873DEB" w:rsidR="00E34718" w:rsidRDefault="00E34718" w:rsidP="004A4057">
            <w:r>
              <w:t>CUDA</w:t>
            </w:r>
          </w:p>
        </w:tc>
        <w:tc>
          <w:tcPr>
            <w:tcW w:w="6827" w:type="dxa"/>
          </w:tcPr>
          <w:p w14:paraId="1ABECAA3" w14:textId="072BBB7A" w:rsidR="00E34718" w:rsidRDefault="00E34718" w:rsidP="004A4057">
            <w:r>
              <w:t xml:space="preserve">Compute </w:t>
            </w:r>
            <w:r w:rsidR="00DC3D44">
              <w:t>U</w:t>
            </w:r>
            <w:r>
              <w:t>nif</w:t>
            </w:r>
            <w:r w:rsidR="00DC3D44">
              <w:t>ied Device Architecture</w:t>
            </w:r>
          </w:p>
        </w:tc>
      </w:tr>
      <w:tr w:rsidR="00DC3D44" w:rsidRPr="0031552C" w14:paraId="607AC4F8" w14:textId="77777777" w:rsidTr="00B14060">
        <w:tc>
          <w:tcPr>
            <w:tcW w:w="2122" w:type="dxa"/>
          </w:tcPr>
          <w:p w14:paraId="7A1708D1" w14:textId="3CCECC37" w:rsidR="00DC3D44" w:rsidRDefault="00DC3D44" w:rsidP="004B699C">
            <w:pPr>
              <w:tabs>
                <w:tab w:val="center" w:pos="953"/>
              </w:tabs>
            </w:pPr>
            <w:r>
              <w:t>A</w:t>
            </w:r>
            <w:r w:rsidR="004B699C">
              <w:t>PI</w:t>
            </w:r>
          </w:p>
        </w:tc>
        <w:tc>
          <w:tcPr>
            <w:tcW w:w="6827" w:type="dxa"/>
          </w:tcPr>
          <w:p w14:paraId="60BA2719" w14:textId="27E5129E" w:rsidR="00DC3D44" w:rsidRDefault="004B699C" w:rsidP="004A4057">
            <w:r>
              <w:t>Application Programming Interface</w:t>
            </w:r>
          </w:p>
        </w:tc>
      </w:tr>
    </w:tbl>
    <w:p w14:paraId="3B6EE77C" w14:textId="77777777" w:rsidR="004A4057" w:rsidRPr="0031552C" w:rsidRDefault="004A4057" w:rsidP="004A4057"/>
    <w:p w14:paraId="3B6EE77D" w14:textId="77777777" w:rsidR="004A4057" w:rsidRPr="0031552C" w:rsidRDefault="004A4057" w:rsidP="004A4057"/>
    <w:p w14:paraId="3B6EE77E" w14:textId="77777777" w:rsidR="004A4057" w:rsidRPr="0031552C" w:rsidRDefault="004A4057" w:rsidP="004A4057"/>
    <w:p w14:paraId="3B6EE77F" w14:textId="77777777" w:rsidR="0067575B" w:rsidRPr="0031552C" w:rsidRDefault="0067575B" w:rsidP="0067575B"/>
    <w:p w14:paraId="3B6EE780" w14:textId="77777777" w:rsidR="0067575B" w:rsidRPr="0031552C" w:rsidRDefault="0067575B" w:rsidP="004A4057">
      <w:pPr>
        <w:pStyle w:val="Ttulo1"/>
        <w:rPr>
          <w:noProof w:val="0"/>
        </w:rPr>
        <w:sectPr w:rsidR="0067575B" w:rsidRPr="0031552C" w:rsidSect="0067575B">
          <w:type w:val="oddPage"/>
          <w:pgSz w:w="11907" w:h="16840" w:code="9"/>
          <w:pgMar w:top="1304" w:right="1247" w:bottom="1304" w:left="1247" w:header="720" w:footer="720" w:gutter="454"/>
          <w:pgNumType w:fmt="lowerRoman"/>
          <w:cols w:space="720"/>
          <w:docGrid w:linePitch="299"/>
        </w:sectPr>
      </w:pPr>
    </w:p>
    <w:p w14:paraId="3B6EE781" w14:textId="77777777" w:rsidR="003C69EC" w:rsidRPr="0031552C" w:rsidRDefault="00A32323" w:rsidP="00E46FB0">
      <w:pPr>
        <w:pStyle w:val="Ttulo1"/>
      </w:pPr>
      <w:bookmarkStart w:id="0" w:name="_Toc75209705"/>
      <w:r w:rsidRPr="00E46FB0">
        <w:lastRenderedPageBreak/>
        <w:t>Introducción</w:t>
      </w:r>
      <w:bookmarkEnd w:id="0"/>
    </w:p>
    <w:p w14:paraId="07CA0B66" w14:textId="277E150F" w:rsidR="00C5038B" w:rsidRDefault="00C5038B" w:rsidP="00FF33C1">
      <w:r>
        <w:tab/>
        <w:t xml:space="preserve">Tenía claro que el proyecto </w:t>
      </w:r>
      <w:r w:rsidR="00094269">
        <w:t>que quería plantear tuviera que ver con el medio ambiente</w:t>
      </w:r>
      <w:r w:rsidR="00BE149E">
        <w:t xml:space="preserve">, pero </w:t>
      </w:r>
      <w:r w:rsidR="006C3BC2">
        <w:t>aún</w:t>
      </w:r>
      <w:r w:rsidR="00B96C69">
        <w:t xml:space="preserve"> no tenía claro </w:t>
      </w:r>
      <w:r w:rsidR="006C3BC2">
        <w:t>cuál</w:t>
      </w:r>
      <w:r w:rsidR="00B96C69">
        <w:t xml:space="preserve"> sería el objetivo hasta </w:t>
      </w:r>
      <w:r w:rsidR="00E31565">
        <w:t xml:space="preserve">este pasado verano de 2020, cuando amigos y conocidos </w:t>
      </w:r>
      <w:r w:rsidR="00B272AA">
        <w:t xml:space="preserve">que pertenecen </w:t>
      </w:r>
      <w:r w:rsidR="00041C2F">
        <w:t xml:space="preserve">al equipo de bomberos forestales de Castilla La Mancha </w:t>
      </w:r>
      <w:r w:rsidR="006E5C9D">
        <w:t>me explicaron durante conversaciones casuales algunos</w:t>
      </w:r>
      <w:r w:rsidR="001548B7">
        <w:t xml:space="preserve"> fallos que se estaban dando </w:t>
      </w:r>
      <w:r w:rsidR="006B11D3">
        <w:t>en la gestión de</w:t>
      </w:r>
      <w:r w:rsidR="00A51259">
        <w:t xml:space="preserve"> </w:t>
      </w:r>
      <w:r w:rsidR="00B012B0">
        <w:t>estos equipos</w:t>
      </w:r>
      <w:r w:rsidR="00C972EF">
        <w:t xml:space="preserve"> ocasionado en muchas ocasiones por falta de presupuesto</w:t>
      </w:r>
      <w:r w:rsidR="00B012B0">
        <w:t>, cabe añadir qu</w:t>
      </w:r>
      <w:r w:rsidR="009369FB">
        <w:t xml:space="preserve">e </w:t>
      </w:r>
      <w:r w:rsidR="00CD137C">
        <w:t>después de profundizar e</w:t>
      </w:r>
      <w:r w:rsidR="00BB7CC9">
        <w:t xml:space="preserve">n este proyecto he sentido que las personas que componen estos equipos, desde </w:t>
      </w:r>
      <w:r w:rsidR="00897B60">
        <w:t xml:space="preserve">los puestos de trabajo </w:t>
      </w:r>
      <w:r w:rsidR="00F414F2">
        <w:t>más</w:t>
      </w:r>
      <w:r w:rsidR="004D6B41">
        <w:t xml:space="preserve"> </w:t>
      </w:r>
      <w:r w:rsidR="0033337F">
        <w:t xml:space="preserve">bajos a los más alto son profesionales y </w:t>
      </w:r>
      <w:r w:rsidR="006562F0">
        <w:t>los fallos que se han encontrado son no son escandalosos</w:t>
      </w:r>
      <w:r w:rsidR="009A3D1F">
        <w:t xml:space="preserve"> y se deben más que a una mala p</w:t>
      </w:r>
      <w:r w:rsidR="00FA02A1">
        <w:t>lanificación a falta de recursos.</w:t>
      </w:r>
    </w:p>
    <w:p w14:paraId="207AEA4A" w14:textId="118A8458" w:rsidR="00FF33C1" w:rsidRDefault="001B18C1" w:rsidP="00FF33C1">
      <w:r>
        <w:tab/>
      </w:r>
      <w:r w:rsidR="00C5038B">
        <w:t>Los medios de los que disponen y el personal es cada vez más justo, los trabajos son precarios, contratos temporales, de solo verano (aunque en el resto de las estaciones podrían ejercer trabajos de mantenimiento del monte para la prevención de incendios, pero este trabajo parece que no luce tanto), jornadas de muchas horas debido a que deben hacer guardias de más horas en las que si hay un incendio de varios días no tienen sustitutos y esto es bastante habitual. Siendo un trabajo tan físico bajo esta condición de peligro que estén tan expuesto es una irresponsabilidad. Y aunque no sea por solidaridad hacia ellos, considero que es importante tomar conciencia de la importancia de que los incendios son cada vez más habituales, y que atentan contra el medio ambiente, es decir, creo que lanzamos piedras sobre nuestro propio tejado.</w:t>
      </w:r>
    </w:p>
    <w:p w14:paraId="5A0E303F" w14:textId="36963743" w:rsidR="00611EC1" w:rsidRDefault="007B5588" w:rsidP="00FF33C1">
      <w:r>
        <w:tab/>
        <w:t>Baraj</w:t>
      </w:r>
      <w:r w:rsidR="00B466FD">
        <w:t>amos</w:t>
      </w:r>
      <w:r>
        <w:t xml:space="preserve"> distintas opciones </w:t>
      </w:r>
      <w:r w:rsidR="0059333E">
        <w:t>de proyectos que pudieran ser útiles para la prevención de incendios o el mantenimiento del medio ambiente, algunas de ellas demasiado simples para un PFG y otras demasiado complicadas como para poder plantearme el desarrollo solo por mi cuenta.</w:t>
      </w:r>
    </w:p>
    <w:p w14:paraId="3FD59341" w14:textId="5FA013B0" w:rsidR="0059333E" w:rsidRDefault="00057BD7" w:rsidP="00FF33C1">
      <w:r>
        <w:tab/>
        <w:t xml:space="preserve">Leyendo </w:t>
      </w:r>
      <w:r w:rsidR="004376CC">
        <w:t>artículos encontr</w:t>
      </w:r>
      <w:r w:rsidR="0007659B">
        <w:t>amos</w:t>
      </w:r>
      <w:r w:rsidR="004376CC">
        <w:t xml:space="preserve"> que más del 35% de los incendios </w:t>
      </w:r>
      <w:r w:rsidR="00047276">
        <w:t xml:space="preserve">en España se extinguen una vez pasada la fase de conato, es decir, </w:t>
      </w:r>
      <w:r w:rsidR="00002B27">
        <w:t xml:space="preserve">cuando el fuego ha consumido ya más de una hectárea. </w:t>
      </w:r>
      <w:r w:rsidR="00B67FB5">
        <w:t>Los quipos</w:t>
      </w:r>
      <w:r w:rsidR="00B3738D">
        <w:t xml:space="preserve"> de extinción</w:t>
      </w:r>
      <w:r w:rsidR="00B67FB5">
        <w:t xml:space="preserve"> se </w:t>
      </w:r>
      <w:r w:rsidR="00B3738D">
        <w:t>movilizan</w:t>
      </w:r>
      <w:r w:rsidR="00B67FB5">
        <w:t xml:space="preserve"> rápido, pero sigue siendo un porcentaje muy elevado, si consiguiéramos detectar dichos conatos </w:t>
      </w:r>
      <w:r w:rsidR="00B3738D">
        <w:t>en los primeros minutos podríamos</w:t>
      </w:r>
      <w:r w:rsidR="00237B3E">
        <w:t xml:space="preserve"> reducir ese porcentaje, </w:t>
      </w:r>
      <w:r w:rsidR="001E1C27">
        <w:t xml:space="preserve">lo que implicaría que no sería necesario movilizar </w:t>
      </w:r>
      <w:r w:rsidR="003D4463">
        <w:t>equipos de extinción caros como pueden ser aviones</w:t>
      </w:r>
      <w:r w:rsidR="003C3A46">
        <w:t xml:space="preserve"> o helicópteros, </w:t>
      </w:r>
      <w:r w:rsidR="003D4463">
        <w:t xml:space="preserve">reduciendo </w:t>
      </w:r>
      <w:r w:rsidR="00910364">
        <w:t>los recursos necesarios</w:t>
      </w:r>
      <w:r w:rsidR="003C3A46">
        <w:t xml:space="preserve"> pa</w:t>
      </w:r>
      <w:r w:rsidR="002D56D3">
        <w:t xml:space="preserve">ra apagar el fuego y pudiendo reinvertirlo en </w:t>
      </w:r>
      <w:r w:rsidR="007D07C0">
        <w:t>labores de prevención el resto del año.</w:t>
      </w:r>
    </w:p>
    <w:p w14:paraId="2A99DE4B" w14:textId="7C12B0B7" w:rsidR="007D07C0" w:rsidRDefault="007D07C0" w:rsidP="00FF33C1">
      <w:r>
        <w:tab/>
        <w:t>Con</w:t>
      </w:r>
      <w:r w:rsidR="004E30D3">
        <w:t>sider</w:t>
      </w:r>
      <w:r w:rsidR="00320727">
        <w:t xml:space="preserve">amos que una posible solución viable es el diseño de un detector de </w:t>
      </w:r>
      <w:r w:rsidR="001642CA">
        <w:t>humo a través de cámaras situadas en las torres de vigilancia forestal</w:t>
      </w:r>
      <w:r w:rsidR="00836374">
        <w:t xml:space="preserve">. </w:t>
      </w:r>
      <w:r w:rsidR="000B1958">
        <w:t xml:space="preserve">Esta solución </w:t>
      </w:r>
      <w:r w:rsidR="00AA5773">
        <w:t xml:space="preserve">hará uso de técnicas de </w:t>
      </w:r>
      <w:r w:rsidR="00D67314">
        <w:t>machine learning para el procesamiento de imágenes</w:t>
      </w:r>
      <w:r w:rsidR="000B1958">
        <w:t>.</w:t>
      </w:r>
      <w:r w:rsidR="00D67314">
        <w:t xml:space="preserve"> </w:t>
      </w:r>
      <w:r w:rsidR="00BD1869">
        <w:t xml:space="preserve">Es necesario plantearse si </w:t>
      </w:r>
      <w:r w:rsidR="00BD1869">
        <w:lastRenderedPageBreak/>
        <w:t xml:space="preserve">las propias cámaras </w:t>
      </w:r>
      <w:r w:rsidR="00221CA6">
        <w:t>son mini-computadoras capaces de procesar imágenes y d</w:t>
      </w:r>
      <w:r w:rsidR="00F265C5">
        <w:t>e alertar de posibles amenazas o simplemente retrasmiten las imágenes capturadas a computadoras centrales desde donde se analizan.</w:t>
      </w:r>
    </w:p>
    <w:p w14:paraId="1FA6FF76" w14:textId="1D90FBB0" w:rsidR="000B1958" w:rsidRDefault="000B1958" w:rsidP="00FF33C1"/>
    <w:p w14:paraId="58F65702" w14:textId="55362232" w:rsidR="00E06DC2" w:rsidRDefault="00E06DC2" w:rsidP="006E791A">
      <w:pPr>
        <w:jc w:val="center"/>
      </w:pPr>
    </w:p>
    <w:p w14:paraId="18CACC28" w14:textId="3706D4E7" w:rsidR="00611EC1" w:rsidRDefault="00611EC1">
      <w:pPr>
        <w:jc w:val="left"/>
      </w:pPr>
      <w:r>
        <w:br w:type="page"/>
      </w:r>
    </w:p>
    <w:p w14:paraId="1C226881" w14:textId="77777777" w:rsidR="00611EC1" w:rsidRPr="00E06DC2" w:rsidRDefault="00611EC1" w:rsidP="006E791A">
      <w:pPr>
        <w:jc w:val="center"/>
      </w:pPr>
    </w:p>
    <w:p w14:paraId="3B6EE790" w14:textId="1E6066DF" w:rsidR="0026243C" w:rsidRPr="0031552C" w:rsidRDefault="00CB789F" w:rsidP="004A4057">
      <w:pPr>
        <w:pStyle w:val="Ttulo1"/>
        <w:rPr>
          <w:noProof w:val="0"/>
        </w:rPr>
      </w:pPr>
      <w:bookmarkStart w:id="1" w:name="_Toc75209706"/>
      <w:r>
        <w:rPr>
          <w:noProof w:val="0"/>
        </w:rPr>
        <w:t>Investigación previa</w:t>
      </w:r>
      <w:bookmarkEnd w:id="1"/>
    </w:p>
    <w:p w14:paraId="00690CAB" w14:textId="3C446244" w:rsidR="00D67314" w:rsidRDefault="00D67314" w:rsidP="009803F8">
      <w:pPr>
        <w:ind w:firstLine="709"/>
      </w:pPr>
      <w:r>
        <w:t xml:space="preserve">En primer </w:t>
      </w:r>
      <w:r w:rsidR="00273A67">
        <w:t>lugar,</w:t>
      </w:r>
      <w:r>
        <w:t xml:space="preserve"> debemos hacer un estudio de </w:t>
      </w:r>
      <w:r w:rsidR="00E818E7">
        <w:t>aquellas</w:t>
      </w:r>
      <w:r>
        <w:t xml:space="preserve"> tecnologías o herramientas que nos pueden </w:t>
      </w:r>
      <w:r w:rsidR="00E818E7">
        <w:t>ser útiles</w:t>
      </w:r>
      <w:r>
        <w:t xml:space="preserve"> </w:t>
      </w:r>
      <w:r w:rsidR="00067E0C">
        <w:t>en el proyecto</w:t>
      </w:r>
      <w:r w:rsidR="000D0BFA">
        <w:t xml:space="preserve"> para después analizar si </w:t>
      </w:r>
      <w:r w:rsidR="00D422ED">
        <w:t>es viable usarlas o quedan fuera del alcance del proyecto.</w:t>
      </w:r>
    </w:p>
    <w:p w14:paraId="0D821F3E" w14:textId="1A20A625" w:rsidR="006D4072" w:rsidRDefault="00D627F6" w:rsidP="009803F8">
      <w:pPr>
        <w:ind w:firstLine="709"/>
      </w:pPr>
      <w:r>
        <w:t>Un buen posible complemento para nuestro proyecto son las cámaras de visión térmica,</w:t>
      </w:r>
      <w:r w:rsidR="00C25C93">
        <w:t xml:space="preserve"> para justificar su uso primero debemos investigar sus cualidades como por ejemplo la distancia efectiva </w:t>
      </w:r>
      <w:r w:rsidR="00B91F38">
        <w:t>o su sensibilidad al clima.</w:t>
      </w:r>
      <w:r w:rsidR="007F7551">
        <w:t xml:space="preserve"> Sabemos que suelen usarse este tipo de cámaras en el sector industrial, entre sus aplicaciones encontramos la de controlar posibles incendios, aunque cabe añadir que el rango en el que tienen que actuar efectivamente en el sector de la industria es mucho menor que las grandes extensiones </w:t>
      </w:r>
      <w:r w:rsidR="00F03ECD">
        <w:t>que requiere</w:t>
      </w:r>
      <w:r w:rsidR="007F7551">
        <w:t xml:space="preserve"> este </w:t>
      </w:r>
      <w:r w:rsidR="00F03ECD">
        <w:t>proyecto</w:t>
      </w:r>
      <w:r w:rsidR="007F7551">
        <w:t>.</w:t>
      </w:r>
    </w:p>
    <w:p w14:paraId="71929648" w14:textId="77777777" w:rsidR="006D4072" w:rsidRDefault="006D4072">
      <w:pPr>
        <w:jc w:val="left"/>
      </w:pPr>
      <w:r>
        <w:br w:type="page"/>
      </w:r>
    </w:p>
    <w:p w14:paraId="60543922" w14:textId="77777777" w:rsidR="005828F3" w:rsidRDefault="005828F3" w:rsidP="004A4057"/>
    <w:p w14:paraId="497DD888" w14:textId="37B233AB" w:rsidR="00331D20" w:rsidRDefault="00076B59" w:rsidP="00331D20">
      <w:pPr>
        <w:pStyle w:val="Ttulo2"/>
      </w:pPr>
      <w:bookmarkStart w:id="2" w:name="_Toc75209707"/>
      <w:r>
        <w:t xml:space="preserve">Estudio </w:t>
      </w:r>
      <w:r w:rsidR="00296E7A">
        <w:t>teórico de aproximaciones</w:t>
      </w:r>
      <w:bookmarkEnd w:id="2"/>
    </w:p>
    <w:p w14:paraId="6AE774CB" w14:textId="1F9C34E1" w:rsidR="00E172D5" w:rsidRDefault="00E172D5" w:rsidP="006D4072">
      <w:pPr>
        <w:pStyle w:val="Ttulo4"/>
      </w:pPr>
      <w:r>
        <w:t>Thermal Imaging</w:t>
      </w:r>
    </w:p>
    <w:p w14:paraId="46A564CB" w14:textId="77777777" w:rsidR="006D4072" w:rsidRPr="006D4072" w:rsidRDefault="006D4072" w:rsidP="006D4072"/>
    <w:p w14:paraId="4C7876EC" w14:textId="77777777" w:rsidR="00E172D5" w:rsidRPr="00EB1E06" w:rsidRDefault="00E172D5" w:rsidP="009803F8">
      <w:pPr>
        <w:ind w:firstLine="709"/>
      </w:pPr>
      <w:r>
        <w:t xml:space="preserve">La termografía de trata de una técnica que permite determinar temperaturas a distancia, esta técnica capta a través de cámaras la radiación infrarroja. Esta tecnología permite multitud de funciones como puede ser comprobar el correcto funcionamiento de un sistema, puede ayudar a detectar fugas de gases, conocimiento de la eficiencia energética, detección de personas u objetos en total oscuridad en distintos tipos de clima. </w:t>
      </w:r>
    </w:p>
    <w:p w14:paraId="44771A38" w14:textId="77777777" w:rsidR="00E172D5" w:rsidRDefault="00E172D5" w:rsidP="009803F8">
      <w:pPr>
        <w:ind w:firstLine="360"/>
      </w:pPr>
      <w:r>
        <w:t>A la hora de detectar objetos, en nuestro caso sería un fuego, aunque pueda resultar difuso, se usa el criterio de Johnson, que explica la necesidad de dividir en grados la distinción de un objetivo. Los grados son los siguientes:</w:t>
      </w:r>
    </w:p>
    <w:p w14:paraId="2835B20F" w14:textId="77777777" w:rsidR="00E172D5" w:rsidRDefault="00E172D5" w:rsidP="00E172D5">
      <w:pPr>
        <w:pStyle w:val="Prrafodelista"/>
        <w:numPr>
          <w:ilvl w:val="0"/>
          <w:numId w:val="26"/>
        </w:numPr>
      </w:pPr>
      <w:r>
        <w:t>Detección: para conocer si un objeto está realmente presente o no es necesario que el objeto sea cubierto por al menos 1.5 pixeles, o su equivalente 0.75 “cycles” (unidad de medida de los sistemas de resolución).</w:t>
      </w:r>
    </w:p>
    <w:p w14:paraId="2EFCA984" w14:textId="77777777" w:rsidR="00E172D5" w:rsidRDefault="00E172D5" w:rsidP="00E172D5">
      <w:pPr>
        <w:pStyle w:val="Prrafodelista"/>
        <w:numPr>
          <w:ilvl w:val="0"/>
          <w:numId w:val="26"/>
        </w:numPr>
      </w:pPr>
      <w:r>
        <w:t xml:space="preserve">Reconocimiento: reconocer un objeto es la capacidad de especificar que es, es decir, saber si los píxeles que forman el punto caliente son una persona, coche, animal… Para lograr este objetivo es necesario al menos 6 pixeles que crucen el propio objeto. </w:t>
      </w:r>
    </w:p>
    <w:p w14:paraId="2DFFEC0B" w14:textId="32217C95" w:rsidR="00E172D5" w:rsidRDefault="00CC05EF" w:rsidP="00E172D5">
      <w:pPr>
        <w:pStyle w:val="Prrafodelista"/>
        <w:numPr>
          <w:ilvl w:val="0"/>
          <w:numId w:val="26"/>
        </w:numPr>
      </w:pPr>
      <w:r>
        <w:rPr>
          <w:noProof/>
        </w:rPr>
        <w:lastRenderedPageBreak/>
        <w:drawing>
          <wp:anchor distT="0" distB="0" distL="114300" distR="114300" simplePos="0" relativeHeight="251664387" behindDoc="0" locked="0" layoutInCell="1" allowOverlap="1" wp14:anchorId="36442695" wp14:editId="49B52058">
            <wp:simplePos x="0" y="0"/>
            <wp:positionH relativeFrom="page">
              <wp:align>center</wp:align>
            </wp:positionH>
            <wp:positionV relativeFrom="paragraph">
              <wp:posOffset>1061361</wp:posOffset>
            </wp:positionV>
            <wp:extent cx="4956250" cy="521017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56250" cy="5210175"/>
                    </a:xfrm>
                    <a:prstGeom prst="rect">
                      <a:avLst/>
                    </a:prstGeom>
                  </pic:spPr>
                </pic:pic>
              </a:graphicData>
            </a:graphic>
            <wp14:sizeRelH relativeFrom="page">
              <wp14:pctWidth>0</wp14:pctWidth>
            </wp14:sizeRelH>
            <wp14:sizeRelV relativeFrom="page">
              <wp14:pctHeight>0</wp14:pctHeight>
            </wp14:sizeRelV>
          </wp:anchor>
        </w:drawing>
      </w:r>
      <w:r w:rsidR="00E172D5">
        <w:t>Identificación: este grado se cumple cuando se dispone de la capacidad de distinguir detalles, por ejemplo, si ya conocemos que el objeto reconocido por la cámara es una persona diremos que nos encontramos del grado de identificación cuando podemos comprobar que porta un objeto y podemos decir que es. Para lograr a este grado será necesario al menos 12px.</w:t>
      </w:r>
    </w:p>
    <w:p w14:paraId="53C58C61" w14:textId="2BAAF543" w:rsidR="00CC05EF" w:rsidRPr="00CC05EF" w:rsidRDefault="00CC05EF" w:rsidP="00820C06">
      <w:pPr>
        <w:pStyle w:val="PiedeFigura"/>
        <w:ind w:left="709"/>
      </w:pPr>
      <w:r>
        <w:t>Figura1</w:t>
      </w:r>
      <w:r w:rsidR="00A06CCB">
        <w:t>.</w:t>
      </w:r>
      <w:r w:rsidR="00820C06">
        <w:t xml:space="preserve"> Ejemplo de criterio de Joh</w:t>
      </w:r>
      <w:r w:rsidR="00A17CDF">
        <w:t>nson</w:t>
      </w:r>
      <w:r w:rsidR="004F0660">
        <w:t>, m</w:t>
      </w:r>
      <w:r w:rsidR="00A94230">
        <w:t xml:space="preserve">uestra los distintos grados </w:t>
      </w:r>
      <w:r w:rsidR="001822C4">
        <w:t>de esta escala poniendo como ejemplo a un hombre portando un arma.</w:t>
      </w:r>
    </w:p>
    <w:p w14:paraId="4E0F3996" w14:textId="090F7C55" w:rsidR="00E172D5" w:rsidRDefault="00E172D5" w:rsidP="00E172D5">
      <w:pPr>
        <w:ind w:left="360"/>
      </w:pPr>
    </w:p>
    <w:p w14:paraId="069E9BD1" w14:textId="77777777" w:rsidR="00D30740" w:rsidRDefault="00D30740" w:rsidP="00E172D5">
      <w:pPr>
        <w:ind w:left="360"/>
      </w:pPr>
    </w:p>
    <w:p w14:paraId="3921164B" w14:textId="77777777" w:rsidR="00E172D5" w:rsidRDefault="00E172D5" w:rsidP="00E172D5">
      <w:pPr>
        <w:ind w:left="360"/>
      </w:pPr>
    </w:p>
    <w:p w14:paraId="45611D2D" w14:textId="77777777" w:rsidR="00E172D5" w:rsidRDefault="00E172D5" w:rsidP="009803F8">
      <w:pPr>
        <w:ind w:left="709" w:firstLine="349"/>
      </w:pPr>
      <w:r>
        <w:t>La siguiente tabla muestra la capacidad de detección de una cámara con diferentes lentes suponiendo condiciones ideales donde existe suficiente contraste térmico entre el fondo y el objetivo:</w:t>
      </w:r>
    </w:p>
    <w:p w14:paraId="39A930B3" w14:textId="56A159EF" w:rsidR="00E172D5" w:rsidRDefault="00E172D5" w:rsidP="00E172D5">
      <w:pPr>
        <w:ind w:left="360"/>
      </w:pPr>
      <w:r>
        <w:rPr>
          <w:noProof/>
        </w:rPr>
        <w:lastRenderedPageBreak/>
        <w:drawing>
          <wp:inline distT="0" distB="0" distL="0" distR="0" wp14:anchorId="7411F7F4" wp14:editId="706249BE">
            <wp:extent cx="5688965" cy="2376170"/>
            <wp:effectExtent l="0" t="0" r="698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965" cy="2376170"/>
                    </a:xfrm>
                    <a:prstGeom prst="rect">
                      <a:avLst/>
                    </a:prstGeom>
                  </pic:spPr>
                </pic:pic>
              </a:graphicData>
            </a:graphic>
          </wp:inline>
        </w:drawing>
      </w:r>
    </w:p>
    <w:p w14:paraId="07041433" w14:textId="7AE23CC7" w:rsidR="0030308A" w:rsidRDefault="00E8557F" w:rsidP="00F35F27">
      <w:pPr>
        <w:pStyle w:val="PiedeFigura"/>
      </w:pPr>
      <w:r>
        <w:t xml:space="preserve">Figura 2: </w:t>
      </w:r>
      <w:r w:rsidR="00893D7D">
        <w:t xml:space="preserve">Distancias aproximadas de </w:t>
      </w:r>
      <w:r w:rsidR="007F6586">
        <w:t>detección, reconocimiento e identificación de un hombre</w:t>
      </w:r>
      <w:r w:rsidR="000C024A">
        <w:t xml:space="preserve"> en una cámara de 320x240 px</w:t>
      </w:r>
    </w:p>
    <w:p w14:paraId="2ABE0557" w14:textId="77777777" w:rsidR="00E172D5" w:rsidRDefault="00E172D5" w:rsidP="00E172D5">
      <w:pPr>
        <w:ind w:left="360"/>
      </w:pPr>
    </w:p>
    <w:p w14:paraId="56DFAAED" w14:textId="77777777" w:rsidR="00E172D5" w:rsidRDefault="00E172D5" w:rsidP="009803F8">
      <w:pPr>
        <w:ind w:left="360" w:firstLine="349"/>
      </w:pPr>
      <w:r>
        <w:t>Pero reconocer objetos a través cámaras térmicas es algo complicado ya que no solo dependemos de la calidad de la cámara, la combinación de lentes, el tipo de sistema y las condiciones meteorológicas hacen que las distancias con las que se pueden detectar objetos sean imprecisas. Los siguientes parámetros son determinantes para definir la distancia:</w:t>
      </w:r>
    </w:p>
    <w:p w14:paraId="5DAD3B82" w14:textId="77777777" w:rsidR="00E172D5" w:rsidRDefault="00E172D5" w:rsidP="00E172D5">
      <w:pPr>
        <w:pStyle w:val="Prrafodelista"/>
        <w:numPr>
          <w:ilvl w:val="0"/>
          <w:numId w:val="27"/>
        </w:numPr>
      </w:pPr>
      <w:r>
        <w:t xml:space="preserve">Distancia Focal: esta característica se mide en milímetros, es la distancia entre el sensor (plano focal) y el centro óptico de la lente. Por lo tanto, en términos simplistas, a mayor distancia focal mayor será la distancia focal y mayor será el “zoom” pero menor será la escena que capta. </w:t>
      </w:r>
    </w:p>
    <w:p w14:paraId="59D0DC44" w14:textId="77777777" w:rsidR="00E172D5" w:rsidRDefault="00E172D5" w:rsidP="00E172D5">
      <w:pPr>
        <w:pStyle w:val="Prrafodelista"/>
        <w:ind w:left="1080"/>
      </w:pPr>
      <w:r>
        <w:t>Por lo tanto, el tipo de lente que escojamos para nuestra cámara será determinarte para captar objetos en distintas circunstancias. Dichas lentes determinan la instantaneous field of view (iFoV), ya que si empleamos lentes con una distancia focal grande determina el campo angular de visión de cada píxel.</w:t>
      </w:r>
    </w:p>
    <w:p w14:paraId="3C9F0813" w14:textId="77777777" w:rsidR="00E172D5" w:rsidRDefault="00E172D5" w:rsidP="00E172D5">
      <w:pPr>
        <w:pStyle w:val="Prrafodelista"/>
        <w:ind w:left="1080"/>
      </w:pPr>
      <w:r>
        <w:t>En un menor campo angular hay más pixeles que enfocan el objetivo a identificar, pero como contra es más complicado encontrarlo porque el ángulo es mucho más pequeño.</w:t>
      </w:r>
    </w:p>
    <w:p w14:paraId="3C05A5E8" w14:textId="77777777" w:rsidR="00E172D5" w:rsidRDefault="00E172D5" w:rsidP="00E172D5">
      <w:pPr>
        <w:pStyle w:val="Prrafodelista"/>
        <w:numPr>
          <w:ilvl w:val="0"/>
          <w:numId w:val="27"/>
        </w:numPr>
      </w:pPr>
      <w:r>
        <w:t>Cooled termal imaging cameras: las cámaras cooled son sistemas diferentes, son más caros, pero normalmente tienen un rango mayor de detección.</w:t>
      </w:r>
    </w:p>
    <w:p w14:paraId="3FBA896D" w14:textId="77777777" w:rsidR="00E172D5" w:rsidRDefault="00E172D5" w:rsidP="00E172D5">
      <w:pPr>
        <w:pStyle w:val="Prrafodelista"/>
        <w:ind w:left="1080"/>
      </w:pPr>
      <w:r>
        <w:t>Generalmente tienen 15 micronpixels (spacio entre el centro de los pixels). Las lentes de 500mm tienen una IFoV de 30 microradians, es decir, si con una cámara no cooled observáramos al mismo sujeto, pero lo reconoceríamos en lugar de 1km a 2.1km, aunque sería más difícil localizar al objeto.</w:t>
      </w:r>
    </w:p>
    <w:p w14:paraId="7236F3C2" w14:textId="77777777" w:rsidR="00E172D5" w:rsidRDefault="00E172D5" w:rsidP="00E172D5">
      <w:pPr>
        <w:pStyle w:val="Prrafodelista"/>
        <w:ind w:left="1080"/>
      </w:pPr>
      <w:r>
        <w:t xml:space="preserve">Las cámaras cooled son más sensibles que las cámaras uncooled, estas cámaras permiten mantener la temperatura en la configuración que decidamos. Un problema que surge cuando nuestra necesidad detectar objetos a larga distancia, </w:t>
      </w:r>
      <w:r>
        <w:lastRenderedPageBreak/>
        <w:t>dado que las lentes para cámaras uncooled según van aumentando los milímetros aumentan mucho más el precio que las cooled, por lo tanto, el ahorro que has podido hacer comprando una cámara uncooled puede desaparecer.</w:t>
      </w:r>
    </w:p>
    <w:p w14:paraId="41325F86" w14:textId="77777777" w:rsidR="00E172D5" w:rsidRDefault="00E172D5" w:rsidP="00E172D5">
      <w:pPr>
        <w:pStyle w:val="Prrafodelista"/>
        <w:numPr>
          <w:ilvl w:val="0"/>
          <w:numId w:val="27"/>
        </w:numPr>
        <w:ind w:left="360"/>
      </w:pPr>
      <w:r>
        <w:t>Condiciones atmosféricas: a pesar de que las cámaras térmicas pueden ver en la oscuridad, a través de niebla o niebla ligera. Aun así, como es natural, estos factores reducen la visibilidad, y la distancia con la que se puede detectar un objeto. El problema es que a pesar de que se cumplan unas condiciones óptimas existe una absorción atmosférica que limita, cuanto más lejos se encuentre el objetivo más señal se pierde.</w:t>
      </w:r>
    </w:p>
    <w:p w14:paraId="44876FDF" w14:textId="5E122A02" w:rsidR="00E172D5" w:rsidRDefault="00E172D5" w:rsidP="00E172D5"/>
    <w:p w14:paraId="79E27560" w14:textId="408607B7" w:rsidR="003416F5" w:rsidRDefault="003416F5" w:rsidP="009803F8">
      <w:pPr>
        <w:ind w:firstLine="360"/>
      </w:pPr>
      <w:r>
        <w:t xml:space="preserve">La termal </w:t>
      </w:r>
      <w:r w:rsidR="001B3C71">
        <w:t>visión es una tecnología que podría brindar una gran precisión</w:t>
      </w:r>
      <w:r w:rsidR="00E140EC">
        <w:t xml:space="preserve"> fiabilidad</w:t>
      </w:r>
      <w:r w:rsidR="001B3C71">
        <w:t xml:space="preserve"> al proyecto</w:t>
      </w:r>
      <w:r w:rsidR="00E140EC">
        <w:t xml:space="preserve"> a largo plazo, </w:t>
      </w:r>
      <w:r w:rsidR="005A1674">
        <w:t>pero</w:t>
      </w:r>
      <w:r w:rsidR="00827C87">
        <w:t xml:space="preserve"> en una primera versión </w:t>
      </w:r>
      <w:r w:rsidR="00472828">
        <w:t>de este debemos descartarlo por las siguientes razones:</w:t>
      </w:r>
      <w:r w:rsidR="001B3C71">
        <w:t xml:space="preserve"> </w:t>
      </w:r>
    </w:p>
    <w:p w14:paraId="7429C5B4" w14:textId="58D01866" w:rsidR="00E172D5" w:rsidRDefault="00C90955" w:rsidP="00E172D5">
      <w:pPr>
        <w:pStyle w:val="Prrafodelista"/>
        <w:numPr>
          <w:ilvl w:val="0"/>
          <w:numId w:val="27"/>
        </w:numPr>
      </w:pPr>
      <w:r>
        <w:t xml:space="preserve">Este tipo de tecnología es realmente cara si deseamos que </w:t>
      </w:r>
      <w:r w:rsidR="00E86828">
        <w:t>sea capaz de detectar calor en largas distancias.</w:t>
      </w:r>
    </w:p>
    <w:p w14:paraId="559FBE82" w14:textId="5E101B4F" w:rsidR="008C5168" w:rsidRDefault="00E86828" w:rsidP="00E55705">
      <w:pPr>
        <w:pStyle w:val="Prrafodelista"/>
        <w:numPr>
          <w:ilvl w:val="0"/>
          <w:numId w:val="27"/>
        </w:numPr>
      </w:pPr>
      <w:r>
        <w:t>No poseemos los conocimientos te</w:t>
      </w:r>
      <w:r w:rsidR="000628BE">
        <w:t xml:space="preserve">óricos </w:t>
      </w:r>
      <w:r w:rsidR="001821AE">
        <w:t>además no parece que el acceso a dichos conocimientos sea</w:t>
      </w:r>
      <w:r w:rsidR="00940323">
        <w:t xml:space="preserve"> sencillo. P</w:t>
      </w:r>
      <w:r w:rsidR="00E10FF0">
        <w:t>odemos profundizar</w:t>
      </w:r>
      <w:r w:rsidR="008C5168">
        <w:t xml:space="preserve"> una vez terminado el objetivo principal.</w:t>
      </w:r>
    </w:p>
    <w:p w14:paraId="6AE1FD4F" w14:textId="78AF9DE6" w:rsidR="00E172D5" w:rsidRDefault="00E172D5" w:rsidP="00E172D5">
      <w:pPr>
        <w:pStyle w:val="Prrafodelista"/>
        <w:numPr>
          <w:ilvl w:val="0"/>
          <w:numId w:val="27"/>
        </w:numPr>
      </w:pPr>
      <w:r>
        <w:t>El hecho de que a pes</w:t>
      </w:r>
      <w:r w:rsidR="000C3287">
        <w:t>ar de</w:t>
      </w:r>
      <w:r>
        <w:t xml:space="preserve"> </w:t>
      </w:r>
      <w:r w:rsidR="000C3287">
        <w:t>disponer de</w:t>
      </w:r>
      <w:r>
        <w:t xml:space="preserve"> buenas condiciones meteorológicas pueda ser impreciso por los contrastes térmicos o por la absorción atmosférica.</w:t>
      </w:r>
    </w:p>
    <w:p w14:paraId="7ABFB8EE" w14:textId="77777777" w:rsidR="00E172D5" w:rsidRDefault="00E172D5" w:rsidP="00E172D5">
      <w:pPr>
        <w:pStyle w:val="Prrafodelista"/>
        <w:numPr>
          <w:ilvl w:val="0"/>
          <w:numId w:val="27"/>
        </w:numPr>
      </w:pPr>
      <w:r>
        <w:t>La distancia de observación es relativamente corta.</w:t>
      </w:r>
    </w:p>
    <w:p w14:paraId="28268A28" w14:textId="7B71F925" w:rsidR="00E172D5" w:rsidRDefault="00E172D5" w:rsidP="00E172D5">
      <w:pPr>
        <w:pStyle w:val="Prrafodelista"/>
        <w:numPr>
          <w:ilvl w:val="0"/>
          <w:numId w:val="27"/>
        </w:numPr>
      </w:pPr>
      <w:r>
        <w:t>No dispongo de ningún tipo de dataset de videos</w:t>
      </w:r>
      <w:r w:rsidR="000C3287">
        <w:t xml:space="preserve"> o imágenes</w:t>
      </w:r>
      <w:r>
        <w:t xml:space="preserve"> con los que poder entrenar la IA.</w:t>
      </w:r>
    </w:p>
    <w:p w14:paraId="698EF892" w14:textId="131B9F0E" w:rsidR="00E172D5" w:rsidRDefault="00E172D5" w:rsidP="009803F8">
      <w:pPr>
        <w:ind w:firstLine="709"/>
      </w:pPr>
      <w:r>
        <w:t>El uso este tipo de tecnología sería uno de los pasos que se podrían dar para perfeccionar el proyecto de detección de incendios, pero creo que como punto de partida no resulta tan útil como podría parecer en un principio debido a su “corto” rango de eficacia.</w:t>
      </w:r>
    </w:p>
    <w:p w14:paraId="25B19A47" w14:textId="2978667E" w:rsidR="00791A21" w:rsidRDefault="00791A21">
      <w:pPr>
        <w:jc w:val="left"/>
      </w:pPr>
      <w:r>
        <w:br w:type="page"/>
      </w:r>
    </w:p>
    <w:p w14:paraId="0B00BB4E" w14:textId="77777777" w:rsidR="00791A21" w:rsidRDefault="00791A21" w:rsidP="00E172D5"/>
    <w:p w14:paraId="59B97A24" w14:textId="618B632B" w:rsidR="00791A21" w:rsidRPr="006D4072" w:rsidRDefault="00791A21" w:rsidP="006D4072">
      <w:pPr>
        <w:pStyle w:val="Ttulo4"/>
        <w:rPr>
          <w:rStyle w:val="Textoennegrita"/>
        </w:rPr>
      </w:pPr>
      <w:r w:rsidRPr="006D4072">
        <w:rPr>
          <w:rStyle w:val="Textoennegrita"/>
        </w:rPr>
        <w:t xml:space="preserve">Modelo </w:t>
      </w:r>
      <w:r w:rsidR="00BD5F41" w:rsidRPr="006D4072">
        <w:rPr>
          <w:rStyle w:val="Textoennegrita"/>
        </w:rPr>
        <w:t xml:space="preserve">Arquitectónico de </w:t>
      </w:r>
      <w:r w:rsidRPr="006D4072">
        <w:rPr>
          <w:rStyle w:val="Textoennegrita"/>
        </w:rPr>
        <w:t>Deep Learning</w:t>
      </w:r>
      <w:r w:rsidR="00BD5F41" w:rsidRPr="006D4072">
        <w:rPr>
          <w:rStyle w:val="Textoennegrita"/>
        </w:rPr>
        <w:t xml:space="preserve"> CNN</w:t>
      </w:r>
    </w:p>
    <w:p w14:paraId="5F85BED6" w14:textId="5072827B" w:rsidR="00C64A42" w:rsidRDefault="00C64A42" w:rsidP="00E172D5"/>
    <w:p w14:paraId="289E2159" w14:textId="38030707" w:rsidR="00F81DAA" w:rsidRDefault="00427201" w:rsidP="009803F8">
      <w:pPr>
        <w:ind w:firstLine="709"/>
      </w:pPr>
      <w:r>
        <w:t>Una posible aproximación a la detección de incendios es a trav</w:t>
      </w:r>
      <w:r w:rsidR="00447C2D">
        <w:t>és de la clasificación de imágenes a tiempo real que podemos logar a través de las Convolucional Neural Networks</w:t>
      </w:r>
      <w:r w:rsidR="0074073B">
        <w:t xml:space="preserve">. La primera posibilidad es el uso de esta arquitectura </w:t>
      </w:r>
      <w:r w:rsidR="00853B75">
        <w:t xml:space="preserve">en 4D para construir un clasificador, aunque podemos construir algo más ambicioso </w:t>
      </w:r>
      <w:r w:rsidR="00DD5473">
        <w:t>como un detector de objetos a tiempo real que nos permita encapsular en un bounding box dic</w:t>
      </w:r>
      <w:r w:rsidR="00F77DC0">
        <w:t xml:space="preserve">ho objeto. Esta última aproximación utiliza </w:t>
      </w:r>
      <w:r w:rsidR="00CD3190">
        <w:t>como parte de su arquitectura una</w:t>
      </w:r>
      <w:r w:rsidR="00B4207B">
        <w:t xml:space="preserve"> </w:t>
      </w:r>
      <w:r w:rsidR="00225F70">
        <w:t>las CNN.</w:t>
      </w:r>
      <w:r w:rsidR="00F81DAA">
        <w:t xml:space="preserve"> Por lo tanto, es aconsejable desarrollar un </w:t>
      </w:r>
      <w:r w:rsidR="00AE583D">
        <w:t>breve marco teórico donde expliquemos que es una CNN.</w:t>
      </w:r>
      <w:r w:rsidR="00CC5CCC">
        <w:t xml:space="preserve"> Para </w:t>
      </w:r>
      <w:r w:rsidR="002B771C">
        <w:t>empezar,</w:t>
      </w:r>
      <w:r w:rsidR="00CC5CCC">
        <w:t xml:space="preserve"> definiremos que es la </w:t>
      </w:r>
      <w:r w:rsidR="002B771C">
        <w:t>IA subsimbólica o la Inteligencia Computacional.</w:t>
      </w:r>
    </w:p>
    <w:p w14:paraId="7EF5D20A" w14:textId="62A63560" w:rsidR="00E172D5" w:rsidRDefault="00E172D5" w:rsidP="00E172D5">
      <w:pPr>
        <w:rPr>
          <w:rStyle w:val="nfasissutil"/>
        </w:rPr>
      </w:pPr>
      <w:r>
        <w:rPr>
          <w:rStyle w:val="nfasissutil"/>
        </w:rPr>
        <w:t>“</w:t>
      </w:r>
      <w:r w:rsidRPr="00D23C68">
        <w:rPr>
          <w:rStyle w:val="nfasissutil"/>
        </w:rPr>
        <w:t>Son técnicas de IA que simulan los elementos de más bajo nivel que intervienen en los procesos inteligentes para que de su combinación emerja de forma espontánea el comportamiento inteligente.</w:t>
      </w:r>
      <w:r>
        <w:rPr>
          <w:rStyle w:val="nfasissutil"/>
        </w:rPr>
        <w:t>”</w:t>
      </w:r>
    </w:p>
    <w:p w14:paraId="6C0789B8" w14:textId="47D54D2A" w:rsidR="003D192F" w:rsidRDefault="003D192F" w:rsidP="003D192F">
      <w:pPr>
        <w:pStyle w:val="NormalWeb"/>
        <w:spacing w:before="0" w:beforeAutospacing="0" w:after="0" w:afterAutospacing="0" w:line="480" w:lineRule="auto"/>
        <w:ind w:left="720" w:hanging="720"/>
      </w:pPr>
      <w:r>
        <w:t xml:space="preserve">García Tejedor, Á. J. (2020, 19 </w:t>
      </w:r>
      <w:r w:rsidR="00E03844">
        <w:t>septiembre</w:t>
      </w:r>
      <w:r>
        <w:t xml:space="preserve">). </w:t>
      </w:r>
      <w:r>
        <w:rPr>
          <w:i/>
          <w:iCs/>
        </w:rPr>
        <w:t>Inteligencia Artificial II</w:t>
      </w:r>
      <w:r>
        <w:t xml:space="preserve"> [Diapositivas].</w:t>
      </w:r>
    </w:p>
    <w:p w14:paraId="1D5AA1E8" w14:textId="77777777" w:rsidR="003D192F" w:rsidRDefault="003D192F" w:rsidP="00E172D5">
      <w:pPr>
        <w:rPr>
          <w:rStyle w:val="nfasissutil"/>
        </w:rPr>
      </w:pPr>
    </w:p>
    <w:p w14:paraId="3787D706" w14:textId="77777777" w:rsidR="00E172D5" w:rsidRDefault="00E172D5" w:rsidP="00E172D5">
      <w:pPr>
        <w:rPr>
          <w:rStyle w:val="nfasissutil"/>
          <w:i w:val="0"/>
          <w:iCs w:val="0"/>
        </w:rPr>
      </w:pPr>
      <w:r w:rsidRPr="00D23C68">
        <w:rPr>
          <w:rStyle w:val="nfasissutil"/>
          <w:i w:val="0"/>
          <w:iCs w:val="0"/>
        </w:rPr>
        <w:t>Es</w:t>
      </w:r>
      <w:r>
        <w:rPr>
          <w:rStyle w:val="nfasissutil"/>
          <w:i w:val="0"/>
          <w:iCs w:val="0"/>
        </w:rPr>
        <w:t>tas técnicas se basan en sistemas biológicos, se basa en la estructura del cerebro y en su forma de reconocer patrones, los perceptrones multicapa MLP son un claro ejemplo de la habilidad de estas redes. Concretamente la arquitectura de las CNN consta de un MLP, más adelante explicaremos de que más partes consta una CNN y su similitud de procesamiento con el de un ojo humano.</w:t>
      </w:r>
    </w:p>
    <w:p w14:paraId="7150D1BA" w14:textId="77777777" w:rsidR="00E172D5" w:rsidRDefault="00E172D5" w:rsidP="00E172D5">
      <w:pPr>
        <w:rPr>
          <w:rStyle w:val="nfasissutil"/>
          <w:i w:val="0"/>
          <w:iCs w:val="0"/>
        </w:rPr>
      </w:pPr>
      <w:r>
        <w:rPr>
          <w:rStyle w:val="nfasissutil"/>
          <w:i w:val="0"/>
          <w:iCs w:val="0"/>
        </w:rPr>
        <w:t>El Machine Learning trata de generalizar comportamientos a partir de información no estructurada en forma de ejemplos. Este tipo de sistemas aprende según observa el mundo, para que estos sistemas adquieran precisión y sean capaces de generalizar necesitan una gran cantidad de datos de buena calidad y arquitectura.</w:t>
      </w:r>
    </w:p>
    <w:p w14:paraId="448AB086" w14:textId="77777777" w:rsidR="00E172D5" w:rsidRDefault="00E172D5" w:rsidP="00E172D5">
      <w:pPr>
        <w:rPr>
          <w:rStyle w:val="nfasissutil"/>
          <w:i w:val="0"/>
          <w:iCs w:val="0"/>
        </w:rPr>
      </w:pPr>
      <w:r>
        <w:rPr>
          <w:rStyle w:val="nfasissutil"/>
          <w:i w:val="0"/>
          <w:iCs w:val="0"/>
        </w:rPr>
        <w:t>Estas técnicas funcionan muy bien en trabajos de clustering, clasificación y predicción.</w:t>
      </w:r>
    </w:p>
    <w:p w14:paraId="17A2EA83" w14:textId="1F4809A3" w:rsidR="00E172D5" w:rsidRDefault="00E172D5" w:rsidP="00E172D5">
      <w:pPr>
        <w:rPr>
          <w:rStyle w:val="nfasissutil"/>
          <w:i w:val="0"/>
          <w:iCs w:val="0"/>
        </w:rPr>
      </w:pPr>
      <w:r>
        <w:rPr>
          <w:rStyle w:val="nfasissutil"/>
          <w:i w:val="0"/>
          <w:iCs w:val="0"/>
        </w:rPr>
        <w:t xml:space="preserve">Cabe </w:t>
      </w:r>
      <w:r w:rsidR="00681B3A">
        <w:rPr>
          <w:rStyle w:val="nfasissutil"/>
          <w:i w:val="0"/>
          <w:iCs w:val="0"/>
        </w:rPr>
        <w:t>añadir</w:t>
      </w:r>
      <w:r>
        <w:rPr>
          <w:rStyle w:val="nfasissutil"/>
          <w:i w:val="0"/>
          <w:iCs w:val="0"/>
        </w:rPr>
        <w:t xml:space="preserve"> que la IA subsimbólica es una parte del Machine Learning, podemos</w:t>
      </w:r>
      <w:r w:rsidR="0007635A">
        <w:rPr>
          <w:rStyle w:val="nfasissutil"/>
          <w:i w:val="0"/>
          <w:iCs w:val="0"/>
        </w:rPr>
        <w:t xml:space="preserve"> definir</w:t>
      </w:r>
      <w:r>
        <w:rPr>
          <w:rStyle w:val="nfasissutil"/>
          <w:i w:val="0"/>
          <w:iCs w:val="0"/>
        </w:rPr>
        <w:t>lo de la siguiente forma:</w:t>
      </w:r>
    </w:p>
    <w:p w14:paraId="600B514B" w14:textId="432FA5C8" w:rsidR="00E172D5" w:rsidRDefault="00E172D5" w:rsidP="00E172D5">
      <w:pPr>
        <w:rPr>
          <w:i/>
          <w:iCs/>
          <w:color w:val="404040" w:themeColor="text1" w:themeTint="BF"/>
        </w:rPr>
      </w:pPr>
      <w:r>
        <w:rPr>
          <w:i/>
          <w:iCs/>
          <w:color w:val="404040" w:themeColor="text1" w:themeTint="BF"/>
        </w:rPr>
        <w:t>“</w:t>
      </w:r>
      <w:r w:rsidRPr="00C75CEB">
        <w:rPr>
          <w:i/>
          <w:iCs/>
          <w:color w:val="404040" w:themeColor="text1" w:themeTint="BF"/>
        </w:rPr>
        <w:t>Rama de la IA que desarrolla algoritmos de análisis de datos que permitan al sistema aprender (generalizar comportamientos mediante detección de patrones en la información suministrada en forma de ejemplos y experiencia) y tomar decisiones autónomas en base a la predicción de las situaciones que se puedan producir</w:t>
      </w:r>
      <w:r>
        <w:rPr>
          <w:i/>
          <w:iCs/>
          <w:color w:val="404040" w:themeColor="text1" w:themeTint="BF"/>
        </w:rPr>
        <w:t>.”</w:t>
      </w:r>
    </w:p>
    <w:p w14:paraId="5EF0DB57" w14:textId="77777777" w:rsidR="00681B3A" w:rsidRDefault="00681B3A" w:rsidP="00681B3A">
      <w:pPr>
        <w:pStyle w:val="NormalWeb"/>
        <w:spacing w:before="0" w:beforeAutospacing="0" w:after="0" w:afterAutospacing="0" w:line="480" w:lineRule="auto"/>
        <w:ind w:left="720" w:hanging="720"/>
      </w:pPr>
      <w:r>
        <w:t xml:space="preserve">García Tejedor, Á. J. (2020, 19 septiembre). </w:t>
      </w:r>
      <w:r>
        <w:rPr>
          <w:i/>
          <w:iCs/>
        </w:rPr>
        <w:t>Inteligencia Artificial II</w:t>
      </w:r>
      <w:r>
        <w:t xml:space="preserve"> [Diapositivas].</w:t>
      </w:r>
    </w:p>
    <w:p w14:paraId="15F7CFF0" w14:textId="77777777" w:rsidR="00681B3A" w:rsidRDefault="00681B3A" w:rsidP="00E172D5">
      <w:pPr>
        <w:rPr>
          <w:i/>
          <w:iCs/>
          <w:color w:val="404040" w:themeColor="text1" w:themeTint="BF"/>
        </w:rPr>
      </w:pPr>
    </w:p>
    <w:p w14:paraId="2D3AA2CF" w14:textId="00297B21" w:rsidR="00E172D5" w:rsidRDefault="00623C3E" w:rsidP="00E172D5">
      <w:pPr>
        <w:rPr>
          <w:i/>
          <w:iCs/>
          <w:color w:val="404040" w:themeColor="text1" w:themeTint="BF"/>
        </w:rPr>
      </w:pPr>
      <w:r>
        <w:rPr>
          <w:noProof/>
        </w:rPr>
        <w:lastRenderedPageBreak/>
        <mc:AlternateContent>
          <mc:Choice Requires="wps">
            <w:drawing>
              <wp:anchor distT="0" distB="0" distL="114300" distR="114300" simplePos="0" relativeHeight="251661315" behindDoc="0" locked="0" layoutInCell="1" allowOverlap="1" wp14:anchorId="1B9CA22B" wp14:editId="77CBE051">
                <wp:simplePos x="0" y="0"/>
                <wp:positionH relativeFrom="column">
                  <wp:posOffset>4249281</wp:posOffset>
                </wp:positionH>
                <wp:positionV relativeFrom="paragraph">
                  <wp:posOffset>1016552</wp:posOffset>
                </wp:positionV>
                <wp:extent cx="882595" cy="560070"/>
                <wp:effectExtent l="0" t="0" r="13335" b="11430"/>
                <wp:wrapNone/>
                <wp:docPr id="11" name="Elipse 10">
                  <a:extLst xmlns:a="http://schemas.openxmlformats.org/drawingml/2006/main">
                    <a:ext uri="{FF2B5EF4-FFF2-40B4-BE49-F238E27FC236}">
                      <a16:creationId xmlns:a16="http://schemas.microsoft.com/office/drawing/2014/main" id="{308EA4DD-0635-4FE2-9A63-81E2618729C3}"/>
                    </a:ext>
                  </a:extLst>
                </wp:docPr>
                <wp:cNvGraphicFramePr/>
                <a:graphic xmlns:a="http://schemas.openxmlformats.org/drawingml/2006/main">
                  <a:graphicData uri="http://schemas.microsoft.com/office/word/2010/wordprocessingShape">
                    <wps:wsp>
                      <wps:cNvSpPr/>
                      <wps:spPr bwMode="auto">
                        <a:xfrm>
                          <a:off x="0" y="0"/>
                          <a:ext cx="882595" cy="560070"/>
                        </a:xfrm>
                        <a:prstGeom prst="ellipse">
                          <a:avLst/>
                        </a:prstGeom>
                        <a:ln>
                          <a:headEnd type="none" w="med" len="med"/>
                          <a:tailEnd type="none" w="med" len="med"/>
                        </a:ln>
                      </wps:spPr>
                      <wps:style>
                        <a:lnRef idx="1">
                          <a:schemeClr val="accent6"/>
                        </a:lnRef>
                        <a:fillRef idx="2">
                          <a:schemeClr val="accent6"/>
                        </a:fillRef>
                        <a:effectRef idx="1">
                          <a:schemeClr val="accent6"/>
                        </a:effectRef>
                        <a:fontRef idx="minor">
                          <a:schemeClr val="dk1"/>
                        </a:fontRef>
                      </wps:style>
                      <wps:txbx>
                        <w:txbxContent>
                          <w:p w14:paraId="5C740B6E" w14:textId="65F6F32D" w:rsidR="00E172D5" w:rsidRPr="00507AD4" w:rsidRDefault="00E172D5" w:rsidP="00E172D5">
                            <w:pPr>
                              <w:kinsoku w:val="0"/>
                              <w:overflowPunct w:val="0"/>
                              <w:jc w:val="center"/>
                              <w:textAlignment w:val="baseline"/>
                              <w:rPr>
                                <w:rFonts w:ascii="Calibri" w:hAnsi="Calibri" w:cs="Calibri"/>
                                <w:color w:val="000000" w:themeColor="text1"/>
                                <w:kern w:val="24"/>
                                <w:sz w:val="18"/>
                                <w:szCs w:val="18"/>
                              </w:rPr>
                            </w:pPr>
                            <w:r w:rsidRPr="00507AD4">
                              <w:rPr>
                                <w:rFonts w:ascii="Calibri" w:hAnsi="Calibri" w:cs="Calibri"/>
                                <w:color w:val="000000" w:themeColor="text1"/>
                                <w:kern w:val="24"/>
                                <w:sz w:val="18"/>
                                <w:szCs w:val="18"/>
                              </w:rPr>
                              <w:t>Deep Learnin</w:t>
                            </w:r>
                            <w:r w:rsidR="00623C3E">
                              <w:rPr>
                                <w:rFonts w:ascii="Calibri" w:hAnsi="Calibri" w:cs="Calibri"/>
                                <w:color w:val="000000" w:themeColor="text1"/>
                                <w:kern w:val="24"/>
                                <w:sz w:val="18"/>
                                <w:szCs w:val="18"/>
                              </w:rPr>
                              <w:t>g</w:t>
                            </w:r>
                            <w:r w:rsidRPr="00507AD4">
                              <w:rPr>
                                <w:rFonts w:ascii="Calibri" w:hAnsi="Calibri" w:cs="Calibri"/>
                                <w:color w:val="000000" w:themeColor="text1"/>
                                <w:kern w:val="24"/>
                                <w:sz w:val="18"/>
                                <w:szCs w:val="18"/>
                              </w:rPr>
                              <w:t>g</w:t>
                            </w:r>
                          </w:p>
                        </w:txbxContent>
                      </wps:txbx>
                      <wps:bodyPr vert="horz" wrap="square" lIns="91440" tIns="45720" rIns="91440" bIns="45720" numCol="1" rtlCol="0"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9CA22B" id="Elipse 10" o:spid="_x0000_s1026" style="position:absolute;left:0;text-align:left;margin-left:334.6pt;margin-top:80.05pt;width:69.5pt;height:44.1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" fillcolor="#d5ba90 [2169]" strokecolor="#c19859 [3209]" strokeweight=".5pt">
                <v:fill color2="#ccab78 [2617]" rotate="t" colors="0 #dec9af;.5 #d8bfa1;1 #d5b791" focus="100%" type="gradient">
                  <o:fill v:ext="view" type="gradientUnscaled"/>
                </v:fill>
                <v:stroke joinstyle="miter"/>
                <v:textbox>
                  <w:txbxContent>
                    <w:p w14:paraId="5C740B6E" w14:textId="65F6F32D" w:rsidR="00E172D5" w:rsidRPr="00507AD4" w:rsidRDefault="00E172D5" w:rsidP="00E172D5">
                      <w:pPr>
                        <w:kinsoku w:val="0"/>
                        <w:overflowPunct w:val="0"/>
                        <w:jc w:val="center"/>
                        <w:textAlignment w:val="baseline"/>
                        <w:rPr>
                          <w:rFonts w:ascii="Calibri" w:hAnsi="Calibri" w:cs="Calibri"/>
                          <w:color w:val="000000" w:themeColor="text1"/>
                          <w:kern w:val="24"/>
                          <w:sz w:val="18"/>
                          <w:szCs w:val="18"/>
                        </w:rPr>
                      </w:pPr>
                      <w:r w:rsidRPr="00507AD4">
                        <w:rPr>
                          <w:rFonts w:ascii="Calibri" w:hAnsi="Calibri" w:cs="Calibri"/>
                          <w:color w:val="000000" w:themeColor="text1"/>
                          <w:kern w:val="24"/>
                          <w:sz w:val="18"/>
                          <w:szCs w:val="18"/>
                        </w:rPr>
                        <w:t>Deep Learnin</w:t>
                      </w:r>
                      <w:r w:rsidR="00623C3E">
                        <w:rPr>
                          <w:rFonts w:ascii="Calibri" w:hAnsi="Calibri" w:cs="Calibri"/>
                          <w:color w:val="000000" w:themeColor="text1"/>
                          <w:kern w:val="24"/>
                          <w:sz w:val="18"/>
                          <w:szCs w:val="18"/>
                        </w:rPr>
                        <w:t>g</w:t>
                      </w:r>
                      <w:r w:rsidRPr="00507AD4">
                        <w:rPr>
                          <w:rFonts w:ascii="Calibri" w:hAnsi="Calibri" w:cs="Calibri"/>
                          <w:color w:val="000000" w:themeColor="text1"/>
                          <w:kern w:val="24"/>
                          <w:sz w:val="18"/>
                          <w:szCs w:val="18"/>
                        </w:rPr>
                        <w:t>g</w:t>
                      </w:r>
                    </w:p>
                  </w:txbxContent>
                </v:textbox>
              </v:oval>
            </w:pict>
          </mc:Fallback>
        </mc:AlternateContent>
      </w:r>
      <w:r w:rsidR="00E172D5">
        <w:rPr>
          <w:noProof/>
        </w:rPr>
        <mc:AlternateContent>
          <mc:Choice Requires="wps">
            <w:drawing>
              <wp:anchor distT="0" distB="0" distL="114300" distR="114300" simplePos="0" relativeHeight="251663363" behindDoc="0" locked="0" layoutInCell="1" allowOverlap="1" wp14:anchorId="05B3F2D7" wp14:editId="6377DC79">
                <wp:simplePos x="0" y="0"/>
                <wp:positionH relativeFrom="column">
                  <wp:posOffset>5282952</wp:posOffset>
                </wp:positionH>
                <wp:positionV relativeFrom="paragraph">
                  <wp:posOffset>1494293</wp:posOffset>
                </wp:positionV>
                <wp:extent cx="1311965" cy="302150"/>
                <wp:effectExtent l="0" t="0" r="21590" b="22225"/>
                <wp:wrapNone/>
                <wp:docPr id="14" name="CuadroTexto 13">
                  <a:extLst xmlns:a="http://schemas.openxmlformats.org/drawingml/2006/main">
                    <a:ext uri="{FF2B5EF4-FFF2-40B4-BE49-F238E27FC236}">
                      <a16:creationId xmlns:a16="http://schemas.microsoft.com/office/drawing/2014/main" id="{4F2DAE24-2E5E-49C0-A222-1872F3A91F44}"/>
                    </a:ext>
                  </a:extLst>
                </wp:docPr>
                <wp:cNvGraphicFramePr/>
                <a:graphic xmlns:a="http://schemas.openxmlformats.org/drawingml/2006/main">
                  <a:graphicData uri="http://schemas.microsoft.com/office/word/2010/wordprocessingShape">
                    <wps:wsp>
                      <wps:cNvSpPr txBox="1"/>
                      <wps:spPr>
                        <a:xfrm>
                          <a:off x="0" y="0"/>
                          <a:ext cx="1311965" cy="302150"/>
                        </a:xfrm>
                        <a:prstGeom prst="rect">
                          <a:avLst/>
                        </a:prstGeom>
                      </wps:spPr>
                      <wps:style>
                        <a:lnRef idx="2">
                          <a:schemeClr val="accent2"/>
                        </a:lnRef>
                        <a:fillRef idx="1">
                          <a:schemeClr val="lt1"/>
                        </a:fillRef>
                        <a:effectRef idx="0">
                          <a:schemeClr val="accent2"/>
                        </a:effectRef>
                        <a:fontRef idx="minor">
                          <a:schemeClr val="dk1"/>
                        </a:fontRef>
                      </wps:style>
                      <wps:txbx>
                        <w:txbxContent>
                          <w:p w14:paraId="58CD53EB" w14:textId="77777777" w:rsidR="00E172D5" w:rsidRPr="00507AD4" w:rsidRDefault="00E172D5" w:rsidP="00E172D5">
                            <w:pPr>
                              <w:kinsoku w:val="0"/>
                              <w:overflowPunct w:val="0"/>
                              <w:textAlignment w:val="baseline"/>
                              <w:rPr>
                                <w:rFonts w:hAnsi="Calibri"/>
                                <w:color w:val="C00000"/>
                                <w:kern w:val="24"/>
                                <w:sz w:val="28"/>
                                <w:szCs w:val="28"/>
                                <w14:shadow w14:blurRad="38100" w14:dist="38100" w14:dir="2700000" w14:sx="100000" w14:sy="100000" w14:kx="0" w14:ky="0" w14:algn="tl">
                                  <w14:srgbClr w14:val="000000">
                                    <w14:alpha w14:val="57000"/>
                                  </w14:srgbClr>
                                </w14:shadow>
                              </w:rPr>
                            </w:pPr>
                            <w:r w:rsidRPr="00507AD4">
                              <w:rPr>
                                <w:rFonts w:hAnsi="Calibri"/>
                                <w:color w:val="C00000"/>
                                <w:kern w:val="24"/>
                                <w:sz w:val="28"/>
                                <w:szCs w:val="28"/>
                                <w14:shadow w14:blurRad="38100" w14:dist="38100" w14:dir="2700000" w14:sx="100000" w14:sy="100000" w14:kx="0" w14:ky="0" w14:algn="tl">
                                  <w14:srgbClr w14:val="000000">
                                    <w14:alpha w14:val="57000"/>
                                  </w14:srgbClr>
                                </w14:shadow>
                              </w:rPr>
                              <w:t>SUBSIMBÓLICO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05B3F2D7" id="_x0000_t202" coordsize="21600,21600" o:spt="202" path="m,l,21600r21600,l21600,xe">
                <v:stroke joinstyle="miter"/>
                <v:path gradientshapeok="t" o:connecttype="rect"/>
              </v:shapetype>
              <v:shape id="CuadroTexto 13" o:spid="_x0000_s1027" type="#_x0000_t202" style="position:absolute;left:0;text-align:left;margin-left:416pt;margin-top:117.65pt;width:103.3pt;height:23.8pt;z-index:251663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" fillcolor="white [3201]" strokecolor="#9f2936 [3205]" strokeweight="1pt">
                <v:textbox>
                  <w:txbxContent>
                    <w:p w14:paraId="58CD53EB" w14:textId="77777777" w:rsidR="00E172D5" w:rsidRPr="00507AD4" w:rsidRDefault="00E172D5" w:rsidP="00E172D5">
                      <w:pPr>
                        <w:kinsoku w:val="0"/>
                        <w:overflowPunct w:val="0"/>
                        <w:textAlignment w:val="baseline"/>
                        <w:rPr>
                          <w:rFonts w:hAnsi="Calibri"/>
                          <w:color w:val="C00000"/>
                          <w:kern w:val="24"/>
                          <w:sz w:val="28"/>
                          <w:szCs w:val="28"/>
                          <w14:shadow w14:blurRad="38100" w14:dist="38100" w14:dir="2700000" w14:sx="100000" w14:sy="100000" w14:kx="0" w14:ky="0" w14:algn="tl">
                            <w14:srgbClr w14:val="000000">
                              <w14:alpha w14:val="57000"/>
                            </w14:srgbClr>
                          </w14:shadow>
                        </w:rPr>
                      </w:pPr>
                      <w:r w:rsidRPr="00507AD4">
                        <w:rPr>
                          <w:rFonts w:hAnsi="Calibri"/>
                          <w:color w:val="C00000"/>
                          <w:kern w:val="24"/>
                          <w:sz w:val="28"/>
                          <w:szCs w:val="28"/>
                          <w14:shadow w14:blurRad="38100" w14:dist="38100" w14:dir="2700000" w14:sx="100000" w14:sy="100000" w14:kx="0" w14:ky="0" w14:algn="tl">
                            <w14:srgbClr w14:val="000000">
                              <w14:alpha w14:val="57000"/>
                            </w14:srgbClr>
                          </w14:shadow>
                        </w:rPr>
                        <w:t>SUBSIMBÓLICO</w:t>
                      </w:r>
                    </w:p>
                  </w:txbxContent>
                </v:textbox>
              </v:shape>
            </w:pict>
          </mc:Fallback>
        </mc:AlternateContent>
      </w:r>
      <w:r w:rsidR="00E172D5">
        <w:rPr>
          <w:noProof/>
        </w:rPr>
        <mc:AlternateContent>
          <mc:Choice Requires="wps">
            <w:drawing>
              <wp:anchor distT="0" distB="0" distL="114300" distR="114300" simplePos="0" relativeHeight="251662339" behindDoc="0" locked="0" layoutInCell="1" allowOverlap="1" wp14:anchorId="0851FAE8" wp14:editId="0C85B401">
                <wp:simplePos x="0" y="0"/>
                <wp:positionH relativeFrom="margin">
                  <wp:posOffset>119270</wp:posOffset>
                </wp:positionH>
                <wp:positionV relativeFrom="paragraph">
                  <wp:posOffset>1232342</wp:posOffset>
                </wp:positionV>
                <wp:extent cx="1025719" cy="294198"/>
                <wp:effectExtent l="0" t="0" r="22225" b="10795"/>
                <wp:wrapNone/>
                <wp:docPr id="6" name="CuadroTexto 12"/>
                <wp:cNvGraphicFramePr/>
                <a:graphic xmlns:a="http://schemas.openxmlformats.org/drawingml/2006/main">
                  <a:graphicData uri="http://schemas.microsoft.com/office/word/2010/wordprocessingShape">
                    <wps:wsp>
                      <wps:cNvSpPr txBox="1"/>
                      <wps:spPr>
                        <a:xfrm>
                          <a:off x="0" y="0"/>
                          <a:ext cx="1025719" cy="294198"/>
                        </a:xfrm>
                        <a:prstGeom prst="rect">
                          <a:avLst/>
                        </a:prstGeom>
                        <a:noFill/>
                        <a:ln w="19050">
                          <a:solidFill>
                            <a:srgbClr val="0070C0"/>
                          </a:solidFill>
                        </a:ln>
                      </wps:spPr>
                      <wps:txbx>
                        <w:txbxContent>
                          <w:p w14:paraId="581944DF" w14:textId="77777777" w:rsidR="00E172D5" w:rsidRPr="00507AD4" w:rsidRDefault="00E172D5" w:rsidP="00E172D5">
                            <w:pPr>
                              <w:kinsoku w:val="0"/>
                              <w:overflowPunct w:val="0"/>
                              <w:textAlignment w:val="baseline"/>
                              <w:rPr>
                                <w:rFonts w:hAnsi="Calibri"/>
                                <w:color w:val="0070C0"/>
                                <w:kern w:val="24"/>
                                <w:sz w:val="28"/>
                                <w:szCs w:val="28"/>
                                <w14:shadow w14:blurRad="38100" w14:dist="38100" w14:dir="2700000" w14:sx="100000" w14:sy="100000" w14:kx="0" w14:ky="0" w14:algn="tl">
                                  <w14:srgbClr w14:val="000000">
                                    <w14:alpha w14:val="57000"/>
                                  </w14:srgbClr>
                                </w14:shadow>
                              </w:rPr>
                            </w:pPr>
                            <w:r w:rsidRPr="00507AD4">
                              <w:rPr>
                                <w:rFonts w:hAnsi="Calibri"/>
                                <w:color w:val="0070C0"/>
                                <w:kern w:val="24"/>
                                <w:sz w:val="28"/>
                                <w:szCs w:val="28"/>
                                <w14:shadow w14:blurRad="38100" w14:dist="38100" w14:dir="2700000" w14:sx="100000" w14:sy="100000" w14:kx="0" w14:ky="0" w14:algn="tl">
                                  <w14:srgbClr w14:val="000000">
                                    <w14:alpha w14:val="57000"/>
                                  </w14:srgbClr>
                                </w14:shadow>
                              </w:rPr>
                              <w:t>SIMBÓLICO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51FAE8" id="CuadroTexto 12" o:spid="_x0000_s1028" type="#_x0000_t202" style="position:absolute;left:0;text-align:left;margin-left:9.4pt;margin-top:97.05pt;width:80.75pt;height:23.15pt;z-index:251662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" filled="f" strokecolor="#0070c0" strokeweight="1.5pt">
                <v:textbox>
                  <w:txbxContent>
                    <w:p w14:paraId="581944DF" w14:textId="77777777" w:rsidR="00E172D5" w:rsidRPr="00507AD4" w:rsidRDefault="00E172D5" w:rsidP="00E172D5">
                      <w:pPr>
                        <w:kinsoku w:val="0"/>
                        <w:overflowPunct w:val="0"/>
                        <w:textAlignment w:val="baseline"/>
                        <w:rPr>
                          <w:rFonts w:hAnsi="Calibri"/>
                          <w:color w:val="0070C0"/>
                          <w:kern w:val="24"/>
                          <w:sz w:val="28"/>
                          <w:szCs w:val="28"/>
                          <w14:shadow w14:blurRad="38100" w14:dist="38100" w14:dir="2700000" w14:sx="100000" w14:sy="100000" w14:kx="0" w14:ky="0" w14:algn="tl">
                            <w14:srgbClr w14:val="000000">
                              <w14:alpha w14:val="57000"/>
                            </w14:srgbClr>
                          </w14:shadow>
                        </w:rPr>
                      </w:pPr>
                      <w:r w:rsidRPr="00507AD4">
                        <w:rPr>
                          <w:rFonts w:hAnsi="Calibri"/>
                          <w:color w:val="0070C0"/>
                          <w:kern w:val="24"/>
                          <w:sz w:val="28"/>
                          <w:szCs w:val="28"/>
                          <w14:shadow w14:blurRad="38100" w14:dist="38100" w14:dir="2700000" w14:sx="100000" w14:sy="100000" w14:kx="0" w14:ky="0" w14:algn="tl">
                            <w14:srgbClr w14:val="000000">
                              <w14:alpha w14:val="57000"/>
                            </w14:srgbClr>
                          </w14:shadow>
                        </w:rPr>
                        <w:t>SIMBÓLICO</w:t>
                      </w:r>
                    </w:p>
                  </w:txbxContent>
                </v:textbox>
                <w10:wrap anchorx="margin"/>
              </v:shape>
            </w:pict>
          </mc:Fallback>
        </mc:AlternateContent>
      </w:r>
      <w:r w:rsidR="00E172D5">
        <w:rPr>
          <w:noProof/>
        </w:rPr>
        <w:drawing>
          <wp:inline distT="0" distB="0" distL="0" distR="0" wp14:anchorId="792C2756" wp14:editId="2DEE0202">
            <wp:extent cx="5688965" cy="3576955"/>
            <wp:effectExtent l="0" t="0" r="0" b="4445"/>
            <wp:docPr id="5" name="Diagrama 5">
              <a:extLst xmlns:a="http://schemas.openxmlformats.org/drawingml/2006/main">
                <a:ext uri="{FF2B5EF4-FFF2-40B4-BE49-F238E27FC236}">
                  <a16:creationId xmlns:a16="http://schemas.microsoft.com/office/drawing/2014/main" id="{B7C0794E-E539-4613-87EA-05D4EFCA86F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707E3EE" w14:textId="5D994412" w:rsidR="00C11EB9" w:rsidRDefault="00D929D8" w:rsidP="00C11EB9">
      <w:pPr>
        <w:pStyle w:val="PiedeFigura"/>
      </w:pPr>
      <w:r>
        <w:t xml:space="preserve">Figura 3. </w:t>
      </w:r>
      <w:r w:rsidR="008042F4">
        <w:t xml:space="preserve">Esquema </w:t>
      </w:r>
      <w:r w:rsidR="00462B4B">
        <w:t xml:space="preserve">de </w:t>
      </w:r>
      <w:r w:rsidR="00307EE7">
        <w:t>algoritmos del Machine Learning</w:t>
      </w:r>
      <w:r>
        <w:t xml:space="preserve"> </w:t>
      </w:r>
    </w:p>
    <w:p w14:paraId="3D849CA4" w14:textId="77777777" w:rsidR="00E172D5" w:rsidRDefault="00E172D5" w:rsidP="009803F8">
      <w:pPr>
        <w:ind w:firstLine="709"/>
        <w:rPr>
          <w:color w:val="404040" w:themeColor="text1" w:themeTint="BF"/>
        </w:rPr>
      </w:pPr>
      <w:r>
        <w:rPr>
          <w:color w:val="404040" w:themeColor="text1" w:themeTint="BF"/>
        </w:rPr>
        <w:t>Lo que se considera como aprendizaje es a la optimización de una función de error y dependiendo de la aproximación la forma será diferente, en las redes neuronales buscamos medir el error y realizar pequeños cambios en los pesos de la red para reducirlo, es un proceso lento y estocástico, ya que a pesar de los artilugios que veremos más adelante para hacerlo un proceso más seguro, nunca sabremos si hemos logrado optimizar del todo nuestra red o no.</w:t>
      </w:r>
    </w:p>
    <w:p w14:paraId="237A1752" w14:textId="77777777" w:rsidR="00E172D5" w:rsidRDefault="00E172D5" w:rsidP="00E172D5">
      <w:pPr>
        <w:rPr>
          <w:color w:val="404040" w:themeColor="text1" w:themeTint="BF"/>
        </w:rPr>
      </w:pPr>
      <w:r>
        <w:rPr>
          <w:color w:val="404040" w:themeColor="text1" w:themeTint="BF"/>
        </w:rPr>
        <w:t>Algunos factores que son determinantes para un buen aprendizaje son:</w:t>
      </w:r>
    </w:p>
    <w:p w14:paraId="1DDD732B" w14:textId="77777777" w:rsidR="00E172D5" w:rsidRDefault="00E172D5" w:rsidP="00E172D5">
      <w:pPr>
        <w:pStyle w:val="Prrafodelista"/>
        <w:numPr>
          <w:ilvl w:val="0"/>
          <w:numId w:val="28"/>
        </w:numPr>
        <w:rPr>
          <w:rStyle w:val="nfasissutil"/>
          <w:i w:val="0"/>
          <w:iCs w:val="0"/>
        </w:rPr>
      </w:pPr>
      <w:r w:rsidRPr="002E487F">
        <w:rPr>
          <w:rStyle w:val="nfasissutil"/>
          <w:b/>
          <w:bCs/>
          <w:i w:val="0"/>
          <w:iCs w:val="0"/>
        </w:rPr>
        <w:t>Conocimiento previo del sistema</w:t>
      </w:r>
      <w:r>
        <w:rPr>
          <w:rStyle w:val="nfasissutil"/>
          <w:i w:val="0"/>
          <w:iCs w:val="0"/>
        </w:rPr>
        <w:t>: los datos son algo primordial para trabajar en machine learning. Podemos incluso afirmar que una mala arquitectura entrenada con un set de datos bueno da mejores resultados que una buena arquitectura con un set de datos mediocre.</w:t>
      </w:r>
    </w:p>
    <w:p w14:paraId="5397EBF2" w14:textId="1455D0E2" w:rsidR="00E172D5" w:rsidRPr="001D6AF7" w:rsidRDefault="00E172D5" w:rsidP="00E172D5">
      <w:pPr>
        <w:pStyle w:val="Prrafodelista"/>
        <w:numPr>
          <w:ilvl w:val="0"/>
          <w:numId w:val="28"/>
        </w:numPr>
        <w:rPr>
          <w:rStyle w:val="nfasissutil"/>
          <w:i w:val="0"/>
          <w:iCs w:val="0"/>
        </w:rPr>
      </w:pPr>
      <w:r w:rsidRPr="002E487F">
        <w:rPr>
          <w:rStyle w:val="nfasissutil"/>
          <w:b/>
          <w:bCs/>
          <w:i w:val="0"/>
          <w:iCs w:val="0"/>
        </w:rPr>
        <w:t>R</w:t>
      </w:r>
      <w:r>
        <w:rPr>
          <w:rStyle w:val="nfasissutil"/>
          <w:b/>
          <w:bCs/>
          <w:i w:val="0"/>
          <w:iCs w:val="0"/>
        </w:rPr>
        <w:t>epresentación</w:t>
      </w:r>
      <w:r w:rsidRPr="002E487F">
        <w:rPr>
          <w:rStyle w:val="nfasissutil"/>
          <w:i w:val="0"/>
          <w:iCs w:val="0"/>
        </w:rPr>
        <w:t>:</w:t>
      </w:r>
      <w:r>
        <w:rPr>
          <w:rStyle w:val="nfasissutil"/>
          <w:i w:val="0"/>
          <w:iCs w:val="0"/>
        </w:rPr>
        <w:t xml:space="preserve"> los algoritmos de ML dependen fuertemente de la representación de los datos,</w:t>
      </w:r>
      <w:r w:rsidR="003A5EB4">
        <w:rPr>
          <w:rStyle w:val="nfasissutil"/>
          <w:i w:val="0"/>
          <w:iCs w:val="0"/>
        </w:rPr>
        <w:t xml:space="preserve"> cuando trabajamos con imágenes </w:t>
      </w:r>
      <w:r w:rsidR="00A95A12">
        <w:rPr>
          <w:rStyle w:val="nfasissutil"/>
          <w:i w:val="0"/>
          <w:iCs w:val="0"/>
        </w:rPr>
        <w:t>existen diferentes formas para representarlas como escalas de grises, RGB</w:t>
      </w:r>
      <w:r w:rsidR="00F62DE6">
        <w:rPr>
          <w:rStyle w:val="nfasissutil"/>
          <w:i w:val="0"/>
          <w:iCs w:val="0"/>
        </w:rPr>
        <w:t>, HSV… la forma de alime</w:t>
      </w:r>
      <w:r w:rsidR="00D336AA">
        <w:rPr>
          <w:rStyle w:val="nfasissutil"/>
          <w:i w:val="0"/>
          <w:iCs w:val="0"/>
        </w:rPr>
        <w:t>ntar la red hará que cambie su comportamiento.</w:t>
      </w:r>
    </w:p>
    <w:p w14:paraId="06438D04" w14:textId="77777777" w:rsidR="00E172D5" w:rsidRDefault="00E172D5" w:rsidP="00E172D5">
      <w:pPr>
        <w:pStyle w:val="Prrafodelista"/>
        <w:numPr>
          <w:ilvl w:val="0"/>
          <w:numId w:val="28"/>
        </w:numPr>
        <w:rPr>
          <w:rStyle w:val="nfasissutil"/>
          <w:i w:val="0"/>
          <w:iCs w:val="0"/>
        </w:rPr>
      </w:pPr>
      <w:r>
        <w:rPr>
          <w:rStyle w:val="nfasissutil"/>
          <w:b/>
          <w:bCs/>
          <w:i w:val="0"/>
          <w:iCs w:val="0"/>
        </w:rPr>
        <w:t xml:space="preserve">Feedback: </w:t>
      </w:r>
      <w:r>
        <w:rPr>
          <w:rStyle w:val="nfasissutil"/>
          <w:i w:val="0"/>
          <w:iCs w:val="0"/>
        </w:rPr>
        <w:t>esta característica define la forma de aprendizaje de la red, dependiendo del objetivo que busquemos utilizaremos un tipo de algoritmo concreto:</w:t>
      </w:r>
    </w:p>
    <w:p w14:paraId="68858DB8" w14:textId="77777777" w:rsidR="00E172D5" w:rsidRDefault="00E172D5" w:rsidP="00E172D5">
      <w:pPr>
        <w:pStyle w:val="Prrafodelista"/>
        <w:numPr>
          <w:ilvl w:val="1"/>
          <w:numId w:val="28"/>
        </w:numPr>
        <w:rPr>
          <w:rStyle w:val="nfasissutil"/>
          <w:i w:val="0"/>
          <w:iCs w:val="0"/>
        </w:rPr>
      </w:pPr>
      <w:r>
        <w:rPr>
          <w:rStyle w:val="nfasissutil"/>
          <w:b/>
          <w:bCs/>
          <w:i w:val="0"/>
          <w:iCs w:val="0"/>
        </w:rPr>
        <w:t xml:space="preserve">No supervisado: </w:t>
      </w:r>
      <w:r>
        <w:rPr>
          <w:rStyle w:val="nfasissutil"/>
          <w:i w:val="0"/>
          <w:iCs w:val="0"/>
        </w:rPr>
        <w:t xml:space="preserve">el aprendizaje no supervisado es un modelo que se ajusta a las observaciones. Este tipo de entrenamiento nos permite clusterizar, lo cual es una especie de clasificación, en este tipo de clasificación no las etiquetas de las subclases. </w:t>
      </w:r>
    </w:p>
    <w:p w14:paraId="669ABFAE" w14:textId="77777777" w:rsidR="00E172D5" w:rsidRDefault="00E172D5" w:rsidP="00E172D5">
      <w:pPr>
        <w:pStyle w:val="Prrafodelista"/>
        <w:ind w:left="1440"/>
        <w:rPr>
          <w:rStyle w:val="nfasissutil"/>
          <w:i w:val="0"/>
          <w:iCs w:val="0"/>
        </w:rPr>
      </w:pPr>
      <w:r>
        <w:rPr>
          <w:rStyle w:val="nfasissutil"/>
          <w:i w:val="0"/>
          <w:iCs w:val="0"/>
        </w:rPr>
        <w:lastRenderedPageBreak/>
        <w:t>A partir de un conjunto de datos de entrada el clustering agrupa dichos datos por similitud. Está técnica permite dar repuestas, correctas o no, en este punto entra en juego la lógica difusa.</w:t>
      </w:r>
    </w:p>
    <w:p w14:paraId="13955E57" w14:textId="77777777" w:rsidR="00E172D5" w:rsidRDefault="00E172D5" w:rsidP="00E172D5">
      <w:pPr>
        <w:pStyle w:val="Prrafodelista"/>
        <w:numPr>
          <w:ilvl w:val="1"/>
          <w:numId w:val="28"/>
        </w:numPr>
        <w:rPr>
          <w:rStyle w:val="nfasissutil"/>
          <w:i w:val="0"/>
          <w:iCs w:val="0"/>
        </w:rPr>
      </w:pPr>
      <w:r w:rsidRPr="006E47E9">
        <w:rPr>
          <w:rStyle w:val="nfasissutil"/>
          <w:b/>
          <w:bCs/>
          <w:i w:val="0"/>
          <w:iCs w:val="0"/>
        </w:rPr>
        <w:t>Supervisado</w:t>
      </w:r>
      <w:r>
        <w:rPr>
          <w:rStyle w:val="nfasissutil"/>
          <w:i w:val="0"/>
          <w:iCs w:val="0"/>
        </w:rPr>
        <w:t>: los datos de entrenamiento están formados por dos objetos, uno son los datos de entrada, los que queremos clasificar, y el segundo objeto está formado por los resultados que deseamos. Se busca construir una función capaz de predecir el valor que corresponde a cualquier objeto de entrada.</w:t>
      </w:r>
    </w:p>
    <w:p w14:paraId="6450E660" w14:textId="77777777" w:rsidR="00E172D5" w:rsidRDefault="00E172D5" w:rsidP="00E172D5">
      <w:pPr>
        <w:pStyle w:val="Prrafodelista"/>
        <w:ind w:left="1440"/>
        <w:rPr>
          <w:rStyle w:val="nfasissutil"/>
          <w:i w:val="0"/>
          <w:iCs w:val="0"/>
        </w:rPr>
      </w:pPr>
      <w:r>
        <w:rPr>
          <w:rStyle w:val="nfasissutil"/>
          <w:i w:val="0"/>
          <w:iCs w:val="0"/>
        </w:rPr>
        <w:t>Si la entrada es categórica (cualitativa) el problema se llama clasificación, si en cambio, la salida es numérica (cuantitativa) el problema se llama regresión.</w:t>
      </w:r>
    </w:p>
    <w:p w14:paraId="0EA2E89D" w14:textId="77777777" w:rsidR="00E172D5" w:rsidRDefault="00E172D5" w:rsidP="00E172D5">
      <w:pPr>
        <w:pStyle w:val="Prrafodelista"/>
        <w:ind w:left="1440"/>
        <w:rPr>
          <w:rStyle w:val="nfasissutil"/>
          <w:i w:val="0"/>
          <w:iCs w:val="0"/>
        </w:rPr>
      </w:pPr>
      <w:r>
        <w:rPr>
          <w:rStyle w:val="nfasissutil"/>
          <w:i w:val="0"/>
          <w:iCs w:val="0"/>
        </w:rPr>
        <w:t>Una técnica muy habitual en este tipo de entrenamiento es utilizar pesos pre-entrenados, esta técnica permite entrenamientos más rápidos, se suele usar mucho para entrenar con imágenes.</w:t>
      </w:r>
    </w:p>
    <w:p w14:paraId="1AC28C8E" w14:textId="30D1AE6D" w:rsidR="00E172D5" w:rsidRPr="00591493" w:rsidRDefault="00E172D5" w:rsidP="009803F8">
      <w:pPr>
        <w:ind w:firstLine="709"/>
        <w:rPr>
          <w:rStyle w:val="nfasissutil"/>
          <w:i w:val="0"/>
          <w:iCs w:val="0"/>
          <w:color w:val="auto"/>
        </w:rPr>
      </w:pPr>
      <w:r>
        <w:rPr>
          <w:rStyle w:val="nfasissutil"/>
          <w:i w:val="0"/>
          <w:iCs w:val="0"/>
        </w:rPr>
        <w:t xml:space="preserve">Existen otros tipos de feedback, pero con estos tenemos suficiente para entender </w:t>
      </w:r>
      <w:r w:rsidR="000C396F">
        <w:rPr>
          <w:rStyle w:val="nfasissutil"/>
          <w:i w:val="0"/>
          <w:iCs w:val="0"/>
        </w:rPr>
        <w:t>porque es necesario</w:t>
      </w:r>
      <w:r>
        <w:rPr>
          <w:rStyle w:val="nfasissutil"/>
          <w:i w:val="0"/>
          <w:iCs w:val="0"/>
        </w:rPr>
        <w:t xml:space="preserve"> para el proyecto un tipo de aprendizaje supervisado. </w:t>
      </w:r>
      <w:r w:rsidRPr="00591493">
        <w:rPr>
          <w:rStyle w:val="nfasissutil"/>
          <w:i w:val="0"/>
          <w:iCs w:val="0"/>
          <w:color w:val="auto"/>
        </w:rPr>
        <w:t xml:space="preserve">En </w:t>
      </w:r>
      <w:r w:rsidR="00E80794" w:rsidRPr="00591493">
        <w:rPr>
          <w:rStyle w:val="nfasissutil"/>
          <w:i w:val="0"/>
          <w:iCs w:val="0"/>
          <w:color w:val="auto"/>
        </w:rPr>
        <w:t>este</w:t>
      </w:r>
      <w:r w:rsidRPr="00591493">
        <w:rPr>
          <w:rStyle w:val="nfasissutil"/>
          <w:i w:val="0"/>
          <w:iCs w:val="0"/>
          <w:color w:val="auto"/>
        </w:rPr>
        <w:t xml:space="preserve"> caso </w:t>
      </w:r>
      <w:r w:rsidR="00C9450B" w:rsidRPr="00591493">
        <w:rPr>
          <w:rStyle w:val="nfasissutil"/>
          <w:i w:val="0"/>
          <w:iCs w:val="0"/>
          <w:color w:val="auto"/>
        </w:rPr>
        <w:t>n</w:t>
      </w:r>
      <w:r w:rsidR="009C22CF" w:rsidRPr="00591493">
        <w:rPr>
          <w:rStyle w:val="nfasissutil"/>
          <w:i w:val="0"/>
          <w:iCs w:val="0"/>
          <w:color w:val="auto"/>
        </w:rPr>
        <w:t>ecesitaremos una predicción de si</w:t>
      </w:r>
      <w:r w:rsidRPr="00591493">
        <w:rPr>
          <w:rStyle w:val="nfasissutil"/>
          <w:i w:val="0"/>
          <w:iCs w:val="0"/>
          <w:color w:val="auto"/>
        </w:rPr>
        <w:t xml:space="preserve"> hay humo o no lo hay</w:t>
      </w:r>
      <w:r w:rsidR="009C22CF" w:rsidRPr="00591493">
        <w:rPr>
          <w:rStyle w:val="nfasissutil"/>
          <w:i w:val="0"/>
          <w:iCs w:val="0"/>
          <w:color w:val="auto"/>
        </w:rPr>
        <w:t xml:space="preserve">, la salida </w:t>
      </w:r>
      <w:r w:rsidR="00B5340C" w:rsidRPr="00591493">
        <w:rPr>
          <w:rStyle w:val="nfasissutil"/>
          <w:i w:val="0"/>
          <w:iCs w:val="0"/>
          <w:color w:val="auto"/>
        </w:rPr>
        <w:t>será cuantitativa, lo qu</w:t>
      </w:r>
      <w:r w:rsidR="00CC4D8C" w:rsidRPr="00591493">
        <w:rPr>
          <w:rStyle w:val="nfasissutil"/>
          <w:i w:val="0"/>
          <w:iCs w:val="0"/>
          <w:color w:val="auto"/>
        </w:rPr>
        <w:t xml:space="preserve">e nos permitirá </w:t>
      </w:r>
      <w:r w:rsidR="0092472B" w:rsidRPr="00591493">
        <w:rPr>
          <w:rStyle w:val="nfasissutil"/>
          <w:i w:val="0"/>
          <w:iCs w:val="0"/>
          <w:color w:val="auto"/>
        </w:rPr>
        <w:t>establecer cuál es el umbral mínimo de detección</w:t>
      </w:r>
      <w:r w:rsidR="00591493" w:rsidRPr="00591493">
        <w:rPr>
          <w:rStyle w:val="nfasissutil"/>
          <w:i w:val="0"/>
          <w:iCs w:val="0"/>
          <w:color w:val="auto"/>
        </w:rPr>
        <w:t xml:space="preserve"> y conocer lo precisa que puede ser nuestra red una vez entrenada.</w:t>
      </w:r>
    </w:p>
    <w:p w14:paraId="3496DBEF" w14:textId="77777777" w:rsidR="00E172D5" w:rsidRDefault="00E172D5" w:rsidP="00E172D5">
      <w:pPr>
        <w:rPr>
          <w:rStyle w:val="nfasissutil"/>
          <w:i w:val="0"/>
          <w:iCs w:val="0"/>
          <w:color w:val="FF0000"/>
        </w:rPr>
      </w:pPr>
    </w:p>
    <w:p w14:paraId="1A802A15" w14:textId="77777777" w:rsidR="00E172D5" w:rsidRDefault="00E172D5" w:rsidP="00E172D5">
      <w:pPr>
        <w:rPr>
          <w:rStyle w:val="nfasissutil"/>
          <w:i w:val="0"/>
          <w:iCs w:val="0"/>
          <w:color w:val="FF0000"/>
        </w:rPr>
      </w:pPr>
    </w:p>
    <w:p w14:paraId="41DB1B54" w14:textId="77777777" w:rsidR="00E172D5" w:rsidRDefault="00E172D5" w:rsidP="00E172D5">
      <w:pPr>
        <w:rPr>
          <w:rStyle w:val="nfasissutil"/>
          <w:i w:val="0"/>
          <w:iCs w:val="0"/>
          <w:color w:val="FF0000"/>
        </w:rPr>
      </w:pPr>
    </w:p>
    <w:p w14:paraId="0DB44C19" w14:textId="77777777" w:rsidR="00E172D5" w:rsidRDefault="00E172D5" w:rsidP="00E172D5">
      <w:pPr>
        <w:rPr>
          <w:rStyle w:val="nfasissutil"/>
          <w:i w:val="0"/>
          <w:iCs w:val="0"/>
          <w:color w:val="FF0000"/>
        </w:rPr>
      </w:pPr>
      <w:r>
        <w:rPr>
          <w:noProof/>
        </w:rPr>
        <w:drawing>
          <wp:inline distT="0" distB="0" distL="0" distR="0" wp14:anchorId="41DCFC0F" wp14:editId="55BEA0B7">
            <wp:extent cx="5688965" cy="4012565"/>
            <wp:effectExtent l="0" t="0" r="6985"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965" cy="4012565"/>
                    </a:xfrm>
                    <a:prstGeom prst="rect">
                      <a:avLst/>
                    </a:prstGeom>
                  </pic:spPr>
                </pic:pic>
              </a:graphicData>
            </a:graphic>
          </wp:inline>
        </w:drawing>
      </w:r>
    </w:p>
    <w:p w14:paraId="5DA8A9DE" w14:textId="52CF011E" w:rsidR="00E172D5" w:rsidRPr="006459FA" w:rsidRDefault="00E172D5" w:rsidP="009803F8">
      <w:pPr>
        <w:ind w:firstLine="709"/>
        <w:jc w:val="left"/>
        <w:rPr>
          <w:color w:val="FF0000"/>
        </w:rPr>
      </w:pPr>
      <w:r>
        <w:rPr>
          <w:rStyle w:val="nfasissutil"/>
          <w:i w:val="0"/>
          <w:iCs w:val="0"/>
          <w:color w:val="FF0000"/>
        </w:rPr>
        <w:br w:type="page"/>
      </w:r>
      <w:r>
        <w:lastRenderedPageBreak/>
        <w:t>¿por qué surgen los modelos Deep learning? En los modelos anteriores se utilizaban algoritmos de retropropagación, donde en cada capa de la red el error se va diluyendo, es decir, las últimas capas están cambiando constantemente, entrenan, mientras que las primeras se mantienen estáticas. No está demostrado, pero resulta mucho más beneficioso utilizar pocas capas con muchas neuronas que lo contrario.</w:t>
      </w:r>
    </w:p>
    <w:p w14:paraId="2A899E17" w14:textId="77777777" w:rsidR="00E172D5" w:rsidRDefault="00E172D5" w:rsidP="009803F8">
      <w:pPr>
        <w:ind w:firstLine="709"/>
        <w:jc w:val="left"/>
      </w:pPr>
      <w:r>
        <w:t>Por este motivo se desarrollaron nuevos algoritmos y modelos neuronales Deep Learning. El termino Deep hace referencia a la profundidad de un grafo, puesto que en estos modelos las neuronas se agrupan en capas, la profundidad de una red neuronal corresponde al número de capas que la forman.</w:t>
      </w:r>
    </w:p>
    <w:p w14:paraId="7C82962B" w14:textId="77777777" w:rsidR="00E172D5" w:rsidRDefault="00E172D5" w:rsidP="009803F8">
      <w:pPr>
        <w:ind w:firstLine="709"/>
        <w:jc w:val="left"/>
      </w:pPr>
      <w:r>
        <w:t>Las redes neuronales profundas, aportan una serie de mejoras a las redes superficiales, entre ellas sabemos que una red superficial necesita para conseguir buenos resultados exponencialmente más neuronas que una profunda, además, se sobreentrenan más fácilmente y no generalizan tan bien.</w:t>
      </w:r>
    </w:p>
    <w:p w14:paraId="38C7EA34" w14:textId="77777777" w:rsidR="00E172D5" w:rsidRPr="009803F8" w:rsidRDefault="00E172D5" w:rsidP="00E172D5">
      <w:pPr>
        <w:jc w:val="left"/>
        <w:rPr>
          <w:b/>
          <w:bCs/>
        </w:rPr>
      </w:pPr>
      <w:r w:rsidRPr="009803F8">
        <w:rPr>
          <w:b/>
          <w:bCs/>
        </w:rPr>
        <w:t>Problemas con DNN</w:t>
      </w:r>
    </w:p>
    <w:p w14:paraId="6870AD05" w14:textId="5103BD44" w:rsidR="00E172D5" w:rsidRDefault="00E172D5" w:rsidP="00E172D5">
      <w:pPr>
        <w:jc w:val="left"/>
      </w:pPr>
      <w:r>
        <w:t>Como he</w:t>
      </w:r>
      <w:r w:rsidR="00CE5011">
        <w:t>mos</w:t>
      </w:r>
      <w:r>
        <w:t xml:space="preserve"> adelantado los entrenamientos no funcionaban como debían, los métodos de descenso de gradiente que se usaban hasta ahora no eran efectivos debido a:</w:t>
      </w:r>
    </w:p>
    <w:p w14:paraId="45AA9ABE" w14:textId="77777777" w:rsidR="00E172D5" w:rsidRDefault="00E172D5" w:rsidP="00E172D5">
      <w:pPr>
        <w:jc w:val="left"/>
      </w:pPr>
      <w:r>
        <w:rPr>
          <w:b/>
          <w:bCs/>
        </w:rPr>
        <w:t>P</w:t>
      </w:r>
      <w:r w:rsidRPr="00BF7C83">
        <w:rPr>
          <w:b/>
          <w:bCs/>
        </w:rPr>
        <w:t>oca disponibilidad de datos de entrenamiento</w:t>
      </w:r>
      <w:r>
        <w:rPr>
          <w:b/>
          <w:bCs/>
        </w:rPr>
        <w:t xml:space="preserve">: </w:t>
      </w:r>
      <w:r>
        <w:t>Los datos son difíciles de obtener, y la calidad de los dataset puede ser pobre, o estar mal etiquetado.</w:t>
      </w:r>
    </w:p>
    <w:p w14:paraId="3CFF4384" w14:textId="77777777" w:rsidR="00E172D5" w:rsidRPr="00A356CB" w:rsidRDefault="00E172D5" w:rsidP="00E172D5">
      <w:pPr>
        <w:jc w:val="left"/>
      </w:pPr>
      <w:r>
        <w:rPr>
          <w:b/>
          <w:bCs/>
        </w:rPr>
        <w:t xml:space="preserve">Óptimos locales: </w:t>
      </w:r>
      <w:r>
        <w:t>Existen muchos óptimos locales, el entrenamiento con descenso de gradiente no funciona bien.</w:t>
      </w:r>
    </w:p>
    <w:p w14:paraId="27CDE649" w14:textId="77777777" w:rsidR="00E172D5" w:rsidRDefault="00E172D5" w:rsidP="00E172D5">
      <w:pPr>
        <w:jc w:val="left"/>
      </w:pPr>
      <w:r>
        <w:t>Por lo tanto, cuando utilizamos la técnica de backpropagation para calcular las derivadas, los gradientes que se propagan hacia atrás disminuyen conforme aumenta la profundidad. Por lo tanto, la derivada del error con respecto a los pesos en las capas primeras es muy pequeña y estas capas no aprenden. Por último, si hay el suficiente número de neuronas en las</w:t>
      </w:r>
      <w:r w:rsidRPr="00BE0BD0">
        <w:t xml:space="preserve"> </w:t>
      </w:r>
      <w:r>
        <w:t>últimas capas estas serán las únicas que aprendan y generalicen.</w:t>
      </w:r>
    </w:p>
    <w:p w14:paraId="2108555D" w14:textId="77777777" w:rsidR="00E172D5" w:rsidRDefault="00E172D5" w:rsidP="00E172D5">
      <w:pPr>
        <w:jc w:val="left"/>
      </w:pPr>
      <w:r>
        <w:t>Para resolver estos problemas se plantearon las siguientes soluciones:</w:t>
      </w:r>
    </w:p>
    <w:p w14:paraId="57BF9844" w14:textId="1AA1E41C" w:rsidR="00E172D5" w:rsidRDefault="00E172D5" w:rsidP="00E172D5">
      <w:pPr>
        <w:pStyle w:val="Prrafodelista"/>
        <w:numPr>
          <w:ilvl w:val="0"/>
          <w:numId w:val="30"/>
        </w:numPr>
        <w:jc w:val="left"/>
      </w:pPr>
      <w:r>
        <w:t xml:space="preserve">Dejamos de utilizar el “error” este término queda sustituido por el </w:t>
      </w:r>
      <w:r w:rsidR="008B3F4E">
        <w:t>“</w:t>
      </w:r>
      <w:r>
        <w:t xml:space="preserve">coste”, sigue siendo una magnitud que buscamos minimizar. La Loss Function es una función que evalua la desviación entre las predicciones realizadas por la red y los valores de las observaciones utilizadas durante el aprendizaje. </w:t>
      </w:r>
    </w:p>
    <w:p w14:paraId="6C414D7B" w14:textId="77777777" w:rsidR="00E172D5" w:rsidRDefault="00E172D5" w:rsidP="00E172D5">
      <w:pPr>
        <w:pStyle w:val="Prrafodelista"/>
        <w:jc w:val="left"/>
      </w:pPr>
      <w:r>
        <w:t>El error cuadrático suele quedar sustituido por la siguiente función de coste:</w:t>
      </w:r>
    </w:p>
    <w:p w14:paraId="20464D4A" w14:textId="77777777" w:rsidR="00E172D5" w:rsidRDefault="00E172D5" w:rsidP="00E172D5"/>
    <w:p w14:paraId="440FCF0C" w14:textId="77777777" w:rsidR="00E172D5" w:rsidRDefault="00E172D5" w:rsidP="00E172D5">
      <w:pPr>
        <w:jc w:val="center"/>
        <w:rPr>
          <w:i/>
          <w:iCs/>
          <w:sz w:val="40"/>
          <w:szCs w:val="36"/>
        </w:rPr>
      </w:pPr>
      <m:oMath>
        <m:r>
          <w:rPr>
            <w:rFonts w:ascii="Cambria Math" w:hAnsi="Cambria Math"/>
            <w:sz w:val="40"/>
            <w:szCs w:val="36"/>
          </w:rPr>
          <m:t xml:space="preserve">C= </m:t>
        </m:r>
        <m:f>
          <m:fPr>
            <m:ctrlPr>
              <w:rPr>
                <w:rFonts w:ascii="Cambria Math" w:hAnsi="Cambria Math"/>
                <w:i/>
                <w:iCs/>
                <w:sz w:val="40"/>
                <w:szCs w:val="36"/>
              </w:rPr>
            </m:ctrlPr>
          </m:fPr>
          <m:num>
            <m:r>
              <w:rPr>
                <w:rFonts w:ascii="Cambria Math" w:hAnsi="Cambria Math"/>
                <w:sz w:val="40"/>
                <w:szCs w:val="36"/>
              </w:rPr>
              <m:t>1</m:t>
            </m:r>
          </m:num>
          <m:den>
            <m:r>
              <w:rPr>
                <w:rFonts w:ascii="Cambria Math" w:hAnsi="Cambria Math"/>
                <w:sz w:val="40"/>
                <w:szCs w:val="36"/>
              </w:rPr>
              <m:t>n</m:t>
            </m:r>
          </m:den>
        </m:f>
        <m:r>
          <w:rPr>
            <w:rFonts w:ascii="Cambria Math" w:hAnsi="Cambria Math"/>
            <w:sz w:val="40"/>
            <w:szCs w:val="36"/>
          </w:rPr>
          <m:t xml:space="preserve"> </m:t>
        </m:r>
        <m:nary>
          <m:naryPr>
            <m:chr m:val="∑"/>
            <m:limLoc m:val="undOvr"/>
            <m:ctrlPr>
              <w:rPr>
                <w:rFonts w:ascii="Cambria Math" w:hAnsi="Cambria Math"/>
                <w:i/>
                <w:iCs/>
                <w:sz w:val="40"/>
                <w:szCs w:val="36"/>
              </w:rPr>
            </m:ctrlPr>
          </m:naryPr>
          <m:sub>
            <m:r>
              <w:rPr>
                <w:rFonts w:ascii="Cambria Math" w:hAnsi="Cambria Math"/>
                <w:sz w:val="40"/>
                <w:szCs w:val="36"/>
              </w:rPr>
              <m:t>i=1</m:t>
            </m:r>
          </m:sub>
          <m:sup>
            <m:r>
              <w:rPr>
                <w:rFonts w:ascii="Cambria Math" w:hAnsi="Cambria Math"/>
                <w:sz w:val="40"/>
                <w:szCs w:val="36"/>
              </w:rPr>
              <m:t>n</m:t>
            </m:r>
          </m:sup>
          <m:e>
            <m:r>
              <w:rPr>
                <w:rFonts w:ascii="Cambria Math" w:hAnsi="Cambria Math"/>
                <w:sz w:val="40"/>
                <w:szCs w:val="36"/>
              </w:rPr>
              <m:t>d</m:t>
            </m:r>
            <m:func>
              <m:funcPr>
                <m:ctrlPr>
                  <w:rPr>
                    <w:rFonts w:ascii="Cambria Math" w:hAnsi="Cambria Math"/>
                    <w:iCs/>
                    <w:sz w:val="40"/>
                    <w:szCs w:val="36"/>
                  </w:rPr>
                </m:ctrlPr>
              </m:funcPr>
              <m:fName>
                <m:r>
                  <m:rPr>
                    <m:sty m:val="p"/>
                  </m:rPr>
                  <w:rPr>
                    <w:rFonts w:ascii="Cambria Math" w:hAnsi="Cambria Math"/>
                    <w:sz w:val="40"/>
                    <w:szCs w:val="36"/>
                  </w:rPr>
                  <m:t>ln</m:t>
                </m:r>
              </m:fName>
              <m:e>
                <m:d>
                  <m:dPr>
                    <m:ctrlPr>
                      <w:rPr>
                        <w:rFonts w:ascii="Cambria Math" w:hAnsi="Cambria Math"/>
                        <w:i/>
                        <w:iCs/>
                        <w:sz w:val="40"/>
                        <w:szCs w:val="36"/>
                      </w:rPr>
                    </m:ctrlPr>
                  </m:dPr>
                  <m:e>
                    <m:r>
                      <w:rPr>
                        <w:rFonts w:ascii="Cambria Math" w:hAnsi="Cambria Math"/>
                        <w:sz w:val="40"/>
                        <w:szCs w:val="36"/>
                      </w:rPr>
                      <m:t>y</m:t>
                    </m:r>
                  </m:e>
                </m:d>
              </m:e>
            </m:func>
          </m:e>
        </m:nary>
      </m:oMath>
      <w:r>
        <w:rPr>
          <w:i/>
          <w:iCs/>
          <w:sz w:val="40"/>
          <w:szCs w:val="36"/>
        </w:rPr>
        <w:t xml:space="preserve"> </w:t>
      </w:r>
    </w:p>
    <w:p w14:paraId="2D86DDEC" w14:textId="77777777" w:rsidR="00E172D5" w:rsidRDefault="00E172D5" w:rsidP="00E172D5">
      <w:pPr>
        <w:pStyle w:val="Prrafodelista"/>
        <w:numPr>
          <w:ilvl w:val="0"/>
          <w:numId w:val="30"/>
        </w:numPr>
        <w:jc w:val="left"/>
      </w:pPr>
      <w:r>
        <w:t>Uso de Optimicers, este nuevo termino hace referencia a los algoritmos o métodos usados para actualizar los pesos de una red neuronal, estos dependen de la Loss Funtion. Existen varias aproximaciones con ciertas ventajas y desventajas, algunas de estas son:</w:t>
      </w:r>
    </w:p>
    <w:p w14:paraId="29FC630E" w14:textId="77777777" w:rsidR="00E172D5" w:rsidRDefault="00E172D5" w:rsidP="00E172D5">
      <w:pPr>
        <w:pStyle w:val="Prrafodelista"/>
        <w:numPr>
          <w:ilvl w:val="1"/>
          <w:numId w:val="30"/>
        </w:numPr>
        <w:jc w:val="left"/>
      </w:pPr>
      <w:r>
        <w:lastRenderedPageBreak/>
        <w:t>Mini-Batch Gradient Descent: es uno de los más usados y simples, se suele usar en regresiones lineales y en algoritmos de clasificación.</w:t>
      </w:r>
    </w:p>
    <w:p w14:paraId="5270CC07" w14:textId="77777777" w:rsidR="00E172D5" w:rsidRPr="00482AF1" w:rsidRDefault="00E172D5" w:rsidP="00E172D5">
      <w:pPr>
        <w:pStyle w:val="Prrafodelista"/>
        <w:ind w:left="1440"/>
        <w:jc w:val="left"/>
        <w:rPr>
          <w:sz w:val="36"/>
          <w:szCs w:val="32"/>
        </w:rPr>
      </w:pPr>
      <m:oMathPara>
        <m:oMath>
          <m:r>
            <w:rPr>
              <w:rFonts w:ascii="Cambria Math" w:hAnsi="Cambria Math"/>
              <w:sz w:val="36"/>
              <w:szCs w:val="32"/>
            </w:rPr>
            <m:t>θ=θ-α*</m:t>
          </m:r>
          <m:r>
            <m:rPr>
              <m:sty m:val="p"/>
            </m:rPr>
            <w:rPr>
              <w:rFonts w:ascii="Cambria Math" w:hAnsi="Cambria Math"/>
              <w:sz w:val="36"/>
              <w:szCs w:val="32"/>
            </w:rPr>
            <m:t>∇</m:t>
          </m:r>
          <m:r>
            <w:rPr>
              <w:rFonts w:ascii="Cambria Math" w:hAnsi="Cambria Math"/>
              <w:sz w:val="36"/>
              <w:szCs w:val="32"/>
            </w:rPr>
            <m:t>J</m:t>
          </m:r>
          <m:d>
            <m:dPr>
              <m:ctrlPr>
                <w:rPr>
                  <w:rFonts w:ascii="Cambria Math" w:hAnsi="Cambria Math"/>
                  <w:i/>
                  <w:sz w:val="36"/>
                  <w:szCs w:val="32"/>
                </w:rPr>
              </m:ctrlPr>
            </m:dPr>
            <m:e>
              <m:r>
                <w:rPr>
                  <w:rFonts w:ascii="Cambria Math" w:hAnsi="Cambria Math"/>
                  <w:sz w:val="36"/>
                  <w:szCs w:val="32"/>
                </w:rPr>
                <m:t>θ</m:t>
              </m:r>
            </m:e>
          </m:d>
        </m:oMath>
      </m:oMathPara>
    </w:p>
    <w:p w14:paraId="7E96F160" w14:textId="2994912E" w:rsidR="008B3F4E" w:rsidRPr="00482AF1" w:rsidRDefault="00E172D5" w:rsidP="008B3F4E">
      <w:pPr>
        <w:pStyle w:val="Prrafodelista"/>
        <w:ind w:left="1440"/>
        <w:jc w:val="left"/>
      </w:pPr>
      <w:r>
        <w:br w:type="page"/>
      </w:r>
    </w:p>
    <w:p w14:paraId="39B7BCA8" w14:textId="346D8AFB" w:rsidR="00E172D5" w:rsidRPr="0031552C" w:rsidRDefault="00296E7A" w:rsidP="00331D20">
      <w:pPr>
        <w:pStyle w:val="Ttulo2"/>
      </w:pPr>
      <w:bookmarkStart w:id="3" w:name="_Toc75209708"/>
      <w:r>
        <w:lastRenderedPageBreak/>
        <w:t>Empresas puntera</w:t>
      </w:r>
      <w:r w:rsidR="006D4072">
        <w:t>s en gestión de incendios</w:t>
      </w:r>
      <w:bookmarkEnd w:id="3"/>
    </w:p>
    <w:p w14:paraId="3B6EE792" w14:textId="37E570CD" w:rsidR="004645F9" w:rsidRDefault="002948A7" w:rsidP="009803F8">
      <w:pPr>
        <w:ind w:firstLine="709"/>
        <w:rPr>
          <w:rFonts w:ascii="Calibri" w:hAnsi="Calibri"/>
        </w:rPr>
      </w:pPr>
      <w:r>
        <w:rPr>
          <w:rFonts w:ascii="Calibri" w:hAnsi="Calibri"/>
        </w:rPr>
        <w:t>En esta sección trataremos de hacer un análisis de das diferentes herramientas y tecnologías punteras que se usan o se encuentran en desarrollo actualmente. Trataremos de hacer un análisis del uso de dichas tecnologías en España</w:t>
      </w:r>
      <w:r w:rsidR="0092360C">
        <w:rPr>
          <w:rFonts w:ascii="Calibri" w:hAnsi="Calibri"/>
        </w:rPr>
        <w:t xml:space="preserve">. </w:t>
      </w:r>
    </w:p>
    <w:p w14:paraId="28FA88FC" w14:textId="5AE5B3CE" w:rsidR="0062150D" w:rsidRDefault="0092360C" w:rsidP="009803F8">
      <w:pPr>
        <w:ind w:firstLine="709"/>
        <w:rPr>
          <w:rFonts w:ascii="Calibri" w:hAnsi="Calibri"/>
        </w:rPr>
      </w:pPr>
      <w:r>
        <w:rPr>
          <w:rFonts w:ascii="Calibri" w:hAnsi="Calibri"/>
        </w:rPr>
        <w:t>Deb</w:t>
      </w:r>
      <w:r w:rsidR="006D4072">
        <w:rPr>
          <w:rFonts w:ascii="Calibri" w:hAnsi="Calibri"/>
        </w:rPr>
        <w:t>emos añadir</w:t>
      </w:r>
      <w:r>
        <w:rPr>
          <w:rFonts w:ascii="Calibri" w:hAnsi="Calibri"/>
        </w:rPr>
        <w:t xml:space="preserve"> que a pesar de no usar algunas de estas tecnologías España </w:t>
      </w:r>
      <w:r w:rsidR="00E722FF">
        <w:rPr>
          <w:rFonts w:ascii="Calibri" w:hAnsi="Calibri"/>
        </w:rPr>
        <w:t>también</w:t>
      </w:r>
      <w:r w:rsidR="00327204">
        <w:rPr>
          <w:rFonts w:ascii="Calibri" w:hAnsi="Calibri"/>
        </w:rPr>
        <w:t xml:space="preserve"> hace uso de otras tecnologías</w:t>
      </w:r>
      <w:r w:rsidR="00E722FF">
        <w:rPr>
          <w:rFonts w:ascii="Calibri" w:hAnsi="Calibri"/>
        </w:rPr>
        <w:t xml:space="preserve"> de gran </w:t>
      </w:r>
      <w:r w:rsidR="007D3E2D">
        <w:rPr>
          <w:rFonts w:ascii="Calibri" w:hAnsi="Calibri"/>
        </w:rPr>
        <w:t>calidad,</w:t>
      </w:r>
      <w:r w:rsidR="00E722FF">
        <w:rPr>
          <w:rFonts w:ascii="Calibri" w:hAnsi="Calibri"/>
        </w:rPr>
        <w:t xml:space="preserve"> aunque quizá no tan innovadoras</w:t>
      </w:r>
      <w:r w:rsidR="0062150D">
        <w:rPr>
          <w:rFonts w:ascii="Calibri" w:hAnsi="Calibri"/>
        </w:rPr>
        <w:t>, aun así, no debemos descuidarnos, pues nuestro clima y geografía son complicados y abandonar el cuidado de nuestro medio ambiente puede suponer perdidas muy costosas del patrimonio.</w:t>
      </w:r>
    </w:p>
    <w:p w14:paraId="2987B064" w14:textId="630CFAFA" w:rsidR="0062150D" w:rsidRDefault="0062150D" w:rsidP="009803F8">
      <w:pPr>
        <w:ind w:firstLine="709"/>
        <w:rPr>
          <w:rFonts w:ascii="Calibri" w:hAnsi="Calibri"/>
        </w:rPr>
      </w:pPr>
      <w:r>
        <w:rPr>
          <w:rFonts w:ascii="Calibri" w:hAnsi="Calibri"/>
        </w:rPr>
        <w:t>En primer lugar, vamos a explorar algunos de los softwares usados para la prevención de incendios o para su extinción</w:t>
      </w:r>
      <w:r w:rsidR="00C648CE">
        <w:rPr>
          <w:rFonts w:ascii="Calibri" w:hAnsi="Calibri"/>
        </w:rPr>
        <w:t>, los siguientes que vamos a exponer no utilizan cámaras como tal, como yo quisiera utilizar en mi proyecto, no obstante, pondremos algunos ejemplos que sí que los hacen:</w:t>
      </w:r>
    </w:p>
    <w:p w14:paraId="61A3DC72" w14:textId="0D3DEEBF" w:rsidR="006D4072" w:rsidRDefault="00BA7B7B" w:rsidP="00BA7B7B">
      <w:pPr>
        <w:pStyle w:val="Ttulo3"/>
      </w:pPr>
      <w:bookmarkStart w:id="4" w:name="_Toc75209709"/>
      <w:r>
        <w:t>Tecnosylva</w:t>
      </w:r>
      <w:bookmarkEnd w:id="4"/>
    </w:p>
    <w:p w14:paraId="51612093" w14:textId="1BFCD860" w:rsidR="00BA7B7B" w:rsidRDefault="00BA7B7B" w:rsidP="009803F8">
      <w:pPr>
        <w:ind w:firstLine="709"/>
      </w:pPr>
      <w:r>
        <w:t>Esta start-up</w:t>
      </w:r>
      <w:r w:rsidR="00762266">
        <w:t xml:space="preserve">, una de las ganadoras de la edición 2020 de los </w:t>
      </w:r>
      <w:r w:rsidR="00762266">
        <w:rPr>
          <w:i/>
          <w:iCs/>
        </w:rPr>
        <w:t>Good Tech Awards</w:t>
      </w:r>
      <w:r w:rsidR="00762266">
        <w:t xml:space="preserve">, ha desarrollado </w:t>
      </w:r>
      <w:r w:rsidR="00364B8C">
        <w:t xml:space="preserve">un modelo de predicción software que permite que </w:t>
      </w:r>
      <w:r w:rsidR="00236A6A">
        <w:t xml:space="preserve">los departamentos de bomberos calculen hacia donde se dirige un fuego, a </w:t>
      </w:r>
      <w:r w:rsidR="00762266">
        <w:t>qué</w:t>
      </w:r>
      <w:r w:rsidR="00236A6A">
        <w:t xml:space="preserve"> velocidad</w:t>
      </w:r>
      <w:r w:rsidR="00B25477">
        <w:t xml:space="preserve">. Lo interesante de este proyecto es que utiliza multitud de parámetros que hacen el software muy preciso, entre ellos se encuentran algunos que pueden ser medidos con mayor facilidad, como es el tiempo, la temperatura, la dirección y velocidad del viento, la humedad… Pero también encontramos </w:t>
      </w:r>
      <w:r w:rsidR="005B758E">
        <w:t xml:space="preserve">otros datos que no son tan difíciles de catalogar, como son las especies </w:t>
      </w:r>
      <w:r w:rsidR="009E3633">
        <w:t>vegetales que forman el entorno.</w:t>
      </w:r>
    </w:p>
    <w:p w14:paraId="4E059D30" w14:textId="540C6C25" w:rsidR="003500A8" w:rsidRDefault="003500A8" w:rsidP="003500A8">
      <w:pPr>
        <w:ind w:firstLine="709"/>
        <w:jc w:val="center"/>
      </w:pPr>
      <w:r>
        <w:rPr>
          <w:noProof/>
        </w:rPr>
        <w:drawing>
          <wp:inline distT="0" distB="0" distL="0" distR="0" wp14:anchorId="780AA5BB" wp14:editId="11FE3BD6">
            <wp:extent cx="3633747" cy="1487942"/>
            <wp:effectExtent l="0" t="0" r="0" b="0"/>
            <wp:docPr id="48" name="Imagen 48" descr="TECNOSYLVA | DIH-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CNOSYLVA | DIH-LEA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1234" cy="1495103"/>
                    </a:xfrm>
                    <a:prstGeom prst="rect">
                      <a:avLst/>
                    </a:prstGeom>
                    <a:noFill/>
                    <a:ln>
                      <a:noFill/>
                    </a:ln>
                  </pic:spPr>
                </pic:pic>
              </a:graphicData>
            </a:graphic>
          </wp:inline>
        </w:drawing>
      </w:r>
    </w:p>
    <w:p w14:paraId="3357A9C3" w14:textId="77777777" w:rsidR="007C348C" w:rsidRDefault="009E3633" w:rsidP="009803F8">
      <w:pPr>
        <w:ind w:firstLine="709"/>
      </w:pPr>
      <w:r>
        <w:t xml:space="preserve">Estas especies vegetales son un aspecto importante tener en cuenta en la prevención de incendios porque son el combustible. </w:t>
      </w:r>
      <w:r w:rsidR="00A5249D">
        <w:t>Es cierto que todas l</w:t>
      </w:r>
      <w:r w:rsidR="00800471">
        <w:t xml:space="preserve">as especies son inflamables, pero unas más que otras, </w:t>
      </w:r>
      <w:r w:rsidR="005230B5">
        <w:t xml:space="preserve">como puede ser el </w:t>
      </w:r>
      <w:r w:rsidR="005230B5" w:rsidRPr="005230B5">
        <w:rPr>
          <w:i/>
          <w:iCs/>
        </w:rPr>
        <w:t>Cupressus</w:t>
      </w:r>
      <w:r w:rsidR="005230B5">
        <w:rPr>
          <w:i/>
          <w:iCs/>
        </w:rPr>
        <w:t xml:space="preserve"> </w:t>
      </w:r>
      <w:r w:rsidR="005230B5">
        <w:t xml:space="preserve">(Ciprés) los cuales presentan una tolerancia enorme a las grandes sequias y a las altas temperaturas. </w:t>
      </w:r>
      <w:r w:rsidR="00AE2815">
        <w:t>Además,</w:t>
      </w:r>
      <w:r w:rsidR="005230B5">
        <w:t xml:space="preserve"> hay que tener en cuenta </w:t>
      </w:r>
      <w:r w:rsidR="00AE2815">
        <w:t>las transformaciones que sufren las especies con el paso de las estaciones. Podemos llegar a la conclusión de que modelar toda esta información es complicado. Pero eso es precisamente el porqué del éxito de este software, han desarrollado mapas con gran detalle que permiten especificar las especies comunes de una zon</w:t>
      </w:r>
      <w:r w:rsidR="007C348C">
        <w:t>a.</w:t>
      </w:r>
    </w:p>
    <w:p w14:paraId="1B0A064F" w14:textId="15858952" w:rsidR="006F3341" w:rsidRPr="009803F8" w:rsidRDefault="00AE2815" w:rsidP="00603E0B">
      <w:r>
        <w:lastRenderedPageBreak/>
        <w:t xml:space="preserve"> </w:t>
      </w:r>
      <w:r w:rsidR="00D07E90">
        <w:t xml:space="preserve">Tecnosylva ofrece soluciones de software basadas en GIS (Sistemas de información Geográfica). </w:t>
      </w:r>
      <w:r w:rsidR="00A94300">
        <w:t>Además,</w:t>
      </w:r>
      <w:r w:rsidR="00D07E90">
        <w:t xml:space="preserve"> utilizan </w:t>
      </w:r>
      <w:r w:rsidR="00D07E90" w:rsidRPr="009803F8">
        <w:t xml:space="preserve">teledirección satelital y datos LiDAR para aplicaciones territoriales. </w:t>
      </w:r>
    </w:p>
    <w:p w14:paraId="3EF1D49F" w14:textId="293E6FE1" w:rsidR="000D2EBA" w:rsidRDefault="00EA507F" w:rsidP="00603E0B">
      <w:r w:rsidRPr="009803F8">
        <w:t xml:space="preserve">El backend de la aplicación está elaborada en </w:t>
      </w:r>
      <w:r w:rsidR="00D62641" w:rsidRPr="009803F8">
        <w:t>C# y</w:t>
      </w:r>
      <w:r w:rsidRPr="009803F8">
        <w:t xml:space="preserve"> el frontend en</w:t>
      </w:r>
      <w:r w:rsidR="00545759">
        <w:t xml:space="preserve"> vue.js, para los sistemas cartográficos </w:t>
      </w:r>
      <w:r w:rsidR="00545759" w:rsidRPr="009803F8">
        <w:t>utilizan entre otros OpenLayers.</w:t>
      </w:r>
      <w:r>
        <w:t xml:space="preserve"> </w:t>
      </w:r>
    </w:p>
    <w:p w14:paraId="621C9C50" w14:textId="24D46441" w:rsidR="00D1405D" w:rsidRDefault="00D1405D" w:rsidP="00603E0B">
      <w:r w:rsidRPr="009803F8">
        <w:t>OPENLAYERS:</w:t>
      </w:r>
      <w:r>
        <w:t xml:space="preserve"> Se trata</w:t>
      </w:r>
      <w:r w:rsidR="00F06195">
        <w:t xml:space="preserve"> de</w:t>
      </w:r>
      <w:r w:rsidR="006774DC">
        <w:t xml:space="preserve"> una biblioteca de JavaScript de código abierto, su principal función es mostrar mapas interactivos a través de navegadores web. Dispone de una API para utilizar diferentes</w:t>
      </w:r>
      <w:r w:rsidR="005544FB">
        <w:t xml:space="preserve"> servicios de cartografía como pueden ser Web Map Service, Google Maps</w:t>
      </w:r>
      <w:r w:rsidR="00BE1AE0">
        <w:t>, además de otros servicios y formatos vectoriales. Trata de buscar la sencillez a la hora de personalizarla o agregar nuevas funcionalidades.</w:t>
      </w:r>
    </w:p>
    <w:p w14:paraId="0316E90F" w14:textId="3F9D2306" w:rsidR="007E3028" w:rsidRDefault="007E3028" w:rsidP="00603E0B">
      <w:r>
        <w:rPr>
          <w:noProof/>
        </w:rPr>
        <w:drawing>
          <wp:inline distT="0" distB="0" distL="0" distR="0" wp14:anchorId="7383EC64" wp14:editId="24FAABCA">
            <wp:extent cx="5688965" cy="2250440"/>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965" cy="2250440"/>
                    </a:xfrm>
                    <a:prstGeom prst="rect">
                      <a:avLst/>
                    </a:prstGeom>
                  </pic:spPr>
                </pic:pic>
              </a:graphicData>
            </a:graphic>
          </wp:inline>
        </w:drawing>
      </w:r>
    </w:p>
    <w:p w14:paraId="0A557154" w14:textId="21E5A058" w:rsidR="007E3028" w:rsidRPr="000D2EBA" w:rsidRDefault="00251E75" w:rsidP="007E3028">
      <w:pPr>
        <w:pStyle w:val="PiedeFigura"/>
      </w:pPr>
      <w:r>
        <w:t xml:space="preserve">Figura 4. Ejemplo </w:t>
      </w:r>
      <w:r w:rsidR="008376BB">
        <w:t xml:space="preserve">de mapa sencillo elaborado con </w:t>
      </w:r>
      <w:r w:rsidR="001E5A9C">
        <w:t>la librería Open-Layers</w:t>
      </w:r>
    </w:p>
    <w:p w14:paraId="109CC06A" w14:textId="34682F57" w:rsidR="006F3341" w:rsidRDefault="006F3341" w:rsidP="00603E0B">
      <w:r>
        <w:t>A través de sus mapas, el software es capaz de predecir el comportamiento del fuego en las próximas 8 horas por medio de una simulación. Un equipo de personas con buena formación puede lograr algo parecido en pocas horas, el software lo hace unos pocos segundos.</w:t>
      </w:r>
    </w:p>
    <w:p w14:paraId="1BECF2A0" w14:textId="000CBAC2" w:rsidR="00143A38" w:rsidRDefault="00143A38" w:rsidP="00603E0B">
      <w:r>
        <w:t xml:space="preserve">El sistema GIS permite el mapeado y </w:t>
      </w:r>
      <w:r w:rsidR="00AE0CFD">
        <w:t>reporte en tiempo real del estado de un incendio.</w:t>
      </w:r>
    </w:p>
    <w:p w14:paraId="7A2EFA29" w14:textId="036549DF" w:rsidR="006F3341" w:rsidRDefault="00167E2C" w:rsidP="00CF6EB3">
      <w:pPr>
        <w:ind w:left="1418" w:hanging="1418"/>
      </w:pPr>
      <w:r>
        <w:rPr>
          <w:noProof/>
        </w:rPr>
        <w:lastRenderedPageBreak/>
        <w:drawing>
          <wp:anchor distT="0" distB="0" distL="114300" distR="114300" simplePos="0" relativeHeight="251659267" behindDoc="0" locked="0" layoutInCell="1" allowOverlap="1" wp14:anchorId="0CC18A8C" wp14:editId="03818B2E">
            <wp:simplePos x="0" y="0"/>
            <wp:positionH relativeFrom="page">
              <wp:align>center</wp:align>
            </wp:positionH>
            <wp:positionV relativeFrom="paragraph">
              <wp:posOffset>255795</wp:posOffset>
            </wp:positionV>
            <wp:extent cx="3590925" cy="3333750"/>
            <wp:effectExtent l="0" t="0" r="952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0925" cy="3333750"/>
                    </a:xfrm>
                    <a:prstGeom prst="rect">
                      <a:avLst/>
                    </a:prstGeom>
                    <a:noFill/>
                    <a:ln>
                      <a:noFill/>
                    </a:ln>
                  </pic:spPr>
                </pic:pic>
              </a:graphicData>
            </a:graphic>
          </wp:anchor>
        </w:drawing>
      </w:r>
    </w:p>
    <w:p w14:paraId="6086DE61" w14:textId="77777777" w:rsidR="00143A38" w:rsidRDefault="00143A38" w:rsidP="00603E0B"/>
    <w:p w14:paraId="03F1E542" w14:textId="7733DC73" w:rsidR="00143A38" w:rsidRDefault="00440BC5" w:rsidP="0050225D">
      <w:pPr>
        <w:pStyle w:val="PiedeFigura"/>
      </w:pPr>
      <w:r>
        <w:t xml:space="preserve">Figura 5. Soporte del ciclo de vida de </w:t>
      </w:r>
      <w:r w:rsidR="00E452DA">
        <w:t>Firesponse</w:t>
      </w:r>
    </w:p>
    <w:p w14:paraId="32D1C92A" w14:textId="74369AD5" w:rsidR="00143A38" w:rsidRDefault="00143A38" w:rsidP="00E452DA">
      <w:pPr>
        <w:ind w:firstLine="709"/>
      </w:pPr>
      <w:r>
        <w:t xml:space="preserve">Los sistemas de información geográfica son herramientas que integran y relacionan diferentes componentes que ayudan a la organización, almacenamiento, manipulación, análisis y modelización cantidades enormes de datos que proceden del mundo real y se vinculan a una referencia espacial. </w:t>
      </w:r>
    </w:p>
    <w:p w14:paraId="31C6D229" w14:textId="77777777" w:rsidR="002461B5" w:rsidRDefault="002461B5" w:rsidP="00E452DA">
      <w:pPr>
        <w:ind w:firstLine="709"/>
      </w:pPr>
      <w:r>
        <w:t>La cualidad de estos sistemas es que son capaces de sintetizar, en el sentido de ordenar y categorizar, cualquier dato que se encuentre geográficamente referenciado. Esto permite analizar los datos de una forma diferente</w:t>
      </w:r>
      <w:r w:rsidR="003C150E">
        <w:t xml:space="preserve">, en este caso nos interesa analizan el mapa físico  </w:t>
      </w:r>
      <w:r w:rsidR="006B18DE">
        <w:t xml:space="preserve">  y editarlo para definir las especies que viven, además de la propia forma del terreno que determinará en gran medida la forma de propagarse el fuego.</w:t>
      </w:r>
    </w:p>
    <w:p w14:paraId="2B70AE25" w14:textId="6FF2E3DE" w:rsidR="00A94300" w:rsidRDefault="00A94300" w:rsidP="00603E0B">
      <w:r>
        <w:t>Para lograr lo que hemos descrito, la compañía ha desarrollado dos softwares con sus propias características, que son:</w:t>
      </w:r>
    </w:p>
    <w:p w14:paraId="1E18B872" w14:textId="7620BE37" w:rsidR="00A94300" w:rsidRDefault="00A94300" w:rsidP="00A94300">
      <w:pPr>
        <w:pStyle w:val="Prrafodelista"/>
        <w:numPr>
          <w:ilvl w:val="0"/>
          <w:numId w:val="25"/>
        </w:numPr>
      </w:pPr>
      <w:r>
        <w:t>Wildfire Analyst: es el encargado de analizar el comportamiento del fuego a tiempo real a través de simulaciones analizando multitud de variables. Se apoya enormemente en GIS para lograr este proceso y cuenta con mapas que entre otras cosas detallan el tipo de combustible, logrando resultados fieles.</w:t>
      </w:r>
    </w:p>
    <w:p w14:paraId="691136FD" w14:textId="760B2B9F" w:rsidR="00A94300" w:rsidRDefault="00A94300" w:rsidP="00A94300">
      <w:pPr>
        <w:pStyle w:val="Prrafodelista"/>
        <w:numPr>
          <w:ilvl w:val="0"/>
          <w:numId w:val="25"/>
        </w:numPr>
      </w:pPr>
      <w:r>
        <w:t>FiResponse: este softwa</w:t>
      </w:r>
      <w:r w:rsidR="00B952C7">
        <w:t>re, también hace uso de la tecnología GIS, pero se especializa en el control de recursos</w:t>
      </w:r>
      <w:r w:rsidR="009A1A1B">
        <w:t>, utilizando AVL o GPS para un conocer su posicionamiento exacto en todo momento</w:t>
      </w:r>
      <w:r w:rsidR="00B952C7">
        <w:t>. Con este software se pretende mantener un seguimiento de los activos puestos en marcha y su situación exacta, proporcionando seguridad a los equipos en los momentos más impredecibles.</w:t>
      </w:r>
    </w:p>
    <w:p w14:paraId="4625A795" w14:textId="77777777" w:rsidR="00CA0D23" w:rsidRDefault="00CA0D23" w:rsidP="00D24705"/>
    <w:p w14:paraId="7F82EE20" w14:textId="6F120536" w:rsidR="002E1AEE" w:rsidRDefault="00D24705" w:rsidP="00E452DA">
      <w:pPr>
        <w:ind w:firstLine="360"/>
      </w:pPr>
      <w:r>
        <w:lastRenderedPageBreak/>
        <w:t xml:space="preserve">Aunque existen otras tecnologías con cierto parecido, como puede ser el software </w:t>
      </w:r>
      <w:r w:rsidR="002E1AEE" w:rsidRPr="00D24705">
        <w:rPr>
          <w:b/>
          <w:bCs/>
        </w:rPr>
        <w:t>Perimeter</w:t>
      </w:r>
      <w:r w:rsidR="002E1AEE">
        <w:t>, se</w:t>
      </w:r>
      <w:r>
        <w:t xml:space="preserve"> trata de una plataforma centralizada que permite al igual que la anterior conocer la situación de un incendio en tiempo </w:t>
      </w:r>
      <w:r w:rsidR="002E1AEE">
        <w:t>real, pero</w:t>
      </w:r>
      <w:r>
        <w:t xml:space="preserve"> con una característica diferenciadora, permite a los ciudadanos conocer estos datos y por lo tanto, como último recurso, esta establecer un plan de evacuación del pueblo o ciudad en el que se encuentran</w:t>
      </w:r>
      <w:r w:rsidR="002E1AEE">
        <w:t>.</w:t>
      </w:r>
    </w:p>
    <w:p w14:paraId="215EEBD2" w14:textId="0BFAE3F1" w:rsidR="00E95DD2" w:rsidRDefault="00E95DD2">
      <w:pPr>
        <w:jc w:val="left"/>
      </w:pPr>
      <w:r>
        <w:br w:type="page"/>
      </w:r>
    </w:p>
    <w:p w14:paraId="3986D627" w14:textId="77777777" w:rsidR="002E1AEE" w:rsidRDefault="002E1AEE" w:rsidP="00E95DD2">
      <w:pPr>
        <w:pStyle w:val="Ttulo3"/>
      </w:pPr>
      <w:bookmarkStart w:id="5" w:name="_Toc75209710"/>
      <w:r>
        <w:lastRenderedPageBreak/>
        <w:t>Ignis</w:t>
      </w:r>
      <w:bookmarkEnd w:id="5"/>
    </w:p>
    <w:p w14:paraId="77F73B94" w14:textId="7EBBF1BB" w:rsidR="002E1AEE" w:rsidRDefault="002E1AEE" w:rsidP="00B80DA3">
      <w:pPr>
        <w:ind w:firstLine="709"/>
      </w:pPr>
      <w:r>
        <w:t xml:space="preserve">Reconocido por el departamento de Interior de Estados Unidos dentro de la lista de mayores innovaciones </w:t>
      </w:r>
      <w:r w:rsidR="004A0BD0">
        <w:t>de 2017, no solamente por la buena idea sino por se</w:t>
      </w:r>
      <w:r w:rsidR="009A1A1B">
        <w:t>r</w:t>
      </w:r>
      <w:r w:rsidR="004A0BD0">
        <w:t xml:space="preserve"> una tecnología segura y económica de prevención de incendios.</w:t>
      </w:r>
    </w:p>
    <w:p w14:paraId="0B358F8B" w14:textId="77777777" w:rsidR="004D2E75" w:rsidRDefault="004D2E75" w:rsidP="004D2E75">
      <w:pPr>
        <w:jc w:val="center"/>
      </w:pPr>
      <w:r>
        <w:rPr>
          <w:noProof/>
        </w:rPr>
        <w:drawing>
          <wp:inline distT="0" distB="0" distL="0" distR="0" wp14:anchorId="7AAB09BA" wp14:editId="2E09AA23">
            <wp:extent cx="3705308" cy="901615"/>
            <wp:effectExtent l="0" t="0" r="0" b="0"/>
            <wp:docPr id="47" name="Imagen 47" descr="Department of the Interior Recognizes IGNIS as Top Drone Maker | Fi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artment of the Interior Recognizes IGNIS as Top Drone Maker | Fireho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1862" cy="915376"/>
                    </a:xfrm>
                    <a:prstGeom prst="rect">
                      <a:avLst/>
                    </a:prstGeom>
                    <a:noFill/>
                    <a:ln>
                      <a:noFill/>
                    </a:ln>
                  </pic:spPr>
                </pic:pic>
              </a:graphicData>
            </a:graphic>
          </wp:inline>
        </w:drawing>
      </w:r>
    </w:p>
    <w:p w14:paraId="79F2F242" w14:textId="3A714E43" w:rsidR="009A1A1B" w:rsidRDefault="009A1A1B" w:rsidP="00B80DA3">
      <w:pPr>
        <w:ind w:firstLine="709"/>
      </w:pPr>
      <w:r>
        <w:t>La tecnología desarrollada por Ignis es un sistema que integra</w:t>
      </w:r>
      <w:r w:rsidR="00C315C2">
        <w:t xml:space="preserve"> drones. Estos drones llevan consigo una carga de esferas huecas llamadas Dragon Eggs, en su interior encontramos una carga de “Permanganato potásico”</w:t>
      </w:r>
      <w:r w:rsidR="006A00CB">
        <w:rPr>
          <w:rFonts w:ascii="Arial" w:hAnsi="Arial" w:cs="Arial"/>
          <w:color w:val="202122"/>
          <w:sz w:val="21"/>
          <w:szCs w:val="21"/>
          <w:shd w:val="clear" w:color="auto" w:fill="FFFFFF"/>
        </w:rPr>
        <w:t> </w:t>
      </w:r>
      <w:r w:rsidR="006A00CB" w:rsidRPr="006A00CB">
        <w:t>(KMnO4)</w:t>
      </w:r>
      <w:r w:rsidR="006A00CB">
        <w:t xml:space="preserve"> que al mezclarlo con Etilenglicol produce una reacción química que combustiona la esfera. El propio dron a través de su dispensador suelta dichas esferas de una en una a la vez que les inyecta dicho producto, provocando que se prendan.</w:t>
      </w:r>
    </w:p>
    <w:p w14:paraId="22DD85FA" w14:textId="77777777" w:rsidR="0060233F" w:rsidRDefault="00970A50" w:rsidP="00B80DA3">
      <w:pPr>
        <w:ind w:firstLine="709"/>
      </w:pPr>
      <w:r>
        <w:t>Lo que se consiguen hacer con este mecanismo es aplicar una técnica que usan los bomberos forestales normalmente, pero gracias al dron se consigue hacerla de forma más rápida y segura. La técnica consiste en hacer una línea de fuego, que se puede definir como una franja estrecha de terreno donde la vegetación combustible en la trayectoria del incendio de elimina con fuego.</w:t>
      </w:r>
    </w:p>
    <w:p w14:paraId="42709E61" w14:textId="7578D091" w:rsidR="006A00CB" w:rsidRDefault="0060233F" w:rsidP="00B80DA3">
      <w:pPr>
        <w:ind w:firstLine="709"/>
      </w:pPr>
      <w:r>
        <w:t xml:space="preserve">Ignis es muy versátil, puede ser instalado en variedad de drones. Puede ser controlado a </w:t>
      </w:r>
      <w:r w:rsidR="00771EA5">
        <w:t>través de</w:t>
      </w:r>
      <w:r>
        <w:t xml:space="preserve"> una aplicación para </w:t>
      </w:r>
      <w:r w:rsidR="00771EA5">
        <w:t>Android</w:t>
      </w:r>
      <w:r w:rsidR="00127264">
        <w:t>. El depósito de esferas tiene una capacidad para unas 400, las cuales son expulsadas a un ritmo de 120 por minuto. Permite un recorrido de 75 acres que equivalen a 37.5 hectáreas</w:t>
      </w:r>
      <w:r w:rsidR="007640A1">
        <w:t xml:space="preserve"> y dado que para recargarlo se necesitan menos de 5 minutos se pueden alcanzar grandes superficies.</w:t>
      </w:r>
    </w:p>
    <w:p w14:paraId="7C07E1BF" w14:textId="74BE17D3" w:rsidR="00914C7E" w:rsidRDefault="000D2EBA" w:rsidP="00B80DA3">
      <w:pPr>
        <w:ind w:firstLine="709"/>
      </w:pPr>
      <w:r>
        <w:t xml:space="preserve">La aplicación es bastante completa, conecta con el dron </w:t>
      </w:r>
      <w:r w:rsidR="00545759">
        <w:t>para controlarlo</w:t>
      </w:r>
      <w:r>
        <w:t xml:space="preserve"> y permite obtener imágenes de la cámara de este, obteniendo una vista aérea que puede resultar muy </w:t>
      </w:r>
      <w:r w:rsidR="00545759">
        <w:t>reveladora para tomar decisiones. Además, permite establecer un perímetro o ruta para el dron</w:t>
      </w:r>
      <w:r w:rsidR="006842FB">
        <w:t xml:space="preserve"> a través de los puntos que marques.</w:t>
      </w:r>
    </w:p>
    <w:p w14:paraId="3BA502B2" w14:textId="77777777" w:rsidR="00067048" w:rsidRDefault="00067048" w:rsidP="00B80DA3">
      <w:pPr>
        <w:ind w:firstLine="709"/>
      </w:pPr>
    </w:p>
    <w:p w14:paraId="7CB017CA" w14:textId="77777777" w:rsidR="00067048" w:rsidRDefault="00067048">
      <w:pPr>
        <w:jc w:val="left"/>
        <w:rPr>
          <w:rFonts w:asciiTheme="majorHAnsi" w:eastAsiaTheme="majorEastAsia" w:hAnsiTheme="majorHAnsi" w:cstheme="majorBidi"/>
          <w:bCs/>
          <w:color w:val="000000" w:themeColor="text1"/>
          <w:sz w:val="32"/>
        </w:rPr>
      </w:pPr>
      <w:r>
        <w:br w:type="page"/>
      </w:r>
    </w:p>
    <w:p w14:paraId="75A9F9D8" w14:textId="4465490C" w:rsidR="00914C7E" w:rsidRDefault="00914C7E" w:rsidP="00E95DD2">
      <w:pPr>
        <w:pStyle w:val="Ttulo3"/>
      </w:pPr>
      <w:bookmarkStart w:id="6" w:name="_Toc75209711"/>
      <w:r>
        <w:lastRenderedPageBreak/>
        <w:t>Insignht Robotics</w:t>
      </w:r>
      <w:bookmarkEnd w:id="6"/>
    </w:p>
    <w:p w14:paraId="0DA8EC6E" w14:textId="48F7DE18" w:rsidR="009C2F73" w:rsidRDefault="00BE1AE0" w:rsidP="00B204BC">
      <w:pPr>
        <w:ind w:firstLine="709"/>
      </w:pPr>
      <w:r>
        <w:t xml:space="preserve">Es un sistema muy </w:t>
      </w:r>
      <w:r w:rsidR="009C2F73">
        <w:t>parecido,</w:t>
      </w:r>
      <w:r>
        <w:t xml:space="preserve"> pero mucho más sofisticado al que pretend</w:t>
      </w:r>
      <w:r w:rsidR="00E95DD2">
        <w:t>emos</w:t>
      </w:r>
      <w:r>
        <w:t xml:space="preserve"> construir durante el proyecto de fin de grado, </w:t>
      </w:r>
      <w:r w:rsidR="00B204BC">
        <w:t xml:space="preserve">pero, por otro lado, </w:t>
      </w:r>
      <w:r>
        <w:t>es un producto mucho más caro.</w:t>
      </w:r>
    </w:p>
    <w:p w14:paraId="68102D89" w14:textId="776EBC43" w:rsidR="00067048" w:rsidRDefault="00067048" w:rsidP="00067048">
      <w:pPr>
        <w:ind w:firstLine="709"/>
        <w:jc w:val="center"/>
      </w:pPr>
      <w:r>
        <w:rPr>
          <w:noProof/>
        </w:rPr>
        <w:drawing>
          <wp:inline distT="0" distB="0" distL="0" distR="0" wp14:anchorId="788185F3" wp14:editId="09B1600A">
            <wp:extent cx="4190338" cy="1062669"/>
            <wp:effectExtent l="0" t="0" r="1270" b="0"/>
            <wp:docPr id="49" name="Imagen 49" descr="New AI-Assisted Body Temperature Screening | Insight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AI-Assisted Body Temperature Screening | Insight Robotic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3650" cy="1086333"/>
                    </a:xfrm>
                    <a:prstGeom prst="rect">
                      <a:avLst/>
                    </a:prstGeom>
                    <a:noFill/>
                    <a:ln>
                      <a:noFill/>
                    </a:ln>
                  </pic:spPr>
                </pic:pic>
              </a:graphicData>
            </a:graphic>
          </wp:inline>
        </w:drawing>
      </w:r>
    </w:p>
    <w:p w14:paraId="0918DA3C" w14:textId="6BB69F24" w:rsidR="00604E2E" w:rsidRDefault="00BE1AE0" w:rsidP="00914C7E">
      <w:r>
        <w:t xml:space="preserve"> </w:t>
      </w:r>
      <w:r w:rsidR="00B204BC">
        <w:tab/>
      </w:r>
      <w:r>
        <w:t xml:space="preserve">Se trata de un sistema de detección de incendios a través de cámaras. </w:t>
      </w:r>
      <w:r w:rsidR="009C2F73">
        <w:t xml:space="preserve">El concepto es muy parecido, se pretende integrar un sistema de vigilancia a tiempo </w:t>
      </w:r>
      <w:r w:rsidR="00604E2E">
        <w:t>real 24</w:t>
      </w:r>
      <w:r w:rsidR="009C2F73">
        <w:t>/7, el sistema cuenta con una capacidad de escaneo de 360º</w:t>
      </w:r>
      <w:r w:rsidR="009C1A3A">
        <w:t xml:space="preserve"> con un rango de entre 8 y 15 km para detectar fuegos que se encuentran en etapas tempranas del incendio y más de 15 </w:t>
      </w:r>
      <w:r w:rsidR="00F041B3">
        <w:t xml:space="preserve">km </w:t>
      </w:r>
      <w:r w:rsidR="009C1A3A">
        <w:t>para detectar</w:t>
      </w:r>
      <w:r w:rsidR="00F041B3">
        <w:t xml:space="preserve"> humo, con buena precisión para distinguir entre niebla o nubes. U</w:t>
      </w:r>
      <w:r w:rsidR="009C2F73">
        <w:t xml:space="preserve">tiliza avanzados sensores de imagen térmicos además de una cámara de alta definición </w:t>
      </w:r>
      <w:r w:rsidR="00604E2E">
        <w:t xml:space="preserve">capaz de detectar, sirviéndose de una red neuronal convolucional, humo en los primeros minutos del incendio. </w:t>
      </w:r>
    </w:p>
    <w:p w14:paraId="49643CA6" w14:textId="77777777" w:rsidR="00604E2E" w:rsidRDefault="00604E2E" w:rsidP="00B204BC">
      <w:pPr>
        <w:ind w:firstLine="709"/>
      </w:pPr>
      <w:r>
        <w:t>Una vez detectado el incendio, el software calculará su localización aproximada</w:t>
      </w:r>
      <w:r w:rsidR="00C028A4">
        <w:t xml:space="preserve"> y alertará al personal para que puedan examinar el posible incendio y comprobar si es una falsa alarma o realmente es una amenaza. A partir de aquí, </w:t>
      </w:r>
      <w:r w:rsidR="00E22563">
        <w:t>el equipo servirá para monitorizar el fuego.</w:t>
      </w:r>
    </w:p>
    <w:p w14:paraId="5368A723" w14:textId="77777777" w:rsidR="00FE38B0" w:rsidRDefault="009C1A3A" w:rsidP="00B204BC">
      <w:pPr>
        <w:ind w:firstLine="709"/>
      </w:pPr>
      <w:r>
        <w:t>Otra gran ventaja de este sistema es que lo han diseñado con el objetivo de reducir lo mínimo posible su consumo energético. Esta característica junto a que han procurado que sea poco pesado y tenga un diseño modular para poder desplegarlo y reparar alguna pieza en caso de ser necesario hace que el sistema tenga un mantenimiento barato</w:t>
      </w:r>
      <w:r w:rsidR="00FE38B0">
        <w:t>.</w:t>
      </w:r>
    </w:p>
    <w:p w14:paraId="3B6EE794" w14:textId="5FF81E86" w:rsidR="00D67243" w:rsidRPr="00914C7E" w:rsidRDefault="00D67243" w:rsidP="00B204BC">
      <w:pPr>
        <w:ind w:firstLine="360"/>
        <w:sectPr w:rsidR="00D67243" w:rsidRPr="00914C7E" w:rsidSect="0026243C">
          <w:type w:val="oddPage"/>
          <w:pgSz w:w="11907" w:h="16840" w:code="9"/>
          <w:pgMar w:top="1304" w:right="1247" w:bottom="1304" w:left="1247" w:header="720" w:footer="720" w:gutter="454"/>
          <w:cols w:space="720"/>
          <w:docGrid w:linePitch="299"/>
        </w:sectPr>
      </w:pPr>
      <w:r>
        <w:t>Por otro lado, la parte f</w:t>
      </w:r>
      <w:r w:rsidR="00033FE1">
        <w:t>ro</w:t>
      </w:r>
      <w:r>
        <w:t xml:space="preserve">ntend del software </w:t>
      </w:r>
      <w:r w:rsidR="00AD1006">
        <w:t>permite ser ejecutado en PC y en Tablet a través de la aplicación</w:t>
      </w:r>
      <w:r w:rsidR="00C01C32">
        <w:t>. Un</w:t>
      </w:r>
      <w:r w:rsidR="004A73CF">
        <w:t>a</w:t>
      </w:r>
      <w:r w:rsidR="00C01C32">
        <w:t xml:space="preserve"> gran ventaja de la aplicación es la facilidad con la que se puede ampliar el </w:t>
      </w:r>
      <w:r w:rsidR="00033FE1">
        <w:t xml:space="preserve">sistema añadiendo nuevas cámaras, es decir, por lo </w:t>
      </w:r>
      <w:r w:rsidR="00135D7C">
        <w:t>tanto,</w:t>
      </w:r>
      <w:r w:rsidR="00033FE1">
        <w:t xml:space="preserve"> podemos decir que es escalable. </w:t>
      </w:r>
    </w:p>
    <w:p w14:paraId="3B6EE795" w14:textId="006A8E53" w:rsidR="00E362EF" w:rsidRDefault="00E362EF" w:rsidP="004A4057">
      <w:pPr>
        <w:pStyle w:val="Ttulo1"/>
        <w:rPr>
          <w:noProof w:val="0"/>
        </w:rPr>
      </w:pPr>
      <w:bookmarkStart w:id="7" w:name="_Toc75209712"/>
      <w:r w:rsidRPr="0031552C">
        <w:rPr>
          <w:noProof w:val="0"/>
        </w:rPr>
        <w:lastRenderedPageBreak/>
        <w:t>Objetivos</w:t>
      </w:r>
      <w:bookmarkEnd w:id="7"/>
    </w:p>
    <w:p w14:paraId="3B6EE796" w14:textId="77777777" w:rsidR="00E362EF" w:rsidRPr="0031552C" w:rsidRDefault="00827D64" w:rsidP="00FE3C12">
      <w:pPr>
        <w:pStyle w:val="Ttulo2"/>
        <w:rPr>
          <w:noProof w:val="0"/>
        </w:rPr>
      </w:pPr>
      <w:bookmarkStart w:id="8" w:name="_Toc75209713"/>
      <w:r w:rsidRPr="0031552C">
        <w:rPr>
          <w:noProof w:val="0"/>
        </w:rPr>
        <w:t>Objetivo general</w:t>
      </w:r>
      <w:bookmarkEnd w:id="8"/>
    </w:p>
    <w:p w14:paraId="141BE321" w14:textId="16137A33" w:rsidR="00803C1D" w:rsidRPr="003B62AC" w:rsidRDefault="00271558" w:rsidP="00827D64">
      <w:r>
        <w:rPr>
          <w:color w:val="FF0000"/>
        </w:rPr>
        <w:tab/>
      </w:r>
      <w:r w:rsidRPr="003B62AC">
        <w:t xml:space="preserve">El objetivo del proyecto es buscar una tecnología </w:t>
      </w:r>
      <w:r w:rsidR="007B187B" w:rsidRPr="003B62AC">
        <w:t xml:space="preserve">que permita </w:t>
      </w:r>
      <w:r w:rsidR="00B82931" w:rsidRPr="003B62AC">
        <w:t xml:space="preserve">detectar conatos de incendios </w:t>
      </w:r>
      <w:r w:rsidR="007B3218" w:rsidRPr="003B62AC">
        <w:t>lo más temprano posible</w:t>
      </w:r>
      <w:r w:rsidR="00944C2F" w:rsidRPr="003B62AC">
        <w:t xml:space="preserve">, </w:t>
      </w:r>
      <w:r w:rsidR="00B82931" w:rsidRPr="003B62AC">
        <w:t>en tiempo real a través de imágenes</w:t>
      </w:r>
      <w:r w:rsidR="00A9190C" w:rsidRPr="003B62AC">
        <w:t xml:space="preserve"> captadas por cámaras situadas en torres de vigilancia forestal,</w:t>
      </w:r>
      <w:r w:rsidR="00B82931" w:rsidRPr="003B62AC">
        <w:t xml:space="preserve"> </w:t>
      </w:r>
      <w:r w:rsidR="00691959" w:rsidRPr="003B62AC">
        <w:t>para alertar de la posible amenaza a los responsables y estos puedan tomar medidas</w:t>
      </w:r>
      <w:r w:rsidR="000C2328" w:rsidRPr="003B62AC">
        <w:t xml:space="preserve"> necesarias para su extinción.</w:t>
      </w:r>
    </w:p>
    <w:p w14:paraId="43A6F21D" w14:textId="6550B155" w:rsidR="00072B85" w:rsidRPr="003B62AC" w:rsidRDefault="00A9190C" w:rsidP="002A2A62">
      <w:pPr>
        <w:ind w:firstLine="709"/>
      </w:pPr>
      <w:r w:rsidRPr="003B62AC">
        <w:t>Para ello, debemos</w:t>
      </w:r>
      <w:r w:rsidR="00C759BB" w:rsidRPr="003B62AC">
        <w:t xml:space="preserve"> e</w:t>
      </w:r>
      <w:r w:rsidR="00D7113A" w:rsidRPr="003B62AC">
        <w:t xml:space="preserve">ncontrar </w:t>
      </w:r>
      <w:r w:rsidR="00C759BB" w:rsidRPr="003B62AC">
        <w:t xml:space="preserve">primero </w:t>
      </w:r>
      <w:r w:rsidR="00D7113A" w:rsidRPr="003B62AC">
        <w:t xml:space="preserve">la tecnología </w:t>
      </w:r>
      <w:r w:rsidR="00C759BB" w:rsidRPr="003B62AC">
        <w:t>más adecuada para este</w:t>
      </w:r>
      <w:r w:rsidR="00E04177" w:rsidRPr="003B62AC">
        <w:t xml:space="preserve"> s</w:t>
      </w:r>
      <w:r w:rsidR="004E2C86" w:rsidRPr="003B62AC">
        <w:t>istem</w:t>
      </w:r>
      <w:r w:rsidR="00D85809" w:rsidRPr="003B62AC">
        <w:t>a</w:t>
      </w:r>
      <w:r w:rsidR="00354F7A" w:rsidRPr="003B62AC">
        <w:t xml:space="preserve">. </w:t>
      </w:r>
      <w:r w:rsidR="00E04177" w:rsidRPr="003B62AC">
        <w:t xml:space="preserve">Por lo que </w:t>
      </w:r>
      <w:r w:rsidR="00E468F3" w:rsidRPr="003B62AC">
        <w:t>exploraremos</w:t>
      </w:r>
      <w:r w:rsidR="001846D5" w:rsidRPr="003B62AC">
        <w:t xml:space="preserve"> las posibles soluciones</w:t>
      </w:r>
      <w:r w:rsidR="00E468F3" w:rsidRPr="003B62AC">
        <w:t xml:space="preserve"> buscando</w:t>
      </w:r>
      <w:r w:rsidR="005E469B" w:rsidRPr="003B62AC">
        <w:t xml:space="preserve"> que puedan ser ampliables para un posterior desarrollo al propio proyecto</w:t>
      </w:r>
      <w:r w:rsidR="00EF029B" w:rsidRPr="003B62AC">
        <w:t xml:space="preserve">. </w:t>
      </w:r>
    </w:p>
    <w:p w14:paraId="715D71DF" w14:textId="0FE8089B" w:rsidR="00325740" w:rsidRPr="003B62AC" w:rsidRDefault="005A7791" w:rsidP="00325740">
      <w:pPr>
        <w:ind w:firstLine="709"/>
      </w:pPr>
      <w:r w:rsidRPr="003B62AC">
        <w:t>Una</w:t>
      </w:r>
      <w:r w:rsidR="00325740" w:rsidRPr="003B62AC">
        <w:t xml:space="preserve"> parte vital del proyecto será conseguir crear nuestro propio dataset de imágenes y videos para poder llevar a cabo el entrenamiento de la red. </w:t>
      </w:r>
      <w:r w:rsidRPr="003B62AC">
        <w:t>Dichas imágenes deberán ser de conatos</w:t>
      </w:r>
      <w:r w:rsidR="009F6729" w:rsidRPr="003B62AC">
        <w:t xml:space="preserve"> de incendio además de otras características que detallaré más adelante</w:t>
      </w:r>
    </w:p>
    <w:p w14:paraId="4CDCE389" w14:textId="7BDF234C" w:rsidR="004343FE" w:rsidRPr="003B62AC" w:rsidRDefault="004343FE" w:rsidP="00325740">
      <w:pPr>
        <w:ind w:firstLine="709"/>
      </w:pPr>
      <w:r w:rsidRPr="003B62AC">
        <w:t xml:space="preserve">Durante los contactos con estas organizaciones </w:t>
      </w:r>
      <w:r w:rsidR="005A7791" w:rsidRPr="003B62AC">
        <w:t xml:space="preserve">procuraremos entender </w:t>
      </w:r>
      <w:r w:rsidR="00BF1E23" w:rsidRPr="003B62AC">
        <w:t>cómo</w:t>
      </w:r>
      <w:r w:rsidR="00FF68C9" w:rsidRPr="003B62AC">
        <w:t xml:space="preserve"> funcionan, si utilizan productos parecidos </w:t>
      </w:r>
      <w:r w:rsidR="00332B11" w:rsidRPr="003B62AC">
        <w:t xml:space="preserve">y </w:t>
      </w:r>
      <w:r w:rsidR="00BF1E23" w:rsidRPr="003B62AC">
        <w:t>cuáles</w:t>
      </w:r>
      <w:r w:rsidR="00332B11" w:rsidRPr="003B62AC">
        <w:t xml:space="preserve"> son sus preocupaciones en caso de intentar implantar un sistema de este tipo.</w:t>
      </w:r>
    </w:p>
    <w:p w14:paraId="3B6EE798" w14:textId="77777777" w:rsidR="00827D64" w:rsidRPr="0031552C" w:rsidRDefault="00827D64" w:rsidP="00FE3C12">
      <w:pPr>
        <w:pStyle w:val="Ttulo2"/>
        <w:rPr>
          <w:noProof w:val="0"/>
        </w:rPr>
      </w:pPr>
      <w:bookmarkStart w:id="9" w:name="_Toc75209714"/>
      <w:r w:rsidRPr="0031552C">
        <w:rPr>
          <w:noProof w:val="0"/>
        </w:rPr>
        <w:t>Lista de objetivos específicos</w:t>
      </w:r>
      <w:bookmarkEnd w:id="9"/>
    </w:p>
    <w:p w14:paraId="51F89C61" w14:textId="3C803996" w:rsidR="006773D2" w:rsidRDefault="00BA571E" w:rsidP="00827D64">
      <w:r w:rsidRPr="006A6D3F">
        <w:rPr>
          <w:b/>
          <w:bCs/>
        </w:rPr>
        <w:t>El primer objetivo</w:t>
      </w:r>
      <w:r w:rsidR="006A6D3F">
        <w:t>:</w:t>
      </w:r>
      <w:r>
        <w:t xml:space="preserve"> es conseguir un conjunto de datos o</w:t>
      </w:r>
      <w:r w:rsidR="001D2BE4">
        <w:t xml:space="preserve"> dataset de buena calidad, </w:t>
      </w:r>
      <w:r w:rsidR="003E77F4">
        <w:t xml:space="preserve">busco que sean fotografías y videos </w:t>
      </w:r>
      <w:r w:rsidR="00730194">
        <w:t xml:space="preserve">que </w:t>
      </w:r>
      <w:r w:rsidR="00282AFA">
        <w:t>muestren principalmente conatos de incendios,</w:t>
      </w:r>
      <w:r w:rsidR="00D96369">
        <w:t xml:space="preserve"> dado que</w:t>
      </w:r>
      <w:r w:rsidR="00282AFA">
        <w:t xml:space="preserve"> no puedo usar material </w:t>
      </w:r>
      <w:r w:rsidR="00142B0F">
        <w:t>de</w:t>
      </w:r>
      <w:r w:rsidR="00935A13">
        <w:t xml:space="preserve"> grandes incendios, la principal </w:t>
      </w:r>
      <w:r w:rsidR="00512DC1">
        <w:t>diferencia entre uno y otro es que el conato es controlable y el incendio necesita otro tipo de recursos</w:t>
      </w:r>
      <w:r w:rsidR="00357A99">
        <w:t xml:space="preserve"> para extinción. P</w:t>
      </w:r>
      <w:r w:rsidR="001D2BE4">
        <w:t>ara eso voy a en prime</w:t>
      </w:r>
      <w:r w:rsidR="00925FEB">
        <w:t>r</w:t>
      </w:r>
      <w:r w:rsidR="001D2BE4">
        <w:t xml:space="preserve"> lugar</w:t>
      </w:r>
      <w:r w:rsidR="00E275CE">
        <w:t xml:space="preserve"> buscar</w:t>
      </w:r>
      <w:r w:rsidR="00960332">
        <w:t xml:space="preserve"> en algunos sitios web </w:t>
      </w:r>
      <w:r w:rsidR="006232D7">
        <w:t>los</w:t>
      </w:r>
      <w:r w:rsidR="00726C2E">
        <w:t xml:space="preserve"> datasets</w:t>
      </w:r>
      <w:r w:rsidR="006232D7">
        <w:t>,</w:t>
      </w:r>
      <w:r w:rsidR="00726C2E">
        <w:t xml:space="preserve"> como </w:t>
      </w:r>
      <w:r w:rsidR="001B56AD">
        <w:t>Kaggle</w:t>
      </w:r>
      <w:r w:rsidR="006232D7">
        <w:t>,</w:t>
      </w:r>
      <w:r w:rsidR="001B56AD">
        <w:t xml:space="preserve"> y en caso de no encontrar lo busco contactaré con </w:t>
      </w:r>
      <w:r w:rsidR="00A763C2">
        <w:t>organismo u organizaciones.</w:t>
      </w:r>
      <w:r w:rsidR="006232D7">
        <w:t xml:space="preserve"> </w:t>
      </w:r>
      <w:r w:rsidR="006773D2">
        <w:t>Hay dos cualidades</w:t>
      </w:r>
      <w:r w:rsidR="00556B95">
        <w:t xml:space="preserve"> que idealmente las fotografías deberían te</w:t>
      </w:r>
      <w:r w:rsidR="00466734">
        <w:t>ner</w:t>
      </w:r>
      <w:r w:rsidR="006773D2">
        <w:t xml:space="preserve"> que considero que podrían aportar valor al proyecto:</w:t>
      </w:r>
    </w:p>
    <w:p w14:paraId="2A5C00ED" w14:textId="39714D4E" w:rsidR="00E83C63" w:rsidRDefault="00466734" w:rsidP="006773D2">
      <w:pPr>
        <w:pStyle w:val="Prrafodelista"/>
        <w:numPr>
          <w:ilvl w:val="0"/>
          <w:numId w:val="31"/>
        </w:numPr>
      </w:pPr>
      <w:r>
        <w:t>L</w:t>
      </w:r>
      <w:r w:rsidR="00BC7B07">
        <w:t xml:space="preserve">as imágenes que use para el entrenamiento </w:t>
      </w:r>
      <w:r>
        <w:t xml:space="preserve">de las redes neuronales deberán ser </w:t>
      </w:r>
      <w:r w:rsidR="00BE761B">
        <w:t>tomadas en España</w:t>
      </w:r>
      <w:r w:rsidR="00F963F4">
        <w:t>. Esta cualidad creo que aportará realismo</w:t>
      </w:r>
      <w:r w:rsidR="00907760">
        <w:t xml:space="preserve"> al proyecto</w:t>
      </w:r>
      <w:r w:rsidR="007E5B70">
        <w:t xml:space="preserve"> dado que si </w:t>
      </w:r>
      <w:r w:rsidR="00F05101">
        <w:t xml:space="preserve">entrenamos a la red con imágenes </w:t>
      </w:r>
      <w:r w:rsidR="001868DD">
        <w:t xml:space="preserve">que </w:t>
      </w:r>
      <w:r w:rsidR="00D11A9E">
        <w:t xml:space="preserve">muestren </w:t>
      </w:r>
      <w:r w:rsidR="004B4601">
        <w:t xml:space="preserve">el mismo paisaje </w:t>
      </w:r>
      <w:r w:rsidR="007E5B70">
        <w:t>con el qu</w:t>
      </w:r>
      <w:r w:rsidR="00252FB8">
        <w:t>e realmente trabajaría en caso de su implantación</w:t>
      </w:r>
      <w:r w:rsidR="00214E44">
        <w:t>, mejorará su predicción.</w:t>
      </w:r>
    </w:p>
    <w:p w14:paraId="085E5794" w14:textId="4F641D70" w:rsidR="00604278" w:rsidRDefault="00604278" w:rsidP="00604278">
      <w:pPr>
        <w:pStyle w:val="Prrafodelista"/>
        <w:numPr>
          <w:ilvl w:val="0"/>
          <w:numId w:val="31"/>
        </w:numPr>
      </w:pPr>
      <w:r>
        <w:lastRenderedPageBreak/>
        <w:t>Sería ideal que las imágenes que se utilicen también sean tomadas desde u</w:t>
      </w:r>
      <w:r w:rsidR="00B3029D">
        <w:t>n punto elevado como una torre o un poste,</w:t>
      </w:r>
      <w:r w:rsidR="00CB431E">
        <w:t xml:space="preserve"> esta decisión</w:t>
      </w:r>
      <w:r w:rsidR="002E69F0">
        <w:t xml:space="preserve"> se basa en el mismo fundamento que el apartado anterior, </w:t>
      </w:r>
      <w:r w:rsidR="000F06CA">
        <w:t xml:space="preserve">si entrenamos la IA en condiciones más </w:t>
      </w:r>
      <w:r w:rsidR="00C255DB">
        <w:t>específicas</w:t>
      </w:r>
      <w:r w:rsidR="0044775C">
        <w:t xml:space="preserve"> la haremos más especializada en lo que debe hacer.</w:t>
      </w:r>
    </w:p>
    <w:p w14:paraId="2DB6C958" w14:textId="7A6CDCAA" w:rsidR="0044775C" w:rsidRDefault="00704A35" w:rsidP="0044775C">
      <w:r>
        <w:rPr>
          <w:b/>
          <w:bCs/>
        </w:rPr>
        <w:t xml:space="preserve">Segundo objetivo: </w:t>
      </w:r>
      <w:r>
        <w:t xml:space="preserve">estudiar las diferentes aproximaciones </w:t>
      </w:r>
      <w:r w:rsidR="00504E78">
        <w:t xml:space="preserve">que puedo utilizar para el desarrollo de la </w:t>
      </w:r>
      <w:r w:rsidR="007169D1">
        <w:t>inteli</w:t>
      </w:r>
      <w:r w:rsidR="000102FD">
        <w:t>gencia artificial.</w:t>
      </w:r>
      <w:r w:rsidR="001B3B68">
        <w:t xml:space="preserve"> </w:t>
      </w:r>
      <w:r w:rsidR="00A066A1">
        <w:t xml:space="preserve">Estudiaremos tres posibles </w:t>
      </w:r>
      <w:r w:rsidR="002A6F73">
        <w:t xml:space="preserve">aproximaciones basadas en algoritmos de Deep Learning. </w:t>
      </w:r>
      <w:r w:rsidR="00CA13D5">
        <w:t>Los modelos para estudiar</w:t>
      </w:r>
      <w:r w:rsidR="003324E2">
        <w:t xml:space="preserve"> son</w:t>
      </w:r>
      <w:r w:rsidR="00D512DA">
        <w:t xml:space="preserve"> un clasificador utilizando </w:t>
      </w:r>
      <w:r w:rsidR="007C3866">
        <w:t>CNN,</w:t>
      </w:r>
      <w:r w:rsidR="00B04A0D">
        <w:t xml:space="preserve"> modelos de </w:t>
      </w:r>
      <w:r w:rsidR="007C3866">
        <w:t xml:space="preserve">Object Detection </w:t>
      </w:r>
      <w:r w:rsidR="002476B4">
        <w:t>y Segmenta</w:t>
      </w:r>
      <w:r w:rsidR="00FA73BB">
        <w:t>ción</w:t>
      </w:r>
      <w:r w:rsidR="00B04A0D">
        <w:t xml:space="preserve"> de imagen</w:t>
      </w:r>
      <w:r w:rsidR="00FA73BB">
        <w:t>.</w:t>
      </w:r>
      <w:r w:rsidR="00A8426F">
        <w:t xml:space="preserve"> </w:t>
      </w:r>
      <w:r w:rsidR="005676E4">
        <w:t>Estudiaremos cu</w:t>
      </w:r>
      <w:r w:rsidR="00C33EE9">
        <w:t>ál de las soluciones propuestas puede llegar a ser más precisa</w:t>
      </w:r>
      <w:r w:rsidR="00687740">
        <w:t>,</w:t>
      </w:r>
      <w:r w:rsidR="00B64E4B">
        <w:t xml:space="preserve"> aunque </w:t>
      </w:r>
      <w:r w:rsidR="00BA2652">
        <w:t>también</w:t>
      </w:r>
      <w:r w:rsidR="00B64E4B">
        <w:t xml:space="preserve"> serán valorados otros criterios </w:t>
      </w:r>
      <w:r w:rsidR="00687740">
        <w:t>como,</w:t>
      </w:r>
      <w:r w:rsidR="00B64E4B">
        <w:t xml:space="preserve"> por ejemplo</w:t>
      </w:r>
      <w:r w:rsidR="00BA2652">
        <w:t>, la dificultad de implementación</w:t>
      </w:r>
      <w:r w:rsidR="002B2247">
        <w:t xml:space="preserve"> o</w:t>
      </w:r>
      <w:r w:rsidR="00BA2652">
        <w:t xml:space="preserve"> </w:t>
      </w:r>
      <w:r w:rsidR="00C03455">
        <w:t xml:space="preserve">las sinergias con otros softwares que pueden llegar a formar parte del proyecto como puede ser </w:t>
      </w:r>
      <w:r w:rsidR="00AC2AB6">
        <w:t xml:space="preserve">OpenLayers, que nos permitirá </w:t>
      </w:r>
      <w:r w:rsidR="00687740">
        <w:t>localizar el incendio.</w:t>
      </w:r>
    </w:p>
    <w:p w14:paraId="770EF607" w14:textId="3A064DB9" w:rsidR="00687740" w:rsidRDefault="00687740" w:rsidP="0044775C">
      <w:r>
        <w:rPr>
          <w:b/>
          <w:bCs/>
        </w:rPr>
        <w:t xml:space="preserve">Tercer objetivo: </w:t>
      </w:r>
      <w:r w:rsidR="00673472">
        <w:t xml:space="preserve">la IA desarrollada será capaz de procesar </w:t>
      </w:r>
      <w:r w:rsidR="0071459A">
        <w:t>en</w:t>
      </w:r>
      <w:r w:rsidR="00673472">
        <w:t xml:space="preserve"> tiempo real </w:t>
      </w:r>
      <w:r w:rsidR="0071459A">
        <w:t xml:space="preserve">imágenes y </w:t>
      </w:r>
      <w:r w:rsidR="000A5FF1">
        <w:t>m</w:t>
      </w:r>
      <w:r w:rsidR="002769AD">
        <w:t>ostrar po</w:t>
      </w:r>
      <w:r w:rsidR="00A400DF">
        <w:t xml:space="preserve">r pantalla donde se localizan </w:t>
      </w:r>
      <w:r w:rsidR="0068304D">
        <w:t xml:space="preserve">los supuestos </w:t>
      </w:r>
      <w:r w:rsidR="0007603D">
        <w:t>incendios.</w:t>
      </w:r>
      <w:r w:rsidR="00516E74">
        <w:t xml:space="preserve"> </w:t>
      </w:r>
    </w:p>
    <w:p w14:paraId="1EE080A9" w14:textId="311751D3" w:rsidR="0080355C" w:rsidRDefault="00D77346" w:rsidP="0044775C">
      <w:r>
        <w:rPr>
          <w:b/>
          <w:bCs/>
        </w:rPr>
        <w:t>Cuarto objetivo:</w:t>
      </w:r>
      <w:r w:rsidR="00876721">
        <w:rPr>
          <w:b/>
          <w:bCs/>
        </w:rPr>
        <w:t xml:space="preserve"> </w:t>
      </w:r>
      <w:r w:rsidR="00E44B9D">
        <w:t xml:space="preserve">marcará </w:t>
      </w:r>
      <w:r w:rsidR="00CB5D78">
        <w:t>aproximadamente donde se encuentra</w:t>
      </w:r>
      <w:r w:rsidR="001835D7">
        <w:t xml:space="preserve"> el incendio en la propia imagen, quedará reflejado con un cuadrado</w:t>
      </w:r>
      <w:r w:rsidR="00132827">
        <w:t>.</w:t>
      </w:r>
    </w:p>
    <w:p w14:paraId="711F2C52" w14:textId="29729E57" w:rsidR="00485E38" w:rsidRPr="00426A65" w:rsidRDefault="00132827" w:rsidP="0044775C">
      <w:r>
        <w:rPr>
          <w:b/>
          <w:bCs/>
        </w:rPr>
        <w:t>Quinto</w:t>
      </w:r>
      <w:r w:rsidR="0031703D">
        <w:rPr>
          <w:b/>
          <w:bCs/>
        </w:rPr>
        <w:t xml:space="preserve"> objetivo: </w:t>
      </w:r>
      <w:r w:rsidR="00DE737A">
        <w:t>e</w:t>
      </w:r>
      <w:r w:rsidR="00426A65">
        <w:t>stablecer un</w:t>
      </w:r>
      <w:r w:rsidR="009C68D9">
        <w:t xml:space="preserve"> esquema de arquitectura de red</w:t>
      </w:r>
      <w:r w:rsidR="00201A5F">
        <w:t xml:space="preserve"> de comunicaci</w:t>
      </w:r>
      <w:r w:rsidR="00485E38">
        <w:t>ones.</w:t>
      </w:r>
    </w:p>
    <w:p w14:paraId="5AAD85A8" w14:textId="77777777" w:rsidR="00311B7B" w:rsidRDefault="00311B7B">
      <w:pPr>
        <w:jc w:val="left"/>
        <w:rPr>
          <w:rFonts w:asciiTheme="majorHAnsi" w:eastAsiaTheme="majorEastAsia" w:hAnsiTheme="majorHAnsi" w:cstheme="majorBidi"/>
          <w:bCs/>
          <w:smallCaps/>
          <w:color w:val="000000" w:themeColor="text1"/>
          <w:sz w:val="40"/>
          <w:szCs w:val="28"/>
        </w:rPr>
      </w:pPr>
      <w:r>
        <w:br w:type="page"/>
      </w:r>
    </w:p>
    <w:p w14:paraId="129B5AF4" w14:textId="7BFAAC36" w:rsidR="009B5791" w:rsidRPr="0031552C" w:rsidRDefault="009B5791" w:rsidP="009B5791">
      <w:pPr>
        <w:pStyle w:val="Ttulo2"/>
        <w:rPr>
          <w:noProof w:val="0"/>
        </w:rPr>
      </w:pPr>
      <w:bookmarkStart w:id="10" w:name="_Toc75209715"/>
      <w:r>
        <w:rPr>
          <w:noProof w:val="0"/>
        </w:rPr>
        <w:lastRenderedPageBreak/>
        <w:t>Métodos de Validación</w:t>
      </w:r>
      <w:bookmarkEnd w:id="10"/>
    </w:p>
    <w:p w14:paraId="2BF1D12D" w14:textId="4444E99F" w:rsidR="00A83B8F" w:rsidRDefault="006D6E8D" w:rsidP="00603E0B">
      <w:r>
        <w:t xml:space="preserve">Debido a que es un proyecto </w:t>
      </w:r>
      <w:r w:rsidR="007A27E0">
        <w:t xml:space="preserve">personal, el tipo de </w:t>
      </w:r>
      <w:r w:rsidR="00922F71">
        <w:t>producción</w:t>
      </w:r>
      <w:r w:rsidR="007A27E0">
        <w:t xml:space="preserve"> software que </w:t>
      </w:r>
      <w:r w:rsidR="00922F71">
        <w:t>mejor se puede adaptar al desarrollo es el de un producto ge</w:t>
      </w:r>
      <w:r w:rsidR="00B34CBD">
        <w:t xml:space="preserve">nérico u horizontal, esto implica que es la organización, en este caso </w:t>
      </w:r>
      <w:r w:rsidR="00FA05EE">
        <w:t xml:space="preserve">yo, </w:t>
      </w:r>
      <w:r w:rsidR="00FF7C1D">
        <w:t xml:space="preserve">es </w:t>
      </w:r>
      <w:r w:rsidR="00FA05EE">
        <w:t xml:space="preserve">quien </w:t>
      </w:r>
      <w:r w:rsidR="00FC4600">
        <w:t>desarrolla un producto el cual es vendido a un mercado general, en este caso</w:t>
      </w:r>
      <w:r w:rsidR="00B115D5">
        <w:t xml:space="preserve"> el mercado corresponde a</w:t>
      </w:r>
      <w:r w:rsidR="00FC4600">
        <w:t xml:space="preserve"> </w:t>
      </w:r>
      <w:r w:rsidR="005A331B">
        <w:t>organizaciones como G</w:t>
      </w:r>
      <w:r w:rsidR="00933201">
        <w:t>eacam</w:t>
      </w:r>
      <w:r w:rsidR="00781084">
        <w:t xml:space="preserve">, </w:t>
      </w:r>
      <w:r w:rsidR="00323C6D">
        <w:t>INFOMA</w:t>
      </w:r>
      <w:r w:rsidR="002D78E0">
        <w:t xml:space="preserve"> </w:t>
      </w:r>
      <w:r w:rsidR="003E6604">
        <w:t>u</w:t>
      </w:r>
      <w:r w:rsidR="002D78E0">
        <w:t xml:space="preserve"> otros grupos. La particularidad de este tipo de desarrollo es que l</w:t>
      </w:r>
      <w:r w:rsidR="008B45C9">
        <w:t>as especi</w:t>
      </w:r>
      <w:r w:rsidR="00E5326B">
        <w:t xml:space="preserve">ficaciones </w:t>
      </w:r>
      <w:r w:rsidR="009453B4">
        <w:t xml:space="preserve">y requisitos </w:t>
      </w:r>
      <w:r w:rsidR="00B115D5">
        <w:t>son autoimpuestos por</w:t>
      </w:r>
      <w:r w:rsidR="009527C9">
        <w:t xml:space="preserve"> el desarrollador, </w:t>
      </w:r>
      <w:r w:rsidR="006F463D">
        <w:t xml:space="preserve">lo que </w:t>
      </w:r>
      <w:r w:rsidR="007234BE">
        <w:t xml:space="preserve">puede hacer complicado </w:t>
      </w:r>
      <w:r w:rsidR="00E80C03">
        <w:t xml:space="preserve">ajustarse a lo que realmente quieren </w:t>
      </w:r>
      <w:r w:rsidR="004B2CB6">
        <w:t>dichas organizaciones.</w:t>
      </w:r>
    </w:p>
    <w:p w14:paraId="67BD4B2E" w14:textId="2D47236B" w:rsidR="00C23596" w:rsidRDefault="00C23596" w:rsidP="00603E0B">
      <w:r>
        <w:t>Para poder acer</w:t>
      </w:r>
      <w:r w:rsidR="009B0B04">
        <w:t>carme mejor a los requ</w:t>
      </w:r>
      <w:r w:rsidR="003B3F0C">
        <w:t xml:space="preserve">erimientos reales </w:t>
      </w:r>
      <w:r w:rsidR="002E400E">
        <w:t xml:space="preserve">de las organizaciones </w:t>
      </w:r>
      <w:r w:rsidR="00497638">
        <w:t>nos hemos puesto en</w:t>
      </w:r>
      <w:r w:rsidR="001432C9">
        <w:t xml:space="preserve"> con contacto con e</w:t>
      </w:r>
      <w:r w:rsidR="004432A8">
        <w:t xml:space="preserve">llos para conocer las tecnologías de las que disponen y </w:t>
      </w:r>
      <w:r w:rsidR="0024439C">
        <w:t>cuáles</w:t>
      </w:r>
      <w:r w:rsidR="004432A8">
        <w:t xml:space="preserve"> son sus preocupaciones.</w:t>
      </w:r>
    </w:p>
    <w:p w14:paraId="22FEEC24" w14:textId="3313F159" w:rsidR="004E0425" w:rsidRDefault="004E0425" w:rsidP="00603E0B">
      <w:r>
        <w:t xml:space="preserve">Durante estos contactos lo primero que debo destacar es que se está comenzando a implementar </w:t>
      </w:r>
      <w:r w:rsidR="00F31DF8">
        <w:t xml:space="preserve">la tecnología que quiero desarrollar en algunas comunidades del Estado, pero no están dado tan buenos resultados como esperaban, </w:t>
      </w:r>
      <w:r w:rsidR="00A909BB">
        <w:t xml:space="preserve">su precisión </w:t>
      </w:r>
      <w:r w:rsidR="00422BB0">
        <w:t>deja que desear</w:t>
      </w:r>
      <w:r w:rsidR="000104EA">
        <w:t xml:space="preserve">, </w:t>
      </w:r>
      <w:r w:rsidR="00C636AB">
        <w:t>emitiendo alarmas constantemente</w:t>
      </w:r>
      <w:r w:rsidR="0037532D">
        <w:t xml:space="preserve">. Por eso en la práctica </w:t>
      </w:r>
      <w:r w:rsidR="004B55F1">
        <w:t>no son muy usados.</w:t>
      </w:r>
    </w:p>
    <w:p w14:paraId="162A897A" w14:textId="0C54DE64" w:rsidR="007A28C2" w:rsidRDefault="004B55F1" w:rsidP="00603E0B">
      <w:r w:rsidRPr="004B55F1">
        <w:rPr>
          <w:b/>
          <w:bCs/>
        </w:rPr>
        <w:t>Primer método</w:t>
      </w:r>
      <w:r>
        <w:rPr>
          <w:b/>
          <w:bCs/>
        </w:rPr>
        <w:t xml:space="preserve">: </w:t>
      </w:r>
      <w:r w:rsidR="00367345">
        <w:t>u</w:t>
      </w:r>
      <w:r w:rsidR="00764E2F">
        <w:t>n punto importante del proyecto es</w:t>
      </w:r>
      <w:r w:rsidR="00A8785B">
        <w:t xml:space="preserve"> emitir el</w:t>
      </w:r>
      <w:r w:rsidR="000A3664">
        <w:t xml:space="preserve"> mínimo de falsas alarma</w:t>
      </w:r>
      <w:r w:rsidR="00D45977">
        <w:t>s</w:t>
      </w:r>
      <w:r w:rsidR="000A3664">
        <w:t xml:space="preserve"> posibles. Para ello debemos aumentar la precisión del modelo </w:t>
      </w:r>
      <w:r w:rsidR="00352348">
        <w:t xml:space="preserve">al máximo y no emitir ninguna alarma </w:t>
      </w:r>
      <w:r w:rsidR="000B0181">
        <w:t>por debajo de una detección del 35%.</w:t>
      </w:r>
      <w:r w:rsidR="001E49E4">
        <w:t xml:space="preserve"> Por lo tanto, se verificará que no </w:t>
      </w:r>
      <w:r w:rsidR="00A157C2">
        <w:t xml:space="preserve">se muestre por pantalla ninguna detección </w:t>
      </w:r>
      <w:r w:rsidR="00ED3841">
        <w:t>por debajo de este umbral.</w:t>
      </w:r>
    </w:p>
    <w:p w14:paraId="2425F2F3" w14:textId="12F51C1C" w:rsidR="00175B63" w:rsidRDefault="007A28C2" w:rsidP="00603E0B">
      <w:r>
        <w:rPr>
          <w:b/>
          <w:bCs/>
        </w:rPr>
        <w:t xml:space="preserve">Segundo método: </w:t>
      </w:r>
      <w:r w:rsidR="00DF2833">
        <w:t xml:space="preserve">las detecciones serán </w:t>
      </w:r>
      <w:r w:rsidR="000D0C5E">
        <w:t>señaladas</w:t>
      </w:r>
      <w:r w:rsidR="00DF2833">
        <w:t xml:space="preserve"> en la imagen</w:t>
      </w:r>
      <w:r w:rsidR="009D6434">
        <w:t xml:space="preserve"> e indicará </w:t>
      </w:r>
      <w:r w:rsidR="00934E90">
        <w:t>el porcentaje de confianz</w:t>
      </w:r>
      <w:r w:rsidR="00070E78">
        <w:t xml:space="preserve">a que tiene la red sobre </w:t>
      </w:r>
      <w:r w:rsidR="00E25B5D">
        <w:t>si el objetivo es humo.</w:t>
      </w:r>
      <w:r w:rsidR="00096F13">
        <w:t xml:space="preserve"> Este apartado podrá servir más adelante para poder </w:t>
      </w:r>
      <w:r w:rsidR="00840522">
        <w:t>marcar coordenadas d</w:t>
      </w:r>
      <w:r w:rsidR="000C65A7">
        <w:t>el incendio.</w:t>
      </w:r>
      <w:r w:rsidR="00E37E77">
        <w:t xml:space="preserve"> Se verificará que el humo sea rodeado por </w:t>
      </w:r>
      <w:r w:rsidR="00F24F1D">
        <w:t xml:space="preserve">un </w:t>
      </w:r>
      <w:r w:rsidR="006F4C8E">
        <w:t>rectángulo.</w:t>
      </w:r>
    </w:p>
    <w:p w14:paraId="08B93A70" w14:textId="0A8406AE" w:rsidR="00E25B5D" w:rsidRDefault="009F6BBE" w:rsidP="00603E0B">
      <w:r>
        <w:rPr>
          <w:b/>
          <w:bCs/>
        </w:rPr>
        <w:t xml:space="preserve">Tercer método: </w:t>
      </w:r>
      <w:r>
        <w:t>se diseñará un sistema</w:t>
      </w:r>
      <w:r w:rsidR="00E476D9">
        <w:t xml:space="preserve"> que procese imágenes </w:t>
      </w:r>
      <w:r w:rsidR="00D11FA9">
        <w:t>en</w:t>
      </w:r>
      <w:r w:rsidR="00E476D9">
        <w:t xml:space="preserve"> tiempo real</w:t>
      </w:r>
      <w:r w:rsidR="00835311">
        <w:t xml:space="preserve">, </w:t>
      </w:r>
      <w:r w:rsidR="005209A1">
        <w:t xml:space="preserve">por lo que </w:t>
      </w:r>
      <w:r w:rsidR="0027208A">
        <w:t xml:space="preserve">deberemos </w:t>
      </w:r>
      <w:r w:rsidR="002E08EB">
        <w:t xml:space="preserve">buscar un modelo </w:t>
      </w:r>
      <w:r w:rsidR="006C7E63">
        <w:t xml:space="preserve">analice una cantidad razonable de </w:t>
      </w:r>
      <w:r w:rsidR="00FB45F9">
        <w:t xml:space="preserve">fotogramas por segundo </w:t>
      </w:r>
      <w:r w:rsidR="001F119C">
        <w:t xml:space="preserve">ofreciendo </w:t>
      </w:r>
      <w:r w:rsidR="00E03AC2">
        <w:t xml:space="preserve">además una buena precisión. Dado que </w:t>
      </w:r>
      <w:r w:rsidR="00794010">
        <w:t xml:space="preserve">no disponemos de equipo </w:t>
      </w:r>
      <w:r w:rsidR="00012E20">
        <w:t xml:space="preserve">especializado escalaremos esta medida </w:t>
      </w:r>
      <w:r w:rsidR="00EC4F87">
        <w:t xml:space="preserve">al equipo disponible buscando una tasa de </w:t>
      </w:r>
      <w:r w:rsidR="006C6AE3">
        <w:t xml:space="preserve">entre </w:t>
      </w:r>
      <w:r w:rsidR="00EC4F87">
        <w:t>5</w:t>
      </w:r>
      <w:r w:rsidR="006C6AE3">
        <w:t xml:space="preserve"> y 10</w:t>
      </w:r>
      <w:r w:rsidR="00EC4F87">
        <w:t xml:space="preserve"> fotogramas por segundo.</w:t>
      </w:r>
    </w:p>
    <w:p w14:paraId="5ACEDF3A" w14:textId="733A77AC" w:rsidR="00377FCF" w:rsidRPr="002F1CBC" w:rsidRDefault="00197461" w:rsidP="00603E0B">
      <w:r>
        <w:rPr>
          <w:b/>
          <w:bCs/>
        </w:rPr>
        <w:t>Cuarto método:</w:t>
      </w:r>
      <w:r w:rsidR="0088786C">
        <w:rPr>
          <w:b/>
          <w:bCs/>
        </w:rPr>
        <w:t xml:space="preserve"> </w:t>
      </w:r>
      <w:r w:rsidR="0088786C">
        <w:t xml:space="preserve">las imágenes utilizadas </w:t>
      </w:r>
      <w:r w:rsidR="00F736ED">
        <w:t xml:space="preserve">para el entrenamiento del sistema deben </w:t>
      </w:r>
      <w:r w:rsidR="00CF1382">
        <w:t>o bien pertenecer a</w:t>
      </w:r>
      <w:r w:rsidR="0010229D">
        <w:t xml:space="preserve"> la geografía española o bien ser tomadas desde una torre</w:t>
      </w:r>
      <w:r w:rsidR="00C162D8">
        <w:t xml:space="preserve">. Que cumplan los dos requerimientos es muy complicado debido a </w:t>
      </w:r>
      <w:r w:rsidR="00377FCF">
        <w:t>la escasez de datos.</w:t>
      </w:r>
      <w:r w:rsidR="00E9754B">
        <w:t xml:space="preserve"> </w:t>
      </w:r>
      <w:r w:rsidR="00E22165">
        <w:t>Se hará un listado de las fuentes de donde proceden</w:t>
      </w:r>
      <w:r w:rsidR="00BF5462">
        <w:t xml:space="preserve"> las </w:t>
      </w:r>
      <w:r w:rsidR="00372FE9">
        <w:t>imágenes y videos.</w:t>
      </w:r>
    </w:p>
    <w:p w14:paraId="18ABCF2A" w14:textId="77777777" w:rsidR="00E25B5D" w:rsidRPr="004B55F1" w:rsidRDefault="00E25B5D" w:rsidP="00603E0B"/>
    <w:p w14:paraId="3B6EE7A1" w14:textId="7DF17D3B" w:rsidR="00E362EF" w:rsidRPr="0031552C" w:rsidRDefault="00E362EF" w:rsidP="004A4057">
      <w:pPr>
        <w:pStyle w:val="Ttulo1"/>
        <w:rPr>
          <w:noProof w:val="0"/>
        </w:rPr>
      </w:pPr>
      <w:bookmarkStart w:id="11" w:name="_Toc75209716"/>
      <w:r w:rsidRPr="0031552C">
        <w:rPr>
          <w:noProof w:val="0"/>
        </w:rPr>
        <w:lastRenderedPageBreak/>
        <w:t xml:space="preserve">Plan de </w:t>
      </w:r>
      <w:r w:rsidR="005F21BE">
        <w:rPr>
          <w:noProof w:val="0"/>
        </w:rPr>
        <w:t>Desarrollo</w:t>
      </w:r>
      <w:r w:rsidR="00051FAA">
        <w:rPr>
          <w:noProof w:val="0"/>
        </w:rPr>
        <w:t xml:space="preserve"> del </w:t>
      </w:r>
      <w:r w:rsidRPr="0031552C">
        <w:rPr>
          <w:noProof w:val="0"/>
        </w:rPr>
        <w:t>Proyecto</w:t>
      </w:r>
      <w:bookmarkEnd w:id="11"/>
    </w:p>
    <w:p w14:paraId="3B6EE7A2" w14:textId="53172D9A" w:rsidR="00827D64" w:rsidRPr="00BF1E23" w:rsidRDefault="00827D64" w:rsidP="00FE3C12">
      <w:pPr>
        <w:pStyle w:val="Ttulo2"/>
        <w:rPr>
          <w:noProof w:val="0"/>
          <w:color w:val="auto"/>
        </w:rPr>
      </w:pPr>
      <w:bookmarkStart w:id="12" w:name="_Toc75209717"/>
      <w:r w:rsidRPr="00BF1E23">
        <w:rPr>
          <w:noProof w:val="0"/>
          <w:color w:val="auto"/>
        </w:rPr>
        <w:t>Metodología</w:t>
      </w:r>
      <w:bookmarkEnd w:id="12"/>
    </w:p>
    <w:p w14:paraId="710C2BD3" w14:textId="76C2FC5A" w:rsidR="00A270E1" w:rsidRDefault="004E3CC5" w:rsidP="00FB4EFF">
      <w:pPr>
        <w:ind w:firstLine="709"/>
      </w:pPr>
      <w:r>
        <w:t>Durante el grado hemos estudiado diferentes acercamientos y metodol</w:t>
      </w:r>
      <w:r w:rsidR="006F2AB2">
        <w:t>ogías de desarrollo del software</w:t>
      </w:r>
      <w:r w:rsidR="004B6C9D">
        <w:t xml:space="preserve"> desde un punto de vista ingenieril</w:t>
      </w:r>
      <w:r w:rsidR="006F2AB2">
        <w:t xml:space="preserve">. </w:t>
      </w:r>
      <w:r w:rsidR="00F969A8">
        <w:t>Esto implica q</w:t>
      </w:r>
      <w:r w:rsidR="00412D64">
        <w:t xml:space="preserve">ue nos referimos a un desarrollo profesional </w:t>
      </w:r>
      <w:r w:rsidR="00C33CC2">
        <w:t xml:space="preserve">de todos los programas de </w:t>
      </w:r>
      <w:r w:rsidR="00FE7476">
        <w:t>cómputo</w:t>
      </w:r>
      <w:r w:rsidR="00C33CC2">
        <w:t xml:space="preserve"> además de toda la documentación asociada y los datos de configura</w:t>
      </w:r>
      <w:r w:rsidR="00492FB9">
        <w:t xml:space="preserve">ción </w:t>
      </w:r>
      <w:r w:rsidR="00AB269F">
        <w:t>requeridos</w:t>
      </w:r>
      <w:r w:rsidR="0009129B">
        <w:t xml:space="preserve"> para hacer que los programas operen de manera correcta.</w:t>
      </w:r>
    </w:p>
    <w:p w14:paraId="5C1419B9" w14:textId="66C2E3AD" w:rsidR="000A3B06" w:rsidRDefault="000A3B06" w:rsidP="00827D64">
      <w:r>
        <w:t xml:space="preserve">El software debe entregar toda la </w:t>
      </w:r>
      <w:r w:rsidR="00414CC5">
        <w:t>funcionalidad y el desempeño requeridos</w:t>
      </w:r>
      <w:r w:rsidR="00291F3A">
        <w:t xml:space="preserve"> y debe ser mantenible, eficiente, confiable y aceptable. Por lo tanto, </w:t>
      </w:r>
      <w:r w:rsidR="00F23B3A">
        <w:t xml:space="preserve">en esta sección pretendemos buscar cual es la metodología que mejor se puede adaptar </w:t>
      </w:r>
      <w:r w:rsidR="00D01D04">
        <w:t xml:space="preserve">al desarrollo de nuestro software </w:t>
      </w:r>
      <w:r w:rsidR="00914192">
        <w:t>para que sea lo más sencillo posible conseguir estas cualidades.</w:t>
      </w:r>
    </w:p>
    <w:p w14:paraId="0F873F97" w14:textId="0B99106D" w:rsidR="00CD3706" w:rsidRDefault="00F11773" w:rsidP="00827D64">
      <w:r>
        <w:t xml:space="preserve">Algunas metodologías comunes </w:t>
      </w:r>
      <w:r w:rsidR="00424B69">
        <w:t>y que más me pueden interesar en este proyecto son:</w:t>
      </w:r>
    </w:p>
    <w:p w14:paraId="0A17CCCA" w14:textId="77777777" w:rsidR="0077089B" w:rsidRDefault="0077089B" w:rsidP="00827D64"/>
    <w:p w14:paraId="4E785F6C" w14:textId="48E5C9A5" w:rsidR="00424B69" w:rsidRDefault="000046F9" w:rsidP="00B102D8">
      <w:pPr>
        <w:pStyle w:val="Ttulo3"/>
      </w:pPr>
      <w:bookmarkStart w:id="13" w:name="_Toc75209718"/>
      <w:r>
        <w:t xml:space="preserve">Desarrollo </w:t>
      </w:r>
      <w:r w:rsidR="000354AC">
        <w:t xml:space="preserve">software </w:t>
      </w:r>
      <w:r w:rsidR="001E16B8">
        <w:t>orientado a la reutilización</w:t>
      </w:r>
      <w:bookmarkEnd w:id="13"/>
    </w:p>
    <w:p w14:paraId="14C54C1E" w14:textId="77777777" w:rsidR="006A3B83" w:rsidRDefault="006A3B83" w:rsidP="00FB4EFF">
      <w:pPr>
        <w:ind w:firstLine="709"/>
      </w:pPr>
      <w:r>
        <w:t>Los enfoques orientados a la reutilización se apoyan en una gran base de componentes de software reutilizable y en la integración de marcos para la composición de dichos componentes.</w:t>
      </w:r>
    </w:p>
    <w:p w14:paraId="741C09B4" w14:textId="23AA3942" w:rsidR="005466D6" w:rsidRDefault="00F83C39" w:rsidP="00F83C39">
      <w:r>
        <w:t xml:space="preserve">Tiene como ventaja que disminuye costes y riesgos y por tanto las entregas </w:t>
      </w:r>
      <w:r w:rsidR="00AA2889">
        <w:t xml:space="preserve">suelen </w:t>
      </w:r>
      <w:r w:rsidR="005466D6">
        <w:t>ser</w:t>
      </w:r>
      <w:r>
        <w:t xml:space="preserve"> más rápidas.</w:t>
      </w:r>
      <w:r w:rsidR="005466D6">
        <w:t xml:space="preserve"> Las etapas que </w:t>
      </w:r>
      <w:r w:rsidR="00922273">
        <w:t>comprende esta metodología son las siguientes:</w:t>
      </w:r>
    </w:p>
    <w:p w14:paraId="4BDAFF71" w14:textId="16F02D09" w:rsidR="001C3E0A" w:rsidRDefault="001C3E0A" w:rsidP="001C3E0A">
      <w:pPr>
        <w:pStyle w:val="Prrafodelista"/>
        <w:numPr>
          <w:ilvl w:val="0"/>
          <w:numId w:val="32"/>
        </w:numPr>
      </w:pPr>
      <w:r>
        <w:t>Especificación de requerimientos</w:t>
      </w:r>
      <w:r w:rsidR="00A17B2C">
        <w:t>: es un proceso común en el que e</w:t>
      </w:r>
      <w:r w:rsidR="00115C3A">
        <w:t>l cliente y los ingenieros especifican las características y las limitaciones.</w:t>
      </w:r>
      <w:r w:rsidR="00810F53">
        <w:t xml:space="preserve"> En este caso </w:t>
      </w:r>
      <w:r w:rsidR="00273AFE">
        <w:t xml:space="preserve">existen varios clientes potenciales a los que preguntaremos </w:t>
      </w:r>
      <w:r w:rsidR="00FE7476">
        <w:t>cuáles</w:t>
      </w:r>
      <w:r w:rsidR="00273AFE">
        <w:t xml:space="preserve"> son sus preocupaciones o que le interesaría más de un producto así.</w:t>
      </w:r>
    </w:p>
    <w:p w14:paraId="2B8665E6" w14:textId="71B31D4C" w:rsidR="001C3E0A" w:rsidRDefault="001C3E0A" w:rsidP="001C3E0A">
      <w:pPr>
        <w:pStyle w:val="Prrafodelista"/>
        <w:numPr>
          <w:ilvl w:val="0"/>
          <w:numId w:val="32"/>
        </w:numPr>
      </w:pPr>
      <w:r>
        <w:t xml:space="preserve">Análisis de componentes: </w:t>
      </w:r>
      <w:r w:rsidR="006D2804">
        <w:t>s</w:t>
      </w:r>
      <w:r>
        <w:t>e realiza una búsqueda de los componentes para implementar dicha especificación.</w:t>
      </w:r>
    </w:p>
    <w:p w14:paraId="5DFFE5D8" w14:textId="366E7D31" w:rsidR="001C3E0A" w:rsidRDefault="001C3E0A" w:rsidP="001C3E0A">
      <w:pPr>
        <w:pStyle w:val="Prrafodelista"/>
        <w:numPr>
          <w:ilvl w:val="0"/>
          <w:numId w:val="32"/>
        </w:numPr>
      </w:pPr>
      <w:r>
        <w:t xml:space="preserve">Modificación de requerimientos: </w:t>
      </w:r>
      <w:r w:rsidR="006D2804">
        <w:t>s</w:t>
      </w:r>
      <w:r>
        <w:t>e analizan los requerimientos usando la información de los componentes encontrados y luego se modifican.</w:t>
      </w:r>
    </w:p>
    <w:p w14:paraId="3D217FA3" w14:textId="7F4F3F56" w:rsidR="001C3E0A" w:rsidRDefault="001C3E0A" w:rsidP="001C3E0A">
      <w:pPr>
        <w:pStyle w:val="Prrafodelista"/>
        <w:numPr>
          <w:ilvl w:val="0"/>
          <w:numId w:val="32"/>
        </w:numPr>
      </w:pPr>
      <w:r>
        <w:t xml:space="preserve">Diseño del sistema con reutilización: </w:t>
      </w:r>
      <w:r w:rsidR="006D2804">
        <w:t>s</w:t>
      </w:r>
      <w:r>
        <w:t>e diseña un marco conceptual del sistema o se reutiliza uno existente.</w:t>
      </w:r>
    </w:p>
    <w:p w14:paraId="492A66D5" w14:textId="449C4205" w:rsidR="001C3E0A" w:rsidRDefault="001C3E0A" w:rsidP="001C3E0A">
      <w:pPr>
        <w:pStyle w:val="Prrafodelista"/>
        <w:numPr>
          <w:ilvl w:val="0"/>
          <w:numId w:val="32"/>
        </w:numPr>
      </w:pPr>
      <w:r>
        <w:t xml:space="preserve">Desarrollo e integración: </w:t>
      </w:r>
      <w:r w:rsidR="006D2804">
        <w:t>s</w:t>
      </w:r>
      <w:r>
        <w:t>e diseña un software que no puede procurarse de manera externa y se integran los componentes y los sistemas</w:t>
      </w:r>
    </w:p>
    <w:p w14:paraId="7AB7D251" w14:textId="7AB75698" w:rsidR="001C3E0A" w:rsidRDefault="001C3E0A" w:rsidP="001C3E0A">
      <w:pPr>
        <w:pStyle w:val="Prrafodelista"/>
        <w:numPr>
          <w:ilvl w:val="0"/>
          <w:numId w:val="32"/>
        </w:numPr>
      </w:pPr>
      <w:r>
        <w:lastRenderedPageBreak/>
        <w:t>Validación</w:t>
      </w:r>
      <w:r w:rsidR="00996270">
        <w:t xml:space="preserve">: se </w:t>
      </w:r>
      <w:r w:rsidR="00FA7481">
        <w:t>verifica que cumple con los requerimientos acordados</w:t>
      </w:r>
      <w:r w:rsidR="00271613">
        <w:t xml:space="preserve"> y que todo funciona correctamente.</w:t>
      </w:r>
    </w:p>
    <w:p w14:paraId="790C5E90" w14:textId="15D67F66" w:rsidR="001C3E0A" w:rsidRDefault="001C3E0A" w:rsidP="001C3E0A">
      <w:pPr>
        <w:pStyle w:val="Prrafodelista"/>
        <w:numPr>
          <w:ilvl w:val="0"/>
          <w:numId w:val="32"/>
        </w:numPr>
      </w:pPr>
      <w:r>
        <w:t>Evolución</w:t>
      </w:r>
      <w:r w:rsidR="00271613">
        <w:t xml:space="preserve">: </w:t>
      </w:r>
      <w:r w:rsidR="00911A03">
        <w:t xml:space="preserve">modificación del software </w:t>
      </w:r>
      <w:r w:rsidR="0071676C">
        <w:t>para satisfacer las necesidades cambiantes.</w:t>
      </w:r>
    </w:p>
    <w:p w14:paraId="2B3D1F42" w14:textId="7AFC1683" w:rsidR="0071676C" w:rsidRDefault="0071676C" w:rsidP="0071676C">
      <w:r>
        <w:t xml:space="preserve">Las </w:t>
      </w:r>
      <w:r w:rsidR="00D13192">
        <w:t>etapas de especificación, desarrollo, validación y evolución son comunes en cualquier metodología.</w:t>
      </w:r>
    </w:p>
    <w:p w14:paraId="54635F7C" w14:textId="265210A4" w:rsidR="00922273" w:rsidRDefault="00CC24D7" w:rsidP="001C3E0A">
      <w:pPr>
        <w:jc w:val="left"/>
      </w:pPr>
      <w:r>
        <w:t xml:space="preserve">Esta primera metodología </w:t>
      </w:r>
      <w:r w:rsidR="00584904">
        <w:t xml:space="preserve">tiene características que </w:t>
      </w:r>
      <w:r w:rsidR="00C43DAC">
        <w:t>podrían ser muy beneficiosas para este proyecto</w:t>
      </w:r>
      <w:r w:rsidR="00E56479">
        <w:t xml:space="preserve"> ya que un</w:t>
      </w:r>
      <w:r w:rsidR="00A74C32">
        <w:t xml:space="preserve">a técnica </w:t>
      </w:r>
      <w:r w:rsidR="00765ADB">
        <w:t xml:space="preserve">que se va a implementar en el proyecto es la de </w:t>
      </w:r>
      <w:r w:rsidR="0087722D">
        <w:t>“t</w:t>
      </w:r>
      <w:r w:rsidR="00765ADB">
        <w:t>ransfer learning</w:t>
      </w:r>
      <w:r w:rsidR="0087722D">
        <w:t xml:space="preserve">”, </w:t>
      </w:r>
      <w:r w:rsidR="005A6E89">
        <w:t xml:space="preserve">es una técnica de investigación en el lenguaje automático </w:t>
      </w:r>
      <w:r w:rsidR="00651012">
        <w:t xml:space="preserve">que permite utilizar conocimiento </w:t>
      </w:r>
      <w:r w:rsidR="008B3D90">
        <w:t>aprendido en otro problema.</w:t>
      </w:r>
    </w:p>
    <w:p w14:paraId="4531DDB4" w14:textId="7AFE61FB" w:rsidR="00B72BA6" w:rsidRDefault="00B72BA6" w:rsidP="001C3E0A">
      <w:pPr>
        <w:jc w:val="left"/>
      </w:pPr>
      <w:r>
        <w:t>El principal problema del uso de esta metodología e</w:t>
      </w:r>
      <w:r w:rsidR="006A586F">
        <w:t xml:space="preserve">s que este proyecto tiene una naturaleza de investigación, </w:t>
      </w:r>
      <w:r w:rsidR="00F62AA2">
        <w:t xml:space="preserve">por lo que hay unos requerimientos generales </w:t>
      </w:r>
      <w:r w:rsidR="00297200">
        <w:t>que pueden variar según evolucione el propio proyecto. No contamos con diseños previamente definidos</w:t>
      </w:r>
      <w:r w:rsidR="001E042B">
        <w:t xml:space="preserve"> ni de planes o casos de prueba utilizados. Otr</w:t>
      </w:r>
      <w:r w:rsidR="005A3FBB">
        <w:t>a característica importante para el uso de es</w:t>
      </w:r>
      <w:r w:rsidR="009252C7">
        <w:t xml:space="preserve">ta metodología es que suele hacer uso de personal con experiencia en </w:t>
      </w:r>
      <w:r w:rsidR="00B61B47">
        <w:t xml:space="preserve">el tipo de implementación deseada. </w:t>
      </w:r>
      <w:r w:rsidR="00EE50ED">
        <w:t>Por lo que considero que esta metodología no es apta p</w:t>
      </w:r>
      <w:r w:rsidR="002E308D">
        <w:t>ara un correcto desarrollo del proyecto.</w:t>
      </w:r>
    </w:p>
    <w:p w14:paraId="17E6D58B" w14:textId="77777777" w:rsidR="00775414" w:rsidRPr="00775414" w:rsidRDefault="00775414" w:rsidP="001C3E0A">
      <w:pPr>
        <w:jc w:val="left"/>
      </w:pPr>
    </w:p>
    <w:p w14:paraId="01620227" w14:textId="77777777" w:rsidR="00D12C3F" w:rsidRDefault="00D12C3F">
      <w:pPr>
        <w:jc w:val="left"/>
        <w:rPr>
          <w:rFonts w:asciiTheme="majorHAnsi" w:eastAsiaTheme="majorEastAsia" w:hAnsiTheme="majorHAnsi" w:cstheme="majorBidi"/>
          <w:bCs/>
          <w:color w:val="000000" w:themeColor="text1"/>
          <w:sz w:val="32"/>
        </w:rPr>
      </w:pPr>
      <w:r>
        <w:br w:type="page"/>
      </w:r>
    </w:p>
    <w:p w14:paraId="2942DB56" w14:textId="23C96CDC" w:rsidR="00775414" w:rsidRPr="00643F30" w:rsidRDefault="00643F30" w:rsidP="00B102D8">
      <w:pPr>
        <w:pStyle w:val="Ttulo3"/>
      </w:pPr>
      <w:bookmarkStart w:id="14" w:name="_Toc75209719"/>
      <w:r>
        <w:lastRenderedPageBreak/>
        <w:t>Desarrollo en cascada</w:t>
      </w:r>
      <w:bookmarkEnd w:id="14"/>
    </w:p>
    <w:p w14:paraId="0C238DAB" w14:textId="75B8DEE7" w:rsidR="000354AC" w:rsidRDefault="0032241B" w:rsidP="00FB4EFF">
      <w:pPr>
        <w:ind w:firstLine="709"/>
        <w:jc w:val="left"/>
      </w:pPr>
      <w:r>
        <w:t>La metodología en cascada</w:t>
      </w:r>
      <w:r w:rsidR="00245465">
        <w:t xml:space="preserve"> </w:t>
      </w:r>
      <w:r w:rsidR="00771EE8">
        <w:t xml:space="preserve">tiene entre sus cualidades que </w:t>
      </w:r>
      <w:r w:rsidR="002A3358">
        <w:t xml:space="preserve">mantiene una estructura fuerte, que permite seguir construyendo </w:t>
      </w:r>
      <w:r w:rsidR="00843FFD">
        <w:t>sin que se corrompa</w:t>
      </w:r>
      <w:r w:rsidR="001070E8">
        <w:t xml:space="preserve">, además </w:t>
      </w:r>
      <w:r w:rsidR="00842E5F">
        <w:t xml:space="preserve">es la que se suele seleccionar cuando se implementa un sistema crítico, </w:t>
      </w:r>
      <w:r w:rsidR="00266BF9">
        <w:t>que quizá sea una buena definición de este sistema.</w:t>
      </w:r>
    </w:p>
    <w:p w14:paraId="504C4B9D" w14:textId="1BBD2217" w:rsidR="00713831" w:rsidRPr="00070CE0" w:rsidRDefault="00713831" w:rsidP="006C2279">
      <w:pPr>
        <w:jc w:val="left"/>
      </w:pPr>
      <w:r>
        <w:t>Por otro lado, este tipo de metodología se considera pesada con una gran documentación que aportar</w:t>
      </w:r>
      <w:r w:rsidR="007449AE">
        <w:t xml:space="preserve">, se suele utilizar con equipos </w:t>
      </w:r>
      <w:r w:rsidR="001A5656">
        <w:t>de desarrollo grandes</w:t>
      </w:r>
      <w:r w:rsidR="007449AE">
        <w:t xml:space="preserve"> de más de veinte personas</w:t>
      </w:r>
      <w:r w:rsidR="001A5656">
        <w:t xml:space="preserve"> que pueden ser internacionales.</w:t>
      </w:r>
      <w:r w:rsidR="00695BE7">
        <w:t xml:space="preserve"> Estos son atributos que no se corresponden en absoluto con el proyecto.</w:t>
      </w:r>
    </w:p>
    <w:p w14:paraId="5386EC3C" w14:textId="77777777" w:rsidR="00DD69CA" w:rsidRDefault="00DD69CA" w:rsidP="00DD69CA">
      <w:r>
        <w:t>Las principales etapas reflejan las actividades fundamentales del desarrollo, se dividen en:</w:t>
      </w:r>
    </w:p>
    <w:p w14:paraId="7A219EF2" w14:textId="649FF796" w:rsidR="00DD69CA" w:rsidRDefault="00DD69CA" w:rsidP="00DD69CA">
      <w:pPr>
        <w:pStyle w:val="Prrafodelista"/>
        <w:numPr>
          <w:ilvl w:val="0"/>
          <w:numId w:val="33"/>
        </w:numPr>
      </w:pPr>
      <w:r>
        <w:t>Análisis y definición de requerimientos: los servicios, las restricciones y las metas del sistema se establecen mediante consulta a los usuarios del sistema. Después, se definen con detalle y sirven como una especificación del sistema.</w:t>
      </w:r>
    </w:p>
    <w:p w14:paraId="76DBB25B" w14:textId="1C8E3CB2" w:rsidR="00DD69CA" w:rsidRDefault="00DD69CA" w:rsidP="001F343C">
      <w:pPr>
        <w:pStyle w:val="Prrafodelista"/>
        <w:numPr>
          <w:ilvl w:val="1"/>
          <w:numId w:val="33"/>
        </w:numPr>
      </w:pPr>
      <w:r>
        <w:t>Requisitos del Sistema: son los servicios que se espera que ofrezca el sistema y sus restricciones.</w:t>
      </w:r>
    </w:p>
    <w:p w14:paraId="6556446B" w14:textId="04BE3A0D" w:rsidR="00DD69CA" w:rsidRDefault="00DD69CA" w:rsidP="001F343C">
      <w:pPr>
        <w:pStyle w:val="Prrafodelista"/>
        <w:numPr>
          <w:ilvl w:val="1"/>
          <w:numId w:val="33"/>
        </w:numPr>
      </w:pPr>
      <w:r>
        <w:t>Requisitos de Usuario: servicios exactos que se proporcionaran y sus restricciones. Estos requisitos sirven como contrato con el cliente. Tipos: Funcionales, no Funcionales</w:t>
      </w:r>
    </w:p>
    <w:p w14:paraId="398BA459" w14:textId="0EED0F09" w:rsidR="00DD69CA" w:rsidRDefault="00DD69CA" w:rsidP="00DD69CA">
      <w:pPr>
        <w:pStyle w:val="Prrafodelista"/>
        <w:numPr>
          <w:ilvl w:val="0"/>
          <w:numId w:val="33"/>
        </w:numPr>
      </w:pPr>
      <w:r>
        <w:t xml:space="preserve">Diseño del sistema del software: asigna los requerimientos para sistemas hardware o de software al establecer una arquitectura de sistema global.  </w:t>
      </w:r>
    </w:p>
    <w:p w14:paraId="3D2CBE41" w14:textId="72D22D76" w:rsidR="00DD69CA" w:rsidRDefault="00DD69CA" w:rsidP="00DD69CA">
      <w:pPr>
        <w:pStyle w:val="Prrafodelista"/>
        <w:numPr>
          <w:ilvl w:val="0"/>
          <w:numId w:val="33"/>
        </w:numPr>
      </w:pPr>
      <w:r>
        <w:t>Implementación y prueba unidad: el diseño de software se realiza como un conjunto de programas o unidades de programas. Las pruebas unidad consisten en verificar que cumple con los requerimientos.</w:t>
      </w:r>
    </w:p>
    <w:p w14:paraId="788B87DF" w14:textId="659BECAB" w:rsidR="00DD69CA" w:rsidRDefault="00DD69CA" w:rsidP="00DD69CA">
      <w:pPr>
        <w:pStyle w:val="Prrafodelista"/>
        <w:numPr>
          <w:ilvl w:val="0"/>
          <w:numId w:val="33"/>
        </w:numPr>
      </w:pPr>
      <w:r>
        <w:t>Integración y prueba del sistema: las unidades del programa o los programas individuales se integran y se prueban como un sistema completo para asegurarse de que se cumplan los requerimientos.</w:t>
      </w:r>
    </w:p>
    <w:p w14:paraId="1BE86210" w14:textId="73FDF9C6" w:rsidR="00DD69CA" w:rsidRDefault="00DD69CA" w:rsidP="00DD69CA">
      <w:pPr>
        <w:pStyle w:val="Prrafodelista"/>
        <w:numPr>
          <w:ilvl w:val="0"/>
          <w:numId w:val="33"/>
        </w:numPr>
      </w:pPr>
      <w:r>
        <w:t>Operación y mantenimiento: es la fase más larga del ciclo de vida, donde el sistema se instala y se pone en práctica, el mantenimiento incluye: corregir errores, mejorar implementación, incrementar servicios.</w:t>
      </w:r>
    </w:p>
    <w:p w14:paraId="3B9A76EE" w14:textId="41690004" w:rsidR="00277F25" w:rsidRDefault="004F45B1" w:rsidP="00DD69CA">
      <w:r>
        <w:t>Otro</w:t>
      </w:r>
      <w:r w:rsidR="00692824">
        <w:t xml:space="preserve"> </w:t>
      </w:r>
      <w:r>
        <w:t>punto</w:t>
      </w:r>
      <w:r w:rsidR="00692824">
        <w:t xml:space="preserve"> a favor para escoger esta metodo</w:t>
      </w:r>
      <w:r>
        <w:t xml:space="preserve">logía </w:t>
      </w:r>
      <w:r w:rsidR="00784F8F">
        <w:t xml:space="preserve">es que </w:t>
      </w:r>
      <w:r w:rsidR="00816471">
        <w:t xml:space="preserve">a pesar de ser tediosa es </w:t>
      </w:r>
      <w:r w:rsidR="00C00A07">
        <w:t>más sencilla o mecánica</w:t>
      </w:r>
      <w:r w:rsidR="00816471">
        <w:t xml:space="preserve"> de implementar </w:t>
      </w:r>
      <w:r w:rsidR="000E7748">
        <w:t>y</w:t>
      </w:r>
      <w:r w:rsidR="00C00A07">
        <w:t xml:space="preserve"> se suele</w:t>
      </w:r>
      <w:r w:rsidR="000E7748">
        <w:t xml:space="preserve"> recomenda</w:t>
      </w:r>
      <w:r w:rsidR="00C00A07">
        <w:t>r</w:t>
      </w:r>
      <w:r w:rsidR="000E7748">
        <w:t xml:space="preserve"> </w:t>
      </w:r>
      <w:r w:rsidR="00C00A07">
        <w:t>a desarrolladores</w:t>
      </w:r>
      <w:r w:rsidR="000E7748">
        <w:t xml:space="preserve"> inexpertos</w:t>
      </w:r>
      <w:r w:rsidR="00113EFC">
        <w:t>, de</w:t>
      </w:r>
      <w:r w:rsidR="000A170F">
        <w:t xml:space="preserve"> esta forma guardamos un registro mucho más detallado </w:t>
      </w:r>
      <w:r w:rsidR="00BF1E23">
        <w:t>del</w:t>
      </w:r>
      <w:r w:rsidR="00530865">
        <w:t xml:space="preserve"> desarrollo del proyecto. Po</w:t>
      </w:r>
      <w:r w:rsidR="00015673">
        <w:t>r otro lado, se trata de un desarrollo</w:t>
      </w:r>
      <w:r w:rsidR="006E3A87">
        <w:t xml:space="preserve"> donde conocemos el objetivo, pero no la mejor manera de llegar a cumplirlo, </w:t>
      </w:r>
      <w:r w:rsidR="00F064A8">
        <w:t xml:space="preserve">donde los medios para alcanzarlo también son nuevos y desconocidos, por lo que </w:t>
      </w:r>
      <w:r w:rsidR="00D3406B">
        <w:t>es necesaria una flexibilidad que un desarrollo en cascada no puede ofrecer</w:t>
      </w:r>
      <w:r w:rsidR="00E12C1B">
        <w:t xml:space="preserve">. Debido </w:t>
      </w:r>
      <w:r w:rsidR="00881202">
        <w:t>a lo descrito</w:t>
      </w:r>
      <w:r w:rsidR="00D3406B">
        <w:t xml:space="preserve"> podemos considerar que </w:t>
      </w:r>
      <w:r w:rsidR="00E12C1B">
        <w:t>la aplicación de esta</w:t>
      </w:r>
      <w:r w:rsidR="00881202">
        <w:t xml:space="preserve"> metodología no es del todo adecuada para este proyecto.</w:t>
      </w:r>
    </w:p>
    <w:p w14:paraId="6BCE56DC" w14:textId="77777777" w:rsidR="00277F25" w:rsidRDefault="00277F25">
      <w:pPr>
        <w:jc w:val="left"/>
      </w:pPr>
      <w:r>
        <w:br w:type="page"/>
      </w:r>
    </w:p>
    <w:p w14:paraId="0FEB67AE" w14:textId="1F189C64" w:rsidR="004B5B2D" w:rsidRDefault="008F1CA2" w:rsidP="00B102D8">
      <w:pPr>
        <w:pStyle w:val="Ttulo3"/>
      </w:pPr>
      <w:bookmarkStart w:id="15" w:name="_Toc75209720"/>
      <w:r>
        <w:lastRenderedPageBreak/>
        <w:t xml:space="preserve">Metodologías </w:t>
      </w:r>
      <w:r w:rsidR="004B5B2D">
        <w:t>Ágiles</w:t>
      </w:r>
      <w:bookmarkEnd w:id="15"/>
    </w:p>
    <w:p w14:paraId="0E345DD5" w14:textId="73B15423" w:rsidR="00611587" w:rsidRDefault="008B7394" w:rsidP="00E03504">
      <w:pPr>
        <w:ind w:firstLine="360"/>
      </w:pPr>
      <w:r>
        <w:t>Podemos encontrar</w:t>
      </w:r>
      <w:r w:rsidR="00C8739F">
        <w:t xml:space="preserve"> diferentes técnicas dentro de esta metodolo</w:t>
      </w:r>
      <w:r w:rsidR="0059373F">
        <w:t xml:space="preserve">gía, pero todas cuentan con estas </w:t>
      </w:r>
      <w:r w:rsidR="00570AC4">
        <w:t>características</w:t>
      </w:r>
      <w:r w:rsidR="00E03504">
        <w:t xml:space="preserve"> comunes</w:t>
      </w:r>
      <w:r w:rsidR="00570AC4">
        <w:t xml:space="preserve"> que </w:t>
      </w:r>
      <w:r w:rsidR="00E03504">
        <w:t>la</w:t>
      </w:r>
      <w:r w:rsidR="00C003B3">
        <w:t xml:space="preserve"> </w:t>
      </w:r>
      <w:r w:rsidR="00570AC4">
        <w:t>definen:</w:t>
      </w:r>
    </w:p>
    <w:p w14:paraId="7F97AE4D" w14:textId="77777777" w:rsidR="000E1034" w:rsidRDefault="000E1034" w:rsidP="000E1034">
      <w:pPr>
        <w:pStyle w:val="Prrafodelista"/>
        <w:numPr>
          <w:ilvl w:val="0"/>
          <w:numId w:val="35"/>
        </w:numPr>
        <w:tabs>
          <w:tab w:val="left" w:pos="4725"/>
        </w:tabs>
        <w:spacing w:after="160"/>
        <w:contextualSpacing/>
        <w:jc w:val="left"/>
      </w:pPr>
      <w:r>
        <w:t>Los procesos de especificación, diseño y desarrollo están entrelazados. El documento de requerimientos de usuario solo define lo más importante.</w:t>
      </w:r>
    </w:p>
    <w:p w14:paraId="7906B5E8" w14:textId="77777777" w:rsidR="000E1034" w:rsidRDefault="000E1034" w:rsidP="000E1034">
      <w:pPr>
        <w:pStyle w:val="Prrafodelista"/>
        <w:numPr>
          <w:ilvl w:val="0"/>
          <w:numId w:val="35"/>
        </w:numPr>
        <w:tabs>
          <w:tab w:val="left" w:pos="4725"/>
        </w:tabs>
        <w:spacing w:after="160"/>
        <w:contextualSpacing/>
        <w:jc w:val="left"/>
      </w:pPr>
      <w:r>
        <w:t>El sistema se desarrolla en diferentes versiones.</w:t>
      </w:r>
    </w:p>
    <w:p w14:paraId="117D81E4" w14:textId="77777777" w:rsidR="000E1034" w:rsidRDefault="000E1034" w:rsidP="000E1034">
      <w:pPr>
        <w:pStyle w:val="Prrafodelista"/>
        <w:numPr>
          <w:ilvl w:val="0"/>
          <w:numId w:val="35"/>
        </w:numPr>
        <w:tabs>
          <w:tab w:val="left" w:pos="4725"/>
        </w:tabs>
        <w:spacing w:after="160"/>
        <w:contextualSpacing/>
        <w:jc w:val="left"/>
      </w:pPr>
      <w:r>
        <w:t>Las interfaces se desarrollan con in sistema de elaboración interactivo.</w:t>
      </w:r>
    </w:p>
    <w:p w14:paraId="16ECBE01" w14:textId="4485BB61" w:rsidR="000E1034" w:rsidRDefault="000E1034" w:rsidP="000E1034">
      <w:pPr>
        <w:pStyle w:val="Prrafodelista"/>
        <w:numPr>
          <w:ilvl w:val="0"/>
          <w:numId w:val="35"/>
        </w:numPr>
        <w:tabs>
          <w:tab w:val="left" w:pos="4725"/>
        </w:tabs>
        <w:spacing w:after="160"/>
        <w:contextualSpacing/>
        <w:jc w:val="left"/>
      </w:pPr>
      <w:r>
        <w:t>Involucran a los clientes en el proceso de desarrollo para conseguir una rápida retroalimentación.</w:t>
      </w:r>
    </w:p>
    <w:p w14:paraId="61983138" w14:textId="1DBBFA87" w:rsidR="00570AC4" w:rsidRPr="00611587" w:rsidRDefault="000E1034" w:rsidP="00611587">
      <w:pPr>
        <w:pStyle w:val="Prrafodelista"/>
        <w:numPr>
          <w:ilvl w:val="0"/>
          <w:numId w:val="35"/>
        </w:numPr>
        <w:tabs>
          <w:tab w:val="left" w:pos="4725"/>
        </w:tabs>
        <w:spacing w:after="160"/>
        <w:contextualSpacing/>
        <w:jc w:val="left"/>
      </w:pPr>
      <w:r>
        <w:t>Es más</w:t>
      </w:r>
      <w:r w:rsidR="00DC34E1">
        <w:t xml:space="preserve"> importante el software operativo frente a una documentación exhaustiva.</w:t>
      </w:r>
    </w:p>
    <w:p w14:paraId="19F83528" w14:textId="5D246D5E" w:rsidR="00E744F8" w:rsidRDefault="00F517CD" w:rsidP="00E03504">
      <w:pPr>
        <w:ind w:firstLine="360"/>
      </w:pPr>
      <w:r>
        <w:t>La solución que se</w:t>
      </w:r>
      <w:r w:rsidR="00E10D13">
        <w:t xml:space="preserve"> pretende desarrollar no se considera en el ámbito del </w:t>
      </w:r>
      <w:r w:rsidR="007E5B77">
        <w:t>desarrollo</w:t>
      </w:r>
      <w:r w:rsidR="00E10D13">
        <w:t xml:space="preserve"> software como</w:t>
      </w:r>
      <w:r w:rsidR="007E5B77">
        <w:t xml:space="preserve"> un proyecto grande, por lo que si se utilizara </w:t>
      </w:r>
      <w:r w:rsidR="00EC37CE">
        <w:t xml:space="preserve">esta metodología para el desarrollo </w:t>
      </w:r>
      <w:r w:rsidR="006A6BDD">
        <w:t>del sistema no corre</w:t>
      </w:r>
      <w:r w:rsidR="005A4EF0">
        <w:t xml:space="preserve">ría peligro de </w:t>
      </w:r>
      <w:r w:rsidR="00CF3DAC">
        <w:t>corromper</w:t>
      </w:r>
      <w:r w:rsidR="000C3327">
        <w:t xml:space="preserve"> su estructura según evolucione.</w:t>
      </w:r>
      <w:r w:rsidR="001414D9">
        <w:t xml:space="preserve"> </w:t>
      </w:r>
      <w:r w:rsidR="00AF6CBE">
        <w:t xml:space="preserve">Otro punto a favor de usar esta metodología es que los </w:t>
      </w:r>
      <w:r w:rsidR="004D21D6">
        <w:t>procesos del desarrollo están entrelazados y si utiliz</w:t>
      </w:r>
      <w:r w:rsidR="00F8166A">
        <w:t>á</w:t>
      </w:r>
      <w:r w:rsidR="00A93384">
        <w:t xml:space="preserve">ramos una metodología en cascada sería un problema dado que no se pasa al siguiente </w:t>
      </w:r>
      <w:r w:rsidR="00F8166A">
        <w:t>proceso hasta terminar y validar el anterior.</w:t>
      </w:r>
    </w:p>
    <w:p w14:paraId="56BEE27E" w14:textId="04366ABE" w:rsidR="004B5B2D" w:rsidRPr="004B5B2D" w:rsidRDefault="002E360C" w:rsidP="004B5B2D">
      <w:r>
        <w:t>Dado que no hay ningún cliente</w:t>
      </w:r>
      <w:r w:rsidR="007D081F">
        <w:t xml:space="preserve"> que pueda especificarme los </w:t>
      </w:r>
      <w:r w:rsidR="00AD52A9">
        <w:t>requerimientos,</w:t>
      </w:r>
      <w:r w:rsidR="007D081F">
        <w:t xml:space="preserve"> sino </w:t>
      </w:r>
      <w:r w:rsidR="00C57C02">
        <w:t xml:space="preserve">que el alcance y los requerimientos </w:t>
      </w:r>
      <w:r w:rsidR="00FB47CA">
        <w:t>pueden variar según evolucione el proyecto</w:t>
      </w:r>
      <w:r w:rsidR="00D41DBF">
        <w:t xml:space="preserve">. Por lo tanto, esta metodología </w:t>
      </w:r>
      <w:r w:rsidR="00E56EC8">
        <w:t>es el más realista.</w:t>
      </w:r>
    </w:p>
    <w:p w14:paraId="3C6F7FF9" w14:textId="77777777" w:rsidR="00DD69CA" w:rsidRDefault="00DD69CA" w:rsidP="00DD69CA"/>
    <w:p w14:paraId="54D234B5" w14:textId="77777777" w:rsidR="00C6410A" w:rsidRDefault="00C6410A">
      <w:pPr>
        <w:jc w:val="left"/>
        <w:rPr>
          <w:rFonts w:asciiTheme="majorHAnsi" w:eastAsiaTheme="majorEastAsia" w:hAnsiTheme="majorHAnsi" w:cstheme="majorBidi"/>
          <w:bCs/>
          <w:color w:val="000000" w:themeColor="text1"/>
          <w:sz w:val="32"/>
        </w:rPr>
      </w:pPr>
      <w:r>
        <w:br w:type="page"/>
      </w:r>
    </w:p>
    <w:p w14:paraId="2E236AE6" w14:textId="6F135C8B" w:rsidR="00914192" w:rsidRPr="00BB5CD1" w:rsidRDefault="00C6410A" w:rsidP="00C6410A">
      <w:pPr>
        <w:pStyle w:val="Ttulo3"/>
      </w:pPr>
      <w:bookmarkStart w:id="16" w:name="_Toc75209721"/>
      <w:r>
        <w:lastRenderedPageBreak/>
        <w:t>Conclusiones</w:t>
      </w:r>
      <w:bookmarkEnd w:id="16"/>
    </w:p>
    <w:p w14:paraId="43661D23" w14:textId="565C2F8F" w:rsidR="006E37DC" w:rsidRDefault="00FB4FE9" w:rsidP="002E1302">
      <w:pPr>
        <w:ind w:firstLine="709"/>
        <w:jc w:val="left"/>
      </w:pPr>
      <w:r>
        <w:t xml:space="preserve">Tras el breve análisis de las tres </w:t>
      </w:r>
      <w:r w:rsidR="008F2887">
        <w:t xml:space="preserve">metodologías candidatas para el desarrollo del proyecto, </w:t>
      </w:r>
      <w:r w:rsidR="0029506C">
        <w:t>podemos considerar que la que mejor se puede adaptar</w:t>
      </w:r>
      <w:r w:rsidR="0075446E">
        <w:t xml:space="preserve"> es la metodología ágil. Esta metodología </w:t>
      </w:r>
      <w:r w:rsidR="002E1302">
        <w:t xml:space="preserve">más flexible nos </w:t>
      </w:r>
      <w:r w:rsidR="00753F05">
        <w:t>permitirá</w:t>
      </w:r>
      <w:r w:rsidR="002E1302">
        <w:t xml:space="preserve"> </w:t>
      </w:r>
      <w:r w:rsidR="00753F05">
        <w:t xml:space="preserve">ajustarnos mejor a </w:t>
      </w:r>
      <w:r w:rsidR="00E95E53">
        <w:t>posibles cambios en el propio proyec</w:t>
      </w:r>
      <w:r w:rsidR="006E37DC">
        <w:t>to.</w:t>
      </w:r>
      <w:r w:rsidR="00F756D3">
        <w:t xml:space="preserve"> </w:t>
      </w:r>
    </w:p>
    <w:p w14:paraId="6E862585" w14:textId="44AFACF3" w:rsidR="00FA6DFE" w:rsidRDefault="00FA6DFE" w:rsidP="002E1302">
      <w:pPr>
        <w:ind w:firstLine="709"/>
        <w:jc w:val="left"/>
      </w:pPr>
      <w:r>
        <w:t xml:space="preserve">Como valor añadido </w:t>
      </w:r>
      <w:r w:rsidR="00DE50B3">
        <w:t xml:space="preserve">durante el proyecto hemos </w:t>
      </w:r>
      <w:r w:rsidR="002D2B47">
        <w:t xml:space="preserve">involucrado a posibles usuarios de este software lo que nos ha permitido conocer </w:t>
      </w:r>
      <w:r w:rsidR="00BF1E23">
        <w:t>qué</w:t>
      </w:r>
      <w:r w:rsidR="002D2B47">
        <w:t xml:space="preserve"> cualidades debería tener para </w:t>
      </w:r>
      <w:r w:rsidR="00E05EC2">
        <w:t xml:space="preserve">que les resulte más atractivo. Un </w:t>
      </w:r>
      <w:r w:rsidR="00A33050">
        <w:t xml:space="preserve">por lo que </w:t>
      </w:r>
    </w:p>
    <w:p w14:paraId="16D9D132" w14:textId="1432067E" w:rsidR="00624F3E" w:rsidRDefault="00624F3E" w:rsidP="002E1302">
      <w:pPr>
        <w:ind w:firstLine="709"/>
        <w:jc w:val="left"/>
      </w:pPr>
    </w:p>
    <w:p w14:paraId="43D7E74B" w14:textId="6CEBC42C" w:rsidR="002449AB" w:rsidRDefault="00D55BCA" w:rsidP="002E1302">
      <w:pPr>
        <w:ind w:firstLine="709"/>
        <w:jc w:val="left"/>
      </w:pPr>
      <w:r>
        <w:rPr>
          <w:noProof/>
        </w:rPr>
        <w:drawing>
          <wp:anchor distT="0" distB="0" distL="114300" distR="114300" simplePos="0" relativeHeight="251665411" behindDoc="0" locked="0" layoutInCell="1" allowOverlap="1" wp14:anchorId="28CD1B80" wp14:editId="2BD1AE24">
            <wp:simplePos x="0" y="0"/>
            <wp:positionH relativeFrom="page">
              <wp:align>center</wp:align>
            </wp:positionH>
            <wp:positionV relativeFrom="paragraph">
              <wp:posOffset>154940</wp:posOffset>
            </wp:positionV>
            <wp:extent cx="4800600" cy="2359308"/>
            <wp:effectExtent l="0" t="0" r="0" b="3175"/>
            <wp:wrapTopAndBottom/>
            <wp:docPr id="50" name="Imagen 50" descr="Metodologías Ágiles - XP - Scrum - KanbanMetodologías Ág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s Ágiles - XP - Scrum - KanbanMetodologías Ágil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2359308"/>
                    </a:xfrm>
                    <a:prstGeom prst="rect">
                      <a:avLst/>
                    </a:prstGeom>
                    <a:noFill/>
                    <a:ln>
                      <a:noFill/>
                    </a:ln>
                  </pic:spPr>
                </pic:pic>
              </a:graphicData>
            </a:graphic>
          </wp:anchor>
        </w:drawing>
      </w:r>
    </w:p>
    <w:p w14:paraId="1C9A16E2" w14:textId="5FE65F5E" w:rsidR="00277F25" w:rsidRDefault="00D55BCA" w:rsidP="00D55BCA">
      <w:pPr>
        <w:pStyle w:val="PiedeFigura"/>
        <w:rPr>
          <w:rFonts w:asciiTheme="majorHAnsi" w:eastAsiaTheme="majorEastAsia" w:hAnsiTheme="majorHAnsi" w:cstheme="majorBidi"/>
          <w:bCs/>
          <w:smallCaps/>
          <w:color w:val="000000" w:themeColor="text1"/>
          <w:sz w:val="40"/>
          <w:szCs w:val="28"/>
        </w:rPr>
      </w:pPr>
      <w:r>
        <w:rPr>
          <w:noProof/>
        </w:rPr>
        <w:t xml:space="preserve">Figura 6. </w:t>
      </w:r>
      <w:r w:rsidR="00235FB4">
        <w:rPr>
          <w:noProof/>
        </w:rPr>
        <w:t xml:space="preserve">Esquema comparativo entre </w:t>
      </w:r>
      <w:r w:rsidR="00FB34EE">
        <w:rPr>
          <w:noProof/>
        </w:rPr>
        <w:t>las metodologías ágil y en cascada.</w:t>
      </w:r>
      <w:r w:rsidR="00D123DE">
        <w:rPr>
          <w:noProof/>
        </w:rPr>
        <w:t xml:space="preserve"> </w:t>
      </w:r>
      <w:r w:rsidR="00391896">
        <w:rPr>
          <w:noProof/>
        </w:rPr>
        <w:t xml:space="preserve">Autor Carlos Rodrigez fuente </w:t>
      </w:r>
      <w:r w:rsidR="00391896" w:rsidRPr="00391896">
        <w:rPr>
          <w:noProof/>
        </w:rPr>
        <w:t>https://comunidad.iebschool.com/metodologiasagiles/</w:t>
      </w:r>
      <w:r w:rsidR="00277F25">
        <w:br w:type="page"/>
      </w:r>
    </w:p>
    <w:p w14:paraId="1F32FB58" w14:textId="7625A0E3" w:rsidR="005F21BE" w:rsidRDefault="005F21BE" w:rsidP="0040290A">
      <w:pPr>
        <w:pStyle w:val="Ttulo2"/>
        <w:rPr>
          <w:noProof w:val="0"/>
        </w:rPr>
      </w:pPr>
      <w:bookmarkStart w:id="17" w:name="_Toc75209722"/>
      <w:r>
        <w:rPr>
          <w:noProof w:val="0"/>
        </w:rPr>
        <w:lastRenderedPageBreak/>
        <w:t>Tecnologías</w:t>
      </w:r>
      <w:bookmarkEnd w:id="17"/>
    </w:p>
    <w:p w14:paraId="368D970C" w14:textId="6FC4C196" w:rsidR="009561B3" w:rsidRDefault="00D72846" w:rsidP="004B7388">
      <w:pPr>
        <w:pStyle w:val="Ttulo3"/>
      </w:pPr>
      <w:bookmarkStart w:id="18" w:name="_Toc75209723"/>
      <w:r>
        <w:t>Sistema Operativo</w:t>
      </w:r>
      <w:bookmarkEnd w:id="18"/>
    </w:p>
    <w:p w14:paraId="6A437A78" w14:textId="2BE588BE" w:rsidR="00D72846" w:rsidRDefault="00D72846" w:rsidP="00D72846">
      <w:pPr>
        <w:rPr>
          <w:b/>
          <w:bCs/>
        </w:rPr>
      </w:pPr>
      <w:r>
        <w:rPr>
          <w:b/>
          <w:bCs/>
        </w:rPr>
        <w:t>Windows 10</w:t>
      </w:r>
      <w:r w:rsidR="00363E04">
        <w:rPr>
          <w:b/>
          <w:bCs/>
        </w:rPr>
        <w:t xml:space="preserve"> Home</w:t>
      </w:r>
    </w:p>
    <w:p w14:paraId="1FBBA4E9" w14:textId="641F0EAF" w:rsidR="00363E04" w:rsidRPr="000411E4" w:rsidRDefault="009565EC" w:rsidP="004270BF">
      <w:pPr>
        <w:ind w:firstLine="709"/>
      </w:pPr>
      <w:r>
        <w:t xml:space="preserve">Determinar </w:t>
      </w:r>
      <w:r w:rsidR="00C0049F">
        <w:t>qué</w:t>
      </w:r>
      <w:r>
        <w:t xml:space="preserve"> sistema operativo se iba a usar </w:t>
      </w:r>
      <w:r w:rsidR="001103D2">
        <w:t>no era un problema</w:t>
      </w:r>
      <w:r w:rsidR="00C0049F">
        <w:t xml:space="preserve">, dado que las tecnologías que se iban a usar en este proyecto </w:t>
      </w:r>
      <w:r w:rsidR="00515C71">
        <w:t xml:space="preserve">eran en su mayoría multiplataforma. </w:t>
      </w:r>
      <w:r w:rsidR="00E47E8C">
        <w:t>Escogemos</w:t>
      </w:r>
      <w:r w:rsidR="00515C71">
        <w:t xml:space="preserve"> Windows porque es el SO </w:t>
      </w:r>
      <w:r w:rsidR="00BF1E23">
        <w:t>más familiar y popular</w:t>
      </w:r>
      <w:r w:rsidR="009A6DB1">
        <w:t>, lo que nos permite encontrar más fácilmente respuestas en caso de fallos.</w:t>
      </w:r>
    </w:p>
    <w:p w14:paraId="44E7937A" w14:textId="16CABB74" w:rsidR="00D72846" w:rsidRPr="00D72846" w:rsidRDefault="00D72846" w:rsidP="00D72846">
      <w:pPr>
        <w:rPr>
          <w:b/>
          <w:bCs/>
        </w:rPr>
      </w:pPr>
    </w:p>
    <w:p w14:paraId="11E78B16" w14:textId="7B2E4E5B" w:rsidR="00DD676C" w:rsidRDefault="003459F4" w:rsidP="004B7388">
      <w:pPr>
        <w:pStyle w:val="Ttulo3"/>
      </w:pPr>
      <w:bookmarkStart w:id="19" w:name="_Toc75209724"/>
      <w:r>
        <w:t>Lenguajes</w:t>
      </w:r>
      <w:bookmarkEnd w:id="19"/>
    </w:p>
    <w:p w14:paraId="3A80F1B2" w14:textId="273ECE98" w:rsidR="008B2728" w:rsidRPr="00AB4692" w:rsidRDefault="008B2728" w:rsidP="008B2728">
      <w:pPr>
        <w:rPr>
          <w:b/>
          <w:bCs/>
        </w:rPr>
      </w:pPr>
      <w:r w:rsidRPr="00AB4692">
        <w:rPr>
          <w:b/>
          <w:bCs/>
        </w:rPr>
        <w:t>Python</w:t>
      </w:r>
      <w:r w:rsidR="005E4D3D">
        <w:rPr>
          <w:b/>
          <w:bCs/>
        </w:rPr>
        <w:t xml:space="preserve"> </w:t>
      </w:r>
      <w:r w:rsidR="005E4D3D" w:rsidRPr="005E4D3D">
        <w:rPr>
          <w:b/>
          <w:bCs/>
        </w:rPr>
        <w:t>3.8.3</w:t>
      </w:r>
    </w:p>
    <w:p w14:paraId="5B8F8121" w14:textId="4652414D" w:rsidR="009869E7" w:rsidRDefault="00533EDC" w:rsidP="004270BF">
      <w:pPr>
        <w:ind w:firstLine="360"/>
      </w:pPr>
      <w:r>
        <w:t xml:space="preserve">El lenguaje principal </w:t>
      </w:r>
      <w:r w:rsidR="00EE02F8">
        <w:t>en el que se ha desarrollado</w:t>
      </w:r>
      <w:r w:rsidR="00A0438D">
        <w:t xml:space="preserve"> es </w:t>
      </w:r>
      <w:r w:rsidR="005717AD">
        <w:t>Python</w:t>
      </w:r>
      <w:r w:rsidR="00A0438D">
        <w:t>,</w:t>
      </w:r>
      <w:r w:rsidR="00ED1122">
        <w:t xml:space="preserve"> </w:t>
      </w:r>
      <w:r w:rsidR="007E5A43">
        <w:t xml:space="preserve">su </w:t>
      </w:r>
      <w:r w:rsidR="00BF33D6">
        <w:t>filosofía busca que el código sea lo más legible posible.</w:t>
      </w:r>
      <w:r w:rsidR="00C85CD2">
        <w:t xml:space="preserve"> Es un lenguaje </w:t>
      </w:r>
      <w:r w:rsidR="00C735F3">
        <w:t xml:space="preserve">multiparadigma que permite al programador </w:t>
      </w:r>
      <w:r w:rsidR="009869E7">
        <w:t>adoptar su propio estilo. Algunas de sus ventajas son:</w:t>
      </w:r>
    </w:p>
    <w:p w14:paraId="7AFD4207" w14:textId="59406EEB" w:rsidR="009869E7" w:rsidRDefault="009869E7" w:rsidP="009869E7">
      <w:pPr>
        <w:pStyle w:val="Prrafodelista"/>
        <w:numPr>
          <w:ilvl w:val="0"/>
          <w:numId w:val="36"/>
        </w:numPr>
      </w:pPr>
      <w:r>
        <w:t>Simpl</w:t>
      </w:r>
      <w:r w:rsidR="00D411F8">
        <w:t>ificado y rápido:</w:t>
      </w:r>
      <w:r w:rsidR="00B1367C">
        <w:t xml:space="preserve"> facilita mucho desarrollar cosas </w:t>
      </w:r>
      <w:r w:rsidR="00335238">
        <w:t>rápidamente ya que en muy pocas líneas lo puedes crear.</w:t>
      </w:r>
    </w:p>
    <w:p w14:paraId="17EC0830" w14:textId="19FB83E8" w:rsidR="00335238" w:rsidRDefault="008C0977" w:rsidP="009869E7">
      <w:pPr>
        <w:pStyle w:val="Prrafodelista"/>
        <w:numPr>
          <w:ilvl w:val="0"/>
          <w:numId w:val="36"/>
        </w:numPr>
      </w:pPr>
      <w:r>
        <w:t>Prescindes de detalles</w:t>
      </w:r>
      <w:r w:rsidR="00335238">
        <w:t xml:space="preserve">: </w:t>
      </w:r>
      <w:r w:rsidR="00920EE6">
        <w:t xml:space="preserve">no requiere </w:t>
      </w:r>
      <w:r w:rsidR="00183DD2">
        <w:t>que declares el tipo de variable</w:t>
      </w:r>
      <w:r w:rsidR="00943FAE">
        <w:t>.</w:t>
      </w:r>
    </w:p>
    <w:p w14:paraId="610024A2" w14:textId="2BC94B94" w:rsidR="00943FAE" w:rsidRDefault="00943FAE" w:rsidP="009869E7">
      <w:pPr>
        <w:pStyle w:val="Prrafodelista"/>
        <w:numPr>
          <w:ilvl w:val="0"/>
          <w:numId w:val="36"/>
        </w:numPr>
      </w:pPr>
      <w:r>
        <w:t xml:space="preserve">Programación productiva: </w:t>
      </w:r>
      <w:r w:rsidR="0040690D">
        <w:t xml:space="preserve">permite </w:t>
      </w:r>
      <w:r w:rsidR="008304F5">
        <w:t xml:space="preserve">en muy pocas líneas construir </w:t>
      </w:r>
      <w:r w:rsidR="004F68BC">
        <w:t>programas con gran funcionalidad.</w:t>
      </w:r>
    </w:p>
    <w:p w14:paraId="646546D4" w14:textId="17FE45AE" w:rsidR="004F68BC" w:rsidRDefault="00A87638" w:rsidP="009869E7">
      <w:pPr>
        <w:pStyle w:val="Prrafodelista"/>
        <w:numPr>
          <w:ilvl w:val="0"/>
          <w:numId w:val="36"/>
        </w:numPr>
      </w:pPr>
      <w:r>
        <w:t xml:space="preserve">Ordenado y limpio: </w:t>
      </w:r>
      <w:r w:rsidR="00DC7727">
        <w:t xml:space="preserve">es muy legible lo que permite a los programadores </w:t>
      </w:r>
      <w:r w:rsidR="00A27462">
        <w:t>entender me</w:t>
      </w:r>
      <w:r w:rsidR="00FD425B">
        <w:t>jor de código.</w:t>
      </w:r>
    </w:p>
    <w:p w14:paraId="10C3D24C" w14:textId="309D7E51" w:rsidR="002D3B49" w:rsidRDefault="00FC7EEA" w:rsidP="009869E7">
      <w:pPr>
        <w:pStyle w:val="Prrafodelista"/>
        <w:numPr>
          <w:ilvl w:val="0"/>
          <w:numId w:val="36"/>
        </w:numPr>
      </w:pPr>
      <w:r>
        <w:t xml:space="preserve">Portable: </w:t>
      </w:r>
      <w:r w:rsidR="00D6101F">
        <w:t xml:space="preserve">una de las mayores cualidades de Python </w:t>
      </w:r>
      <w:r w:rsidR="00E935AE">
        <w:t>es que puede</w:t>
      </w:r>
      <w:r w:rsidR="00B76E15">
        <w:t xml:space="preserve"> usarse en Mac, Linux o Windows. Las librerías </w:t>
      </w:r>
      <w:r w:rsidR="000D0A8C">
        <w:t>están dentro del interprete</w:t>
      </w:r>
      <w:r w:rsidR="00357352">
        <w:t xml:space="preserve"> por lo que no necesitas instalarlas.</w:t>
      </w:r>
    </w:p>
    <w:p w14:paraId="292DBEAB" w14:textId="2317F39C" w:rsidR="00380C00" w:rsidRDefault="00357352" w:rsidP="00BB5CD1">
      <w:pPr>
        <w:pStyle w:val="Prrafodelista"/>
        <w:numPr>
          <w:ilvl w:val="0"/>
          <w:numId w:val="36"/>
        </w:numPr>
      </w:pPr>
      <w:r>
        <w:t xml:space="preserve">Comunidad: </w:t>
      </w:r>
      <w:r w:rsidR="008A27D4">
        <w:t xml:space="preserve">hay </w:t>
      </w:r>
      <w:r w:rsidR="0036225F">
        <w:t>una</w:t>
      </w:r>
      <w:r w:rsidR="0023419C">
        <w:t xml:space="preserve"> </w:t>
      </w:r>
      <w:r w:rsidR="001D66A5">
        <w:t xml:space="preserve">comunidad de </w:t>
      </w:r>
      <w:r w:rsidR="008551A9">
        <w:t xml:space="preserve">desarrolladores muy implicada, </w:t>
      </w:r>
      <w:r w:rsidR="00462984">
        <w:t xml:space="preserve">incluso las actualizaciones </w:t>
      </w:r>
      <w:r w:rsidR="00AF7266">
        <w:t>se hagan de manera democrática.</w:t>
      </w:r>
    </w:p>
    <w:p w14:paraId="65367814" w14:textId="75A991FF" w:rsidR="00E107CE" w:rsidRDefault="00E107CE" w:rsidP="00BB5CD1"/>
    <w:p w14:paraId="0552D1B6" w14:textId="2F02D05C" w:rsidR="00E107CE" w:rsidRDefault="00E107CE" w:rsidP="00BB5CD1">
      <w:r>
        <w:t xml:space="preserve">Escogí este lenguaje </w:t>
      </w:r>
      <w:r w:rsidR="007823B2">
        <w:t xml:space="preserve">por varias razones, </w:t>
      </w:r>
      <w:r w:rsidR="0015432F">
        <w:t xml:space="preserve">he trabajado con </w:t>
      </w:r>
      <w:r w:rsidR="007204EE">
        <w:t>el</w:t>
      </w:r>
      <w:r w:rsidR="0015432F">
        <w:t xml:space="preserve"> antes lo que me permite </w:t>
      </w:r>
      <w:r w:rsidR="005E5593">
        <w:t xml:space="preserve">entender mejor lo que quiero hacer y </w:t>
      </w:r>
      <w:r w:rsidR="00456033">
        <w:t>cómo</w:t>
      </w:r>
      <w:r w:rsidR="005E5593">
        <w:t xml:space="preserve"> hacerlo</w:t>
      </w:r>
      <w:r w:rsidR="00581017">
        <w:t>.</w:t>
      </w:r>
      <w:r w:rsidR="00160901">
        <w:t xml:space="preserve"> </w:t>
      </w:r>
      <w:r w:rsidR="00E67960">
        <w:t xml:space="preserve">Otra cualidad </w:t>
      </w:r>
      <w:r w:rsidR="00FC373E">
        <w:t xml:space="preserve">por la que me interesa usar este lenguaje es la API </w:t>
      </w:r>
      <w:r w:rsidR="004B1DF7">
        <w:t>que proporciona Tensor</w:t>
      </w:r>
      <w:r w:rsidR="00A52F1D">
        <w:t>F</w:t>
      </w:r>
      <w:r w:rsidR="004B1DF7">
        <w:t>low</w:t>
      </w:r>
      <w:r w:rsidR="000A7FBB">
        <w:t xml:space="preserve">, </w:t>
      </w:r>
      <w:r w:rsidR="0043725B">
        <w:t>que,</w:t>
      </w:r>
      <w:r w:rsidR="000A7FBB">
        <w:t xml:space="preserve"> aunque también </w:t>
      </w:r>
      <w:r w:rsidR="000A357B">
        <w:t>está</w:t>
      </w:r>
      <w:r w:rsidR="000A7FBB">
        <w:t xml:space="preserve"> disponible para C++ no </w:t>
      </w:r>
      <w:r w:rsidR="000A357B">
        <w:t>me siento tan cómodo desarrollando en este lenguaje.</w:t>
      </w:r>
    </w:p>
    <w:p w14:paraId="07D3E2D3" w14:textId="00C4EDDE" w:rsidR="00DD676C" w:rsidRDefault="00656613" w:rsidP="00BB5CD1">
      <w:pPr>
        <w:rPr>
          <w:b/>
          <w:bCs/>
        </w:rPr>
      </w:pPr>
      <w:r>
        <w:rPr>
          <w:b/>
          <w:bCs/>
        </w:rPr>
        <w:t>XML</w:t>
      </w:r>
      <w:r w:rsidR="00F31315">
        <w:rPr>
          <w:b/>
          <w:bCs/>
        </w:rPr>
        <w:t xml:space="preserve"> 1.0</w:t>
      </w:r>
    </w:p>
    <w:p w14:paraId="6002796F" w14:textId="0551FF64" w:rsidR="00656613" w:rsidRDefault="00D053E4" w:rsidP="004270BF">
      <w:pPr>
        <w:ind w:firstLine="709"/>
      </w:pPr>
      <w:r>
        <w:t>El acrónimo significa Extensible Markup</w:t>
      </w:r>
      <w:r w:rsidR="007A3E20">
        <w:t xml:space="preserve"> Language</w:t>
      </w:r>
      <w:r w:rsidR="00135FEB">
        <w:t xml:space="preserve">, es un </w:t>
      </w:r>
      <w:r w:rsidR="00BF6C02">
        <w:t>lenguaje de</w:t>
      </w:r>
      <w:r w:rsidR="00135FEB">
        <w:t xml:space="preserve"> marcado como es HTML en el que puedes definir un conjunto de reglas para codificar documentos</w:t>
      </w:r>
      <w:r w:rsidR="00C9255E">
        <w:t xml:space="preserve">, es </w:t>
      </w:r>
      <w:r w:rsidR="00C9255E">
        <w:lastRenderedPageBreak/>
        <w:t xml:space="preserve">autodescriptivo </w:t>
      </w:r>
      <w:r w:rsidR="00D05EE8">
        <w:t xml:space="preserve">y </w:t>
      </w:r>
      <w:r w:rsidR="00E30E17">
        <w:t xml:space="preserve">simplifica el intercambio de </w:t>
      </w:r>
      <w:r w:rsidR="00D805CA">
        <w:t>datos,</w:t>
      </w:r>
      <w:r w:rsidR="00E30E17">
        <w:t xml:space="preserve"> así como su disponibilidad. </w:t>
      </w:r>
      <w:r w:rsidR="00DF6A16">
        <w:t>Simplifica cambiar de plataforma.</w:t>
      </w:r>
    </w:p>
    <w:p w14:paraId="6D1EC927" w14:textId="7A00659A" w:rsidR="00DF6A16" w:rsidRPr="00656613" w:rsidRDefault="00DF6A16" w:rsidP="00BB5CD1">
      <w:r>
        <w:t>Utilizo este lenguaje</w:t>
      </w:r>
      <w:r w:rsidR="008257B2">
        <w:t xml:space="preserve"> para especificar</w:t>
      </w:r>
      <w:r w:rsidR="00DB24E5">
        <w:t>,</w:t>
      </w:r>
      <w:r w:rsidR="008257B2">
        <w:t xml:space="preserve"> en cada imagen de</w:t>
      </w:r>
      <w:r w:rsidR="00DB24E5">
        <w:t xml:space="preserve">l dataset de </w:t>
      </w:r>
      <w:r w:rsidR="008257B2">
        <w:t>entrenamiento</w:t>
      </w:r>
      <w:r w:rsidR="00DB24E5">
        <w:t xml:space="preserve">, donde se encuentra el objeto que </w:t>
      </w:r>
      <w:r w:rsidR="00D805CA">
        <w:t>quiero que identifique</w:t>
      </w:r>
      <w:r w:rsidR="00B32BE4">
        <w:t xml:space="preserve">, </w:t>
      </w:r>
      <w:r w:rsidR="00A30E91">
        <w:t>especificando las coordenadas que forman un cuadrado alrededor.</w:t>
      </w:r>
    </w:p>
    <w:p w14:paraId="1FEF15FF" w14:textId="77777777" w:rsidR="00F31315" w:rsidRDefault="00F31315" w:rsidP="003459F4">
      <w:pPr>
        <w:pStyle w:val="Subttulo"/>
      </w:pPr>
    </w:p>
    <w:p w14:paraId="33855647" w14:textId="1DE61CE4" w:rsidR="000271D2" w:rsidRDefault="003459F4" w:rsidP="004B7388">
      <w:pPr>
        <w:pStyle w:val="Ttulo3"/>
      </w:pPr>
      <w:bookmarkStart w:id="20" w:name="_Toc75209725"/>
      <w:r>
        <w:t>Bibliotecas</w:t>
      </w:r>
      <w:bookmarkEnd w:id="20"/>
    </w:p>
    <w:p w14:paraId="2F5F6E2C" w14:textId="24871AF4" w:rsidR="003459F4" w:rsidRDefault="008B2728" w:rsidP="003459F4">
      <w:pPr>
        <w:rPr>
          <w:b/>
          <w:bCs/>
        </w:rPr>
      </w:pPr>
      <w:r w:rsidRPr="00F31315">
        <w:rPr>
          <w:b/>
          <w:bCs/>
        </w:rPr>
        <w:t>T</w:t>
      </w:r>
      <w:r w:rsidR="00103A09" w:rsidRPr="00F31315">
        <w:rPr>
          <w:b/>
          <w:bCs/>
        </w:rPr>
        <w:t>ensorflow</w:t>
      </w:r>
      <w:r w:rsidR="00F31315">
        <w:rPr>
          <w:b/>
          <w:bCs/>
        </w:rPr>
        <w:t xml:space="preserve"> </w:t>
      </w:r>
      <w:r w:rsidR="009561B3">
        <w:rPr>
          <w:b/>
          <w:bCs/>
        </w:rPr>
        <w:t>2.2</w:t>
      </w:r>
    </w:p>
    <w:p w14:paraId="6E21D18A" w14:textId="6A45BF38" w:rsidR="00E728A3" w:rsidRDefault="00E728A3" w:rsidP="004270BF">
      <w:pPr>
        <w:ind w:firstLine="709"/>
      </w:pPr>
      <w:r>
        <w:t>Es una biblioteca</w:t>
      </w:r>
      <w:r w:rsidR="001817DB">
        <w:t xml:space="preserve"> desarrollada por Google,</w:t>
      </w:r>
      <w:r>
        <w:t xml:space="preserve"> de código </w:t>
      </w:r>
      <w:r w:rsidR="001546A8">
        <w:t>abierto pa</w:t>
      </w:r>
      <w:r w:rsidR="001817DB">
        <w:t>r</w:t>
      </w:r>
      <w:r w:rsidR="001546A8">
        <w:t>a aprendizaje automático</w:t>
      </w:r>
      <w:r w:rsidR="008C1F96">
        <w:t xml:space="preserve">, </w:t>
      </w:r>
      <w:r w:rsidR="00724C26">
        <w:t xml:space="preserve">nos permite construir redes con un amplio rango de </w:t>
      </w:r>
      <w:r w:rsidR="00953EE1">
        <w:t xml:space="preserve">funcionalidades como </w:t>
      </w:r>
      <w:r w:rsidR="00E0344A">
        <w:t xml:space="preserve">detección de patrones, </w:t>
      </w:r>
      <w:r w:rsidR="00042634">
        <w:t xml:space="preserve">descifrar patrones… tareas que </w:t>
      </w:r>
      <w:r w:rsidR="00024601">
        <w:t>pueden asemejarse al proceso de razonamiento del ser humano.</w:t>
      </w:r>
    </w:p>
    <w:p w14:paraId="10C5C441" w14:textId="262D0607" w:rsidR="00D23E40" w:rsidRDefault="00D23E40" w:rsidP="003459F4">
      <w:r>
        <w:t xml:space="preserve">Una de sus virtudes es que puede </w:t>
      </w:r>
      <w:r w:rsidR="00180686">
        <w:t xml:space="preserve">utilizar la CPU pero </w:t>
      </w:r>
      <w:r w:rsidR="00AE062B">
        <w:t>también</w:t>
      </w:r>
      <w:r w:rsidR="00180686">
        <w:t xml:space="preserve"> la GPU, </w:t>
      </w:r>
      <w:r w:rsidR="00AE062B">
        <w:t>esta última aporta una gran capacidad de procesamiento</w:t>
      </w:r>
      <w:r w:rsidR="0037134C">
        <w:t>. Par</w:t>
      </w:r>
      <w:r w:rsidR="00185854">
        <w:t xml:space="preserve">a el procesamiento gráfico se </w:t>
      </w:r>
      <w:r w:rsidR="00FC4A2B">
        <w:t>utiliza la extensión CUDA de la que hablaremos en otro apartado.</w:t>
      </w:r>
    </w:p>
    <w:p w14:paraId="284CFE34" w14:textId="052B8B5C" w:rsidR="00A1227C" w:rsidRDefault="00F91D41" w:rsidP="003459F4">
      <w:r>
        <w:t>La versión 2.0 se centra en la simplicidad</w:t>
      </w:r>
      <w:r w:rsidR="00673774">
        <w:t xml:space="preserve"> y a partir de esta versión ya no hay dos bibliotecas diferentes</w:t>
      </w:r>
      <w:r w:rsidR="003816AD">
        <w:t>, una para CPU y otra para GPU, ahora son la misma, desde la cual puedes elegir que herramientas usar.</w:t>
      </w:r>
    </w:p>
    <w:p w14:paraId="728DE98A" w14:textId="494537E9" w:rsidR="0035315A" w:rsidRDefault="0035315A" w:rsidP="003459F4"/>
    <w:p w14:paraId="7F7ECB52" w14:textId="3267DBAC" w:rsidR="0035315A" w:rsidRDefault="00F80E32" w:rsidP="003459F4">
      <w:pPr>
        <w:rPr>
          <w:b/>
          <w:bCs/>
        </w:rPr>
      </w:pPr>
      <w:r>
        <w:rPr>
          <w:b/>
          <w:bCs/>
        </w:rPr>
        <w:t>NVIDIA cuDNN</w:t>
      </w:r>
      <w:r w:rsidR="0045763E">
        <w:rPr>
          <w:b/>
          <w:bCs/>
        </w:rPr>
        <w:t xml:space="preserve"> 8.2</w:t>
      </w:r>
    </w:p>
    <w:p w14:paraId="05DB614C" w14:textId="46BF74B3" w:rsidR="00C01258" w:rsidRDefault="00182ABB" w:rsidP="004270BF">
      <w:pPr>
        <w:ind w:firstLine="709"/>
      </w:pPr>
      <w:r>
        <w:t>Su nombre completo es NVIDIA CUDA Deep Neural Network library</w:t>
      </w:r>
      <w:r w:rsidR="00544210">
        <w:t xml:space="preserve">, es una biblioteca </w:t>
      </w:r>
      <w:r w:rsidR="004E1A95">
        <w:t xml:space="preserve">de aceleradora de GPU de </w:t>
      </w:r>
      <w:r w:rsidR="000D366D">
        <w:t>primitivas para redes neuronales profundas.</w:t>
      </w:r>
      <w:r w:rsidR="00D3476A">
        <w:t xml:space="preserve"> </w:t>
      </w:r>
      <w:r w:rsidR="00EE7588">
        <w:t xml:space="preserve">Proporciona </w:t>
      </w:r>
      <w:r w:rsidR="00DB20D7">
        <w:t xml:space="preserve">implementaciones </w:t>
      </w:r>
      <w:r w:rsidR="006A541E">
        <w:t xml:space="preserve">ajustadas a rutinas </w:t>
      </w:r>
      <w:r w:rsidR="00D33D40">
        <w:t>como la convolución, el pooling, normalización y capas de activación.</w:t>
      </w:r>
      <w:r w:rsidR="00C01258">
        <w:t xml:space="preserve"> </w:t>
      </w:r>
    </w:p>
    <w:p w14:paraId="327EAFB0" w14:textId="073E30C1" w:rsidR="00610F13" w:rsidRDefault="00C01258" w:rsidP="003459F4">
      <w:r>
        <w:rPr>
          <w:noProof/>
        </w:rPr>
        <w:lastRenderedPageBreak/>
        <w:drawing>
          <wp:anchor distT="0" distB="0" distL="114300" distR="114300" simplePos="0" relativeHeight="251667459" behindDoc="0" locked="0" layoutInCell="1" allowOverlap="1" wp14:anchorId="4EB8D102" wp14:editId="6258F505">
            <wp:simplePos x="0" y="0"/>
            <wp:positionH relativeFrom="margin">
              <wp:align>center</wp:align>
            </wp:positionH>
            <wp:positionV relativeFrom="paragraph">
              <wp:posOffset>736121</wp:posOffset>
            </wp:positionV>
            <wp:extent cx="4264761" cy="2456796"/>
            <wp:effectExtent l="0" t="0" r="2540" b="127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4761" cy="2456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0F13">
        <w:t xml:space="preserve">Esta </w:t>
      </w:r>
      <w:r w:rsidR="0056472B">
        <w:t xml:space="preserve">biblioteca nos permite centrarnos en </w:t>
      </w:r>
      <w:r w:rsidR="00AF43D3">
        <w:t xml:space="preserve">las tareas comunes del desarrollo de aplicaciones software </w:t>
      </w:r>
      <w:r w:rsidR="00AF5E93">
        <w:t xml:space="preserve">centradas en la IA como </w:t>
      </w:r>
      <w:r w:rsidR="00106EA0">
        <w:t xml:space="preserve">el entrenamiento o el desarrollo. </w:t>
      </w:r>
      <w:r w:rsidR="009D7E4D">
        <w:t>Además</w:t>
      </w:r>
      <w:r w:rsidR="00537C21">
        <w:t>,</w:t>
      </w:r>
      <w:r w:rsidR="009D7E4D">
        <w:t xml:space="preserve"> acelera algunos </w:t>
      </w:r>
      <w:r w:rsidR="005A58A4">
        <w:t>frameworks como TensorFlow</w:t>
      </w:r>
      <w:r w:rsidR="00537C21">
        <w:t>, Keras o Py</w:t>
      </w:r>
      <w:r w:rsidR="00F04506">
        <w:t>T</w:t>
      </w:r>
      <w:r w:rsidR="00537C21">
        <w:t>horch que utilizaré durante el desarrollo.</w:t>
      </w:r>
    </w:p>
    <w:p w14:paraId="6CCE20DD" w14:textId="624B8BC7" w:rsidR="00AA695B" w:rsidRDefault="00AF6103" w:rsidP="00AF6103">
      <w:pPr>
        <w:pStyle w:val="PiedeFigura"/>
      </w:pPr>
      <w:r>
        <w:t>Figura 8</w:t>
      </w:r>
      <w:r w:rsidR="0060686F">
        <w:t xml:space="preserve">. Comparativa de rendimiento </w:t>
      </w:r>
      <w:r w:rsidR="00B75D72">
        <w:t>de</w:t>
      </w:r>
      <w:r w:rsidR="004E4CF8">
        <w:t xml:space="preserve"> una</w:t>
      </w:r>
      <w:r w:rsidR="00B75D72">
        <w:t xml:space="preserve"> GPU</w:t>
      </w:r>
      <w:r w:rsidR="004E4CF8">
        <w:t xml:space="preserve"> antes y después de</w:t>
      </w:r>
      <w:r w:rsidR="007C29AF">
        <w:t xml:space="preserve"> usar</w:t>
      </w:r>
      <w:r w:rsidR="00B75D72">
        <w:t xml:space="preserve"> </w:t>
      </w:r>
      <w:r w:rsidR="004E4CF8">
        <w:t>cuD</w:t>
      </w:r>
      <w:r w:rsidR="007C29AF">
        <w:t>NN. Fuente NVIDIA.</w:t>
      </w:r>
    </w:p>
    <w:p w14:paraId="46CD446C" w14:textId="7F95C494" w:rsidR="00273342" w:rsidRDefault="00273342" w:rsidP="003459F4"/>
    <w:p w14:paraId="20B26633" w14:textId="2582EEA1" w:rsidR="00273342" w:rsidRDefault="00273342" w:rsidP="003459F4">
      <w:pPr>
        <w:rPr>
          <w:b/>
          <w:bCs/>
        </w:rPr>
      </w:pPr>
      <w:r>
        <w:rPr>
          <w:b/>
          <w:bCs/>
        </w:rPr>
        <w:t>Pandas</w:t>
      </w:r>
    </w:p>
    <w:p w14:paraId="327AC1DD" w14:textId="6A2C5648" w:rsidR="00273342" w:rsidRDefault="00E61B2F" w:rsidP="003459F4">
      <w:r>
        <w:t>Se trata de una</w:t>
      </w:r>
      <w:r w:rsidR="00107A23">
        <w:t xml:space="preserve"> biblioteca</w:t>
      </w:r>
      <w:r>
        <w:t xml:space="preserve"> extensión de N</w:t>
      </w:r>
      <w:r w:rsidR="001B289E">
        <w:t xml:space="preserve">umPy, </w:t>
      </w:r>
      <w:r w:rsidR="00D85A3D">
        <w:t>ofrece estructuras de datos las cuales</w:t>
      </w:r>
      <w:r w:rsidR="005031A1">
        <w:t xml:space="preserve"> son manipulables y operables.</w:t>
      </w:r>
    </w:p>
    <w:p w14:paraId="6E116E87" w14:textId="4C2A102B" w:rsidR="005031A1" w:rsidRDefault="00107A23" w:rsidP="003459F4">
      <w:pPr>
        <w:rPr>
          <w:b/>
          <w:bCs/>
        </w:rPr>
      </w:pPr>
      <w:r>
        <w:rPr>
          <w:b/>
          <w:bCs/>
        </w:rPr>
        <w:t>Scikit-learn</w:t>
      </w:r>
    </w:p>
    <w:p w14:paraId="2F8406AC" w14:textId="77777777" w:rsidR="00846AD3" w:rsidRDefault="00366DD5" w:rsidP="003459F4">
      <w:r>
        <w:t>Biblioteca destinada a machine learning</w:t>
      </w:r>
      <w:r w:rsidR="00CE61E7">
        <w:t>, incluye algoritmos de clasificación, regresión</w:t>
      </w:r>
      <w:r w:rsidR="00C736B1">
        <w:t xml:space="preserve"> y otros más.</w:t>
      </w:r>
    </w:p>
    <w:p w14:paraId="479FC27A" w14:textId="77777777" w:rsidR="00814436" w:rsidRDefault="00814436" w:rsidP="003459F4">
      <w:pPr>
        <w:rPr>
          <w:b/>
          <w:bCs/>
        </w:rPr>
      </w:pPr>
      <w:r>
        <w:rPr>
          <w:b/>
          <w:bCs/>
        </w:rPr>
        <w:t>Matplotlib</w:t>
      </w:r>
    </w:p>
    <w:p w14:paraId="0924DC96" w14:textId="4CF007CB" w:rsidR="00537C21" w:rsidRPr="00970C64" w:rsidRDefault="00366DD5" w:rsidP="003459F4">
      <w:r>
        <w:t xml:space="preserve"> </w:t>
      </w:r>
      <w:r w:rsidR="006973E3">
        <w:t>Es una biblioteca</w:t>
      </w:r>
      <w:r w:rsidR="00BE6FED">
        <w:t xml:space="preserve"> </w:t>
      </w:r>
      <w:r w:rsidR="00DA08EE">
        <w:t>que,</w:t>
      </w:r>
      <w:r w:rsidR="00BE6FED">
        <w:t xml:space="preserve"> a partir de datos</w:t>
      </w:r>
      <w:r w:rsidR="00D01EC6">
        <w:t>, listas y arrays</w:t>
      </w:r>
      <w:r w:rsidR="00746FBA">
        <w:t xml:space="preserve"> </w:t>
      </w:r>
      <w:r w:rsidR="003A0674">
        <w:t>genera gráficos</w:t>
      </w:r>
      <w:r w:rsidR="008F232F">
        <w:t>.</w:t>
      </w:r>
    </w:p>
    <w:p w14:paraId="2AC8BA1D" w14:textId="77777777" w:rsidR="00A119FC" w:rsidRDefault="00A119FC" w:rsidP="00A119FC">
      <w:pPr>
        <w:pStyle w:val="Subttulo"/>
      </w:pPr>
    </w:p>
    <w:p w14:paraId="6740CEB2" w14:textId="6FDD4BA1" w:rsidR="003816AD" w:rsidRPr="0042451B" w:rsidRDefault="00A119FC" w:rsidP="004B7388">
      <w:pPr>
        <w:pStyle w:val="Ttulo3"/>
        <w:rPr>
          <w:color w:val="FF0000"/>
        </w:rPr>
      </w:pPr>
      <w:bookmarkStart w:id="21" w:name="_Toc75209726"/>
      <w:r>
        <w:t>Entornos</w:t>
      </w:r>
      <w:r w:rsidR="0042451B">
        <w:t xml:space="preserve"> </w:t>
      </w:r>
      <w:r w:rsidR="004B7388">
        <w:t>y</w:t>
      </w:r>
      <w:r w:rsidR="0042451B">
        <w:t xml:space="preserve"> </w:t>
      </w:r>
      <w:r w:rsidR="0042451B" w:rsidRPr="004B7388">
        <w:t>Conjunto</w:t>
      </w:r>
      <w:r w:rsidR="004B7388" w:rsidRPr="004B7388">
        <w:t>s</w:t>
      </w:r>
      <w:r w:rsidR="0042451B" w:rsidRPr="004B7388">
        <w:t xml:space="preserve"> de herramientas</w:t>
      </w:r>
      <w:bookmarkEnd w:id="21"/>
    </w:p>
    <w:p w14:paraId="0BA5A088" w14:textId="1355275D" w:rsidR="00A119FC" w:rsidRDefault="00A119FC" w:rsidP="00A119FC">
      <w:pPr>
        <w:rPr>
          <w:b/>
          <w:bCs/>
        </w:rPr>
      </w:pPr>
      <w:r>
        <w:rPr>
          <w:b/>
          <w:bCs/>
        </w:rPr>
        <w:t>CUDA Toolkit</w:t>
      </w:r>
      <w:r w:rsidR="000B12E4">
        <w:rPr>
          <w:b/>
          <w:bCs/>
        </w:rPr>
        <w:t xml:space="preserve"> 11.2</w:t>
      </w:r>
    </w:p>
    <w:p w14:paraId="2EC9D18F" w14:textId="7A50613B" w:rsidR="009346F6" w:rsidRDefault="009346F6" w:rsidP="004270BF">
      <w:pPr>
        <w:ind w:firstLine="709"/>
      </w:pPr>
      <w:r>
        <w:t xml:space="preserve">Se trata de un entorno de desarrollo </w:t>
      </w:r>
      <w:r w:rsidR="008D6C3D">
        <w:t xml:space="preserve">diseñado para </w:t>
      </w:r>
      <w:r w:rsidR="000A666F">
        <w:t xml:space="preserve">crear aplicaciones con un gran rendimiento </w:t>
      </w:r>
      <w:r w:rsidR="008E4E3A">
        <w:t>a través de la GPU.</w:t>
      </w:r>
      <w:r w:rsidR="0042451B">
        <w:t xml:space="preserve"> </w:t>
      </w:r>
      <w:r w:rsidR="00D332BD">
        <w:t xml:space="preserve">Cuenta con numerosas herramientas que </w:t>
      </w:r>
      <w:r w:rsidR="000C45F9">
        <w:t xml:space="preserve">permiten el desarrollo, </w:t>
      </w:r>
      <w:r w:rsidR="007B0B9A">
        <w:t xml:space="preserve">la optimización y el despliegue de este tipo de </w:t>
      </w:r>
      <w:r w:rsidR="009F081E">
        <w:t>aplicaciones</w:t>
      </w:r>
      <w:r w:rsidR="003300EA">
        <w:t>.</w:t>
      </w:r>
      <w:r w:rsidR="0082295B">
        <w:t xml:space="preserve"> </w:t>
      </w:r>
      <w:r w:rsidR="003300EA">
        <w:t xml:space="preserve">CUDA utiliza las ventajas que ofrece la GPU frente a la CPU </w:t>
      </w:r>
      <w:r w:rsidR="0082295B">
        <w:t>utilizando el paralelismo que ofrece</w:t>
      </w:r>
      <w:r w:rsidR="00870609">
        <w:t>n los núcleos de las tarjetas.</w:t>
      </w:r>
    </w:p>
    <w:p w14:paraId="4E6FF13C" w14:textId="4380661C" w:rsidR="009F081E" w:rsidRDefault="009F081E" w:rsidP="00A119FC">
      <w:r>
        <w:t>Dispone de s</w:t>
      </w:r>
      <w:r w:rsidR="007D2E46">
        <w:t xml:space="preserve">u propio compilador de C/C++ </w:t>
      </w:r>
      <w:r w:rsidR="00375D1B">
        <w:t>pero a través de wrappers</w:t>
      </w:r>
      <w:r w:rsidR="000A57E6">
        <w:t xml:space="preserve"> o adaptadores,</w:t>
      </w:r>
      <w:r w:rsidR="00375D1B">
        <w:t xml:space="preserve"> se puede usar </w:t>
      </w:r>
      <w:r w:rsidR="000A57E6">
        <w:t>con otros lenguajes como Python.</w:t>
      </w:r>
      <w:r w:rsidR="00AB4241">
        <w:t xml:space="preserve"> Funciona solamente con las tarjetas gráficas nVidia</w:t>
      </w:r>
      <w:r w:rsidR="007C1EF8">
        <w:t xml:space="preserve">. </w:t>
      </w:r>
    </w:p>
    <w:p w14:paraId="2FDA149E" w14:textId="16F982FA" w:rsidR="007C1EF8" w:rsidRDefault="007C1EF8" w:rsidP="00A119FC"/>
    <w:p w14:paraId="7D227993" w14:textId="05B09EA7" w:rsidR="00980FC4" w:rsidRPr="00980FC4" w:rsidRDefault="00980FC4" w:rsidP="00A119FC">
      <w:pPr>
        <w:rPr>
          <w:b/>
          <w:bCs/>
        </w:rPr>
      </w:pPr>
      <w:r>
        <w:rPr>
          <w:b/>
          <w:bCs/>
        </w:rPr>
        <w:t xml:space="preserve">Anaconda </w:t>
      </w:r>
    </w:p>
    <w:p w14:paraId="383249C2" w14:textId="42204D69" w:rsidR="009561B3" w:rsidRDefault="00785DE6" w:rsidP="004270BF">
      <w:pPr>
        <w:ind w:firstLine="709"/>
      </w:pPr>
      <w:r>
        <w:t xml:space="preserve">Es una distribución </w:t>
      </w:r>
      <w:r w:rsidR="008F1600">
        <w:t>libre de código abierto que se utiliza en tareas de</w:t>
      </w:r>
      <w:r w:rsidR="006A591B">
        <w:t xml:space="preserve"> data science y machine </w:t>
      </w:r>
      <w:r w:rsidR="00C445F9">
        <w:t>learning.</w:t>
      </w:r>
      <w:r w:rsidR="00915D42">
        <w:t xml:space="preserve"> </w:t>
      </w:r>
      <w:r w:rsidR="00EB678B">
        <w:t>Dispone de un sistema de gestión de paquetes de uso muy sencillo,</w:t>
      </w:r>
      <w:r w:rsidR="00502946">
        <w:t xml:space="preserve"> que cuenta con un control de versiones, lo que hace</w:t>
      </w:r>
      <w:r w:rsidR="00B02B54">
        <w:t xml:space="preserve"> que la instalación, cambio de versión, actualización sea muy sencilla</w:t>
      </w:r>
      <w:r w:rsidR="00D47D75">
        <w:t>, aunque con TensorFlow parece que tiene algunos problemas.</w:t>
      </w:r>
    </w:p>
    <w:p w14:paraId="6C467DAC" w14:textId="1B541531" w:rsidR="00A757B7" w:rsidRDefault="00A757B7" w:rsidP="003459F4">
      <w:r>
        <w:t xml:space="preserve">Puedes crear de forma sencilla varios entornos </w:t>
      </w:r>
      <w:r w:rsidR="00547CD7">
        <w:t>lo que permite hacer pruebas de forma rápida</w:t>
      </w:r>
      <w:r w:rsidR="008D6FEA">
        <w:t xml:space="preserve"> y solo utilizar lo que realmente necesitas.</w:t>
      </w:r>
    </w:p>
    <w:p w14:paraId="03BDBCB1" w14:textId="3AB04240" w:rsidR="00650BF6" w:rsidRDefault="00650BF6" w:rsidP="003459F4"/>
    <w:p w14:paraId="16EA61E0" w14:textId="70F2B892" w:rsidR="003E3B82" w:rsidRDefault="000D60E3" w:rsidP="003459F4">
      <w:pPr>
        <w:rPr>
          <w:b/>
          <w:bCs/>
        </w:rPr>
      </w:pPr>
      <w:r>
        <w:rPr>
          <w:b/>
          <w:bCs/>
        </w:rPr>
        <w:t>Jupiter</w:t>
      </w:r>
    </w:p>
    <w:p w14:paraId="2A9FACF4" w14:textId="16C64ED7" w:rsidR="000D60E3" w:rsidRPr="000D60E3" w:rsidRDefault="000D60E3" w:rsidP="004270BF">
      <w:pPr>
        <w:ind w:firstLine="709"/>
      </w:pPr>
      <w:r>
        <w:t>Se trata de una aplicación cliente servidor que permite crear y compartir documentos en la web de formato JSON</w:t>
      </w:r>
      <w:r w:rsidR="000103DD">
        <w:t xml:space="preserve">. Es una lista ordenada de celdas </w:t>
      </w:r>
      <w:r w:rsidR="004C1CF8">
        <w:t xml:space="preserve">de entrada y salida que contienen código o texto que permite </w:t>
      </w:r>
      <w:r w:rsidR="007C6B90">
        <w:t xml:space="preserve">cambiar el </w:t>
      </w:r>
      <w:r w:rsidR="00971B8D">
        <w:t xml:space="preserve">formato. Funciona en cualquier navegador </w:t>
      </w:r>
      <w:r w:rsidR="005D1021">
        <w:t xml:space="preserve">y </w:t>
      </w:r>
      <w:r w:rsidR="009C5E72">
        <w:t xml:space="preserve">debe de ser instalado </w:t>
      </w:r>
      <w:r w:rsidR="00466C3F">
        <w:t>y ejecutado para funcionar, yo personalmente lo instalo desde Anaconda.</w:t>
      </w:r>
    </w:p>
    <w:p w14:paraId="6FAB4B82" w14:textId="77777777" w:rsidR="008D6FEA" w:rsidRPr="00785DE6" w:rsidRDefault="008D6FEA" w:rsidP="003459F4"/>
    <w:p w14:paraId="70CEAD33" w14:textId="77777777" w:rsidR="000E2064" w:rsidRDefault="000E2064">
      <w:pPr>
        <w:jc w:val="left"/>
        <w:rPr>
          <w:rFonts w:asciiTheme="majorHAnsi" w:eastAsiaTheme="majorEastAsia" w:hAnsiTheme="majorHAnsi" w:cstheme="majorBidi"/>
          <w:bCs/>
          <w:smallCaps/>
          <w:color w:val="000000" w:themeColor="text1"/>
          <w:sz w:val="40"/>
          <w:szCs w:val="28"/>
        </w:rPr>
      </w:pPr>
      <w:r>
        <w:br w:type="page"/>
      </w:r>
    </w:p>
    <w:p w14:paraId="17F97871" w14:textId="4807DDA4" w:rsidR="0040290A" w:rsidRDefault="00BB5CD1" w:rsidP="0040290A">
      <w:pPr>
        <w:pStyle w:val="Ttulo2"/>
        <w:rPr>
          <w:noProof w:val="0"/>
        </w:rPr>
      </w:pPr>
      <w:bookmarkStart w:id="22" w:name="_Toc75209727"/>
      <w:r>
        <w:rPr>
          <w:noProof w:val="0"/>
        </w:rPr>
        <w:lastRenderedPageBreak/>
        <w:t xml:space="preserve">Plan </w:t>
      </w:r>
      <w:r w:rsidR="0040290A" w:rsidRPr="0031552C">
        <w:rPr>
          <w:noProof w:val="0"/>
        </w:rPr>
        <w:t xml:space="preserve">de </w:t>
      </w:r>
      <w:r>
        <w:rPr>
          <w:noProof w:val="0"/>
        </w:rPr>
        <w:t>desarrollo del proyecto</w:t>
      </w:r>
      <w:bookmarkEnd w:id="22"/>
    </w:p>
    <w:p w14:paraId="60686DE8" w14:textId="36DCB252" w:rsidR="00956535" w:rsidRPr="0031552C" w:rsidRDefault="00956535" w:rsidP="00956535">
      <w:pPr>
        <w:pStyle w:val="Ttulo3"/>
      </w:pPr>
      <w:bookmarkStart w:id="23" w:name="_Toc75209728"/>
      <w:r>
        <w:t xml:space="preserve">Paquete de trabajo </w:t>
      </w:r>
      <w:r w:rsidR="002845E7">
        <w:t>1</w:t>
      </w:r>
      <w:r w:rsidR="000B1FC6">
        <w:t xml:space="preserve">: Requisitos </w:t>
      </w:r>
      <w:r w:rsidR="006A7DB5">
        <w:t>de Usuario</w:t>
      </w:r>
      <w:bookmarkEnd w:id="23"/>
      <w:r w:rsidR="0009046F">
        <w:t xml:space="preserve"> </w:t>
      </w:r>
      <w:r w:rsidR="0009046F">
        <w:rPr>
          <w:color w:val="FF0000"/>
        </w:rPr>
        <w:t>Investigación prev</w:t>
      </w:r>
    </w:p>
    <w:p w14:paraId="37BA3FF8" w14:textId="1D8AA276" w:rsidR="00956535" w:rsidRDefault="00EE2BFA" w:rsidP="006B3D38">
      <w:pPr>
        <w:ind w:firstLine="312"/>
      </w:pPr>
      <w:r>
        <w:t xml:space="preserve">Una de las motivaciones de este proyecto </w:t>
      </w:r>
      <w:r w:rsidR="00AB6C82">
        <w:t xml:space="preserve">es </w:t>
      </w:r>
      <w:r w:rsidR="00B00FC2">
        <w:t xml:space="preserve">aproximarnos </w:t>
      </w:r>
      <w:r w:rsidR="00B07E3D">
        <w:t>a un proyecto real y tratar de construir un producto que realmente pueda ser útil a los usuarios finales. Por eso, aunque</w:t>
      </w:r>
      <w:r w:rsidR="001E2685">
        <w:t xml:space="preserve"> </w:t>
      </w:r>
      <w:r w:rsidR="005D1CF3">
        <w:t xml:space="preserve">esta parte no </w:t>
      </w:r>
      <w:r w:rsidR="00EF5984">
        <w:t>pertenezca a lo que se podría considerar propiamente como desarrollo</w:t>
      </w:r>
      <w:r w:rsidR="00983D11">
        <w:t xml:space="preserve"> del producto</w:t>
      </w:r>
      <w:r w:rsidR="00EF5984">
        <w:t xml:space="preserve">, podemos considerarlo como </w:t>
      </w:r>
      <w:r w:rsidR="0003780B">
        <w:t>la fase de toma de requisitos de un producto software.</w:t>
      </w:r>
    </w:p>
    <w:p w14:paraId="6A874AA7" w14:textId="70CCBB5F" w:rsidR="0003780B" w:rsidRDefault="001016F5" w:rsidP="006B3D38">
      <w:r>
        <w:t xml:space="preserve">Para lograrlo </w:t>
      </w:r>
      <w:r w:rsidR="00227704">
        <w:t>c</w:t>
      </w:r>
      <w:r>
        <w:t>ontactar</w:t>
      </w:r>
      <w:r w:rsidR="00227704">
        <w:t>emos</w:t>
      </w:r>
      <w:r>
        <w:t xml:space="preserve"> con empresas p</w:t>
      </w:r>
      <w:r w:rsidR="00227704">
        <w:t>ú</w:t>
      </w:r>
      <w:r>
        <w:t xml:space="preserve">blicas </w:t>
      </w:r>
      <w:r w:rsidR="009426D0">
        <w:t>y privadas para conocer si</w:t>
      </w:r>
      <w:r w:rsidR="00837F1B">
        <w:t xml:space="preserve"> tienen interés en este tipo de desarrollo y que cualidades debería tener</w:t>
      </w:r>
      <w:r w:rsidR="00A543CD">
        <w:t>.</w:t>
      </w:r>
      <w:r w:rsidR="00BB6DEC">
        <w:t xml:space="preserve"> Aprovecharemos para tratar de conseguir </w:t>
      </w:r>
      <w:r w:rsidR="00EE29F8">
        <w:t>un dataset para los siguientes paquetes</w:t>
      </w:r>
      <w:r w:rsidR="005C093B">
        <w:t xml:space="preserve"> y comprender </w:t>
      </w:r>
      <w:r w:rsidR="008600BB">
        <w:t>como funciona este sector.</w:t>
      </w:r>
    </w:p>
    <w:p w14:paraId="1463D2B9" w14:textId="677A36A6" w:rsidR="00A543CD" w:rsidRDefault="00A543CD" w:rsidP="006B3D38">
      <w:r>
        <w:t xml:space="preserve">La salida de este paquete son algunos de los requisitos de usuario </w:t>
      </w:r>
      <w:r w:rsidR="00BB6DEC">
        <w:t>de los potenciales</w:t>
      </w:r>
      <w:r w:rsidR="00EE29F8">
        <w:t xml:space="preserve"> </w:t>
      </w:r>
      <w:r w:rsidR="005C093B">
        <w:t>clientes.</w:t>
      </w:r>
    </w:p>
    <w:p w14:paraId="588E5310" w14:textId="2C1180CF" w:rsidR="0040290A" w:rsidRPr="0031552C" w:rsidRDefault="004B7388" w:rsidP="0040290A">
      <w:pPr>
        <w:pStyle w:val="Ttulo3"/>
      </w:pPr>
      <w:bookmarkStart w:id="24" w:name="_Toc75209729"/>
      <w:r>
        <w:t xml:space="preserve">Paquete de trabajo </w:t>
      </w:r>
      <w:r w:rsidR="00956535">
        <w:t>2</w:t>
      </w:r>
      <w:r w:rsidR="006A7DB5">
        <w:t>: Recopilación de imágenes</w:t>
      </w:r>
      <w:bookmarkEnd w:id="24"/>
    </w:p>
    <w:p w14:paraId="3667A831" w14:textId="18A04299" w:rsidR="00CA256F" w:rsidRDefault="003608E2" w:rsidP="00DD7259">
      <w:pPr>
        <w:ind w:firstLine="360"/>
      </w:pPr>
      <w:r>
        <w:t xml:space="preserve">Este </w:t>
      </w:r>
      <w:r w:rsidR="00DD7259">
        <w:t>segundo</w:t>
      </w:r>
      <w:r>
        <w:t xml:space="preserve"> apartado </w:t>
      </w:r>
      <w:r w:rsidR="006A5FA4">
        <w:t xml:space="preserve">estará </w:t>
      </w:r>
      <w:r w:rsidR="00016582">
        <w:t>destinado en la búsqueda de los datos necesarios para alimentar la red</w:t>
      </w:r>
      <w:r w:rsidR="0060763B">
        <w:t>. Como sabemos</w:t>
      </w:r>
      <w:r w:rsidR="009E48E0">
        <w:t>,</w:t>
      </w:r>
      <w:r w:rsidR="0060763B">
        <w:t xml:space="preserve"> </w:t>
      </w:r>
      <w:r w:rsidR="00613B36">
        <w:t xml:space="preserve">los entrenamientos de </w:t>
      </w:r>
      <w:r w:rsidR="00DD255A">
        <w:t>Deep Learning</w:t>
      </w:r>
      <w:r w:rsidR="00613B36">
        <w:t xml:space="preserve"> </w:t>
      </w:r>
      <w:r w:rsidR="00132F80">
        <w:t>necesita</w:t>
      </w:r>
      <w:r w:rsidR="00DD255A">
        <w:t>n</w:t>
      </w:r>
      <w:r w:rsidR="00132F80">
        <w:t xml:space="preserve"> grandes cantidades de datos</w:t>
      </w:r>
      <w:r w:rsidR="00511E47">
        <w:t xml:space="preserve">, </w:t>
      </w:r>
      <w:r w:rsidR="00A27A24">
        <w:t xml:space="preserve">las imágenes y videos </w:t>
      </w:r>
      <w:r w:rsidR="0013734D">
        <w:t>necesarios para el proyecto deberán poseer a</w:t>
      </w:r>
      <w:r w:rsidR="00925FCA">
        <w:t>lguna de las</w:t>
      </w:r>
      <w:r w:rsidR="0013734D">
        <w:t xml:space="preserve"> siguientes características</w:t>
      </w:r>
      <w:r w:rsidR="00B87BDC">
        <w:t>, idealmente todas</w:t>
      </w:r>
      <w:r w:rsidR="0013734D">
        <w:t>:</w:t>
      </w:r>
    </w:p>
    <w:p w14:paraId="574161AD" w14:textId="4BAE25F5" w:rsidR="0013734D" w:rsidRDefault="00D86E2B" w:rsidP="0013734D">
      <w:pPr>
        <w:pStyle w:val="Prrafodelista"/>
        <w:numPr>
          <w:ilvl w:val="0"/>
          <w:numId w:val="37"/>
        </w:numPr>
      </w:pPr>
      <w:r>
        <w:t>Deberá</w:t>
      </w:r>
      <w:r w:rsidR="00B87BDC">
        <w:t xml:space="preserve"> mostrar </w:t>
      </w:r>
      <w:r w:rsidR="00480A6E">
        <w:t xml:space="preserve">lo que se conoce como conato de incendio, </w:t>
      </w:r>
      <w:r w:rsidR="00804AD5">
        <w:t xml:space="preserve">es decir, </w:t>
      </w:r>
      <w:r w:rsidR="00A4767B">
        <w:t>un incendio en su</w:t>
      </w:r>
      <w:r w:rsidR="000A76C6">
        <w:t xml:space="preserve">s fases iniciales, cuando </w:t>
      </w:r>
      <w:r w:rsidR="000E7D34">
        <w:t>aún</w:t>
      </w:r>
      <w:r w:rsidR="000A76C6">
        <w:t xml:space="preserve"> es controlable</w:t>
      </w:r>
      <w:r w:rsidR="0049586E">
        <w:t>. Las siguientes dos imágenes ilustrar</w:t>
      </w:r>
      <w:r w:rsidR="00443736">
        <w:t>án la diferencia.</w:t>
      </w:r>
    </w:p>
    <w:p w14:paraId="33A4CEA9" w14:textId="079A3D38" w:rsidR="00FF02C5" w:rsidRDefault="00FF02C5" w:rsidP="00153E44">
      <w:pPr>
        <w:pStyle w:val="Prrafodelista"/>
      </w:pPr>
    </w:p>
    <w:p w14:paraId="0E9D89C5" w14:textId="4CF8A4AF" w:rsidR="00382B3A" w:rsidRDefault="00407285" w:rsidP="00153E44">
      <w:pPr>
        <w:pStyle w:val="Prrafodelista"/>
        <w:rPr>
          <w:noProof/>
        </w:rPr>
      </w:pPr>
      <w:r>
        <w:rPr>
          <w:noProof/>
        </w:rPr>
        <w:drawing>
          <wp:anchor distT="0" distB="0" distL="114300" distR="114300" simplePos="0" relativeHeight="251658243" behindDoc="0" locked="0" layoutInCell="1" allowOverlap="1" wp14:anchorId="411177AB" wp14:editId="19358DA0">
            <wp:simplePos x="0" y="0"/>
            <wp:positionH relativeFrom="page">
              <wp:posOffset>3898780</wp:posOffset>
            </wp:positionH>
            <wp:positionV relativeFrom="paragraph">
              <wp:posOffset>234315</wp:posOffset>
            </wp:positionV>
            <wp:extent cx="3191510" cy="1750060"/>
            <wp:effectExtent l="0" t="0" r="8890" b="2540"/>
            <wp:wrapSquare wrapText="bothSides"/>
            <wp:docPr id="12" name="Imagen 12" descr="Can We Use Nature to Mitigate Wildfire Risk? – BRINK – News and Insights on  Global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 We Use Nature to Mitigate Wildfire Risk? – BRINK – News and Insights on  Global Risk"/>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3569" b="4017"/>
                    <a:stretch/>
                  </pic:blipFill>
                  <pic:spPr bwMode="auto">
                    <a:xfrm>
                      <a:off x="0" y="0"/>
                      <a:ext cx="3191510" cy="1750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7" behindDoc="0" locked="0" layoutInCell="1" allowOverlap="1" wp14:anchorId="2B83C24F" wp14:editId="367582EF">
            <wp:simplePos x="0" y="0"/>
            <wp:positionH relativeFrom="margin">
              <wp:posOffset>-293298</wp:posOffset>
            </wp:positionH>
            <wp:positionV relativeFrom="paragraph">
              <wp:posOffset>222094</wp:posOffset>
            </wp:positionV>
            <wp:extent cx="3132455" cy="1762125"/>
            <wp:effectExtent l="0" t="0" r="0" b="952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2455"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DA65D" w14:textId="70959744" w:rsidR="00153E44" w:rsidRDefault="00153E44" w:rsidP="00153E44">
      <w:pPr>
        <w:pStyle w:val="Prrafodelista"/>
      </w:pPr>
    </w:p>
    <w:p w14:paraId="5D35033A" w14:textId="43D86521" w:rsidR="00443736" w:rsidRDefault="00AF6103" w:rsidP="00407285">
      <w:pPr>
        <w:pStyle w:val="PiedeFigura"/>
      </w:pPr>
      <w:r>
        <w:t>Figura 7</w:t>
      </w:r>
      <w:r w:rsidR="00382B3A">
        <w:t xml:space="preserve"> y 8</w:t>
      </w:r>
      <w:r>
        <w:t>.</w:t>
      </w:r>
      <w:r w:rsidR="00153E44">
        <w:t xml:space="preserve"> Ejemplo de fotogra</w:t>
      </w:r>
      <w:r w:rsidR="00762ADF">
        <w:t>fía</w:t>
      </w:r>
      <w:r w:rsidR="00153E44">
        <w:t xml:space="preserve"> de conato</w:t>
      </w:r>
      <w:r w:rsidR="00762ADF">
        <w:t xml:space="preserve"> tomada en CLM España</w:t>
      </w:r>
      <w:r w:rsidR="00ED279D">
        <w:t>, cedida por GEACAM</w:t>
      </w:r>
      <w:r w:rsidR="00407285">
        <w:t xml:space="preserve">, e incendio </w:t>
      </w:r>
      <w:r w:rsidR="0058529E">
        <w:t>sacado de dataset de Kaggle.</w:t>
      </w:r>
    </w:p>
    <w:p w14:paraId="5D7C2A95" w14:textId="634237F5" w:rsidR="000A76C6" w:rsidRDefault="000B4331" w:rsidP="0013734D">
      <w:pPr>
        <w:pStyle w:val="Prrafodelista"/>
        <w:numPr>
          <w:ilvl w:val="0"/>
          <w:numId w:val="37"/>
        </w:numPr>
      </w:pPr>
      <w:r>
        <w:rPr>
          <w:noProof/>
        </w:rPr>
        <w:lastRenderedPageBreak/>
        <w:drawing>
          <wp:anchor distT="0" distB="0" distL="114300" distR="114300" simplePos="0" relativeHeight="251668483" behindDoc="0" locked="0" layoutInCell="1" allowOverlap="1" wp14:anchorId="74C4BAE3" wp14:editId="42426F7C">
            <wp:simplePos x="0" y="0"/>
            <wp:positionH relativeFrom="page">
              <wp:align>center</wp:align>
            </wp:positionH>
            <wp:positionV relativeFrom="paragraph">
              <wp:posOffset>507006</wp:posOffset>
            </wp:positionV>
            <wp:extent cx="2936875" cy="1957705"/>
            <wp:effectExtent l="0" t="0" r="0" b="4445"/>
            <wp:wrapTopAndBottom/>
            <wp:docPr id="16" name="Imagen 16" descr="wildfire | Definition &amp; Fact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ldfire | Definition &amp; Facts | Britannic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6875" cy="1957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3486">
        <w:t xml:space="preserve">Las imágenes deberán estar tomadas desde </w:t>
      </w:r>
      <w:r w:rsidR="002B0262">
        <w:t xml:space="preserve">la distancia, no </w:t>
      </w:r>
      <w:r w:rsidR="00381F3F">
        <w:t xml:space="preserve">tiene sentido entrenar la red con imágenes </w:t>
      </w:r>
      <w:r w:rsidR="00A27035">
        <w:t>de fuego</w:t>
      </w:r>
      <w:r w:rsidR="00964CAB">
        <w:t xml:space="preserve"> a pocos metros porque eso </w:t>
      </w:r>
      <w:r w:rsidR="0058529E">
        <w:t>será irreal</w:t>
      </w:r>
      <w:r w:rsidR="00964CAB">
        <w:t>.</w:t>
      </w:r>
    </w:p>
    <w:p w14:paraId="75703CE0" w14:textId="080A639E" w:rsidR="00964CAB" w:rsidRDefault="00222EA7" w:rsidP="0045261D">
      <w:pPr>
        <w:pStyle w:val="PiedeFigura"/>
      </w:pPr>
      <w:r>
        <w:t>Figura 9. Fotografí</w:t>
      </w:r>
      <w:r w:rsidR="0040682C">
        <w:t>a de</w:t>
      </w:r>
      <w:r>
        <w:t xml:space="preserve"> </w:t>
      </w:r>
      <w:r w:rsidR="00315ADC">
        <w:t>incendio extraída de un dataset de Ka</w:t>
      </w:r>
      <w:r w:rsidR="00722CFB">
        <w:t>g</w:t>
      </w:r>
      <w:r w:rsidR="00315ADC">
        <w:t>gle.</w:t>
      </w:r>
    </w:p>
    <w:p w14:paraId="59892291" w14:textId="521A9938" w:rsidR="002A6EE7" w:rsidRDefault="0036273B" w:rsidP="002A6EE7">
      <w:pPr>
        <w:pStyle w:val="Prrafodelista"/>
        <w:numPr>
          <w:ilvl w:val="0"/>
          <w:numId w:val="37"/>
        </w:numPr>
      </w:pPr>
      <w:r>
        <w:t>Lo ideal sería acercarnos lo más posible al entorno en el que operar</w:t>
      </w:r>
      <w:r w:rsidR="00ED2E94">
        <w:t xml:space="preserve">ía el detector, </w:t>
      </w:r>
      <w:r w:rsidR="00A955A3">
        <w:t>este serían las torres de vigilancia.</w:t>
      </w:r>
      <w:r w:rsidR="00ED086E">
        <w:t xml:space="preserve"> Por lo que fotografías tomadas desde </w:t>
      </w:r>
      <w:r w:rsidR="00791C8D">
        <w:t xml:space="preserve">22 o </w:t>
      </w:r>
      <w:r w:rsidR="00512EB5">
        <w:t>desde puntos elevados serán datos de mejor calidad.</w:t>
      </w:r>
      <w:r w:rsidR="00A955A3">
        <w:t xml:space="preserve"> </w:t>
      </w:r>
    </w:p>
    <w:p w14:paraId="0BD47C1F" w14:textId="716A01DE" w:rsidR="00C0437F" w:rsidRDefault="004D21CB" w:rsidP="00F438E5">
      <w:pPr>
        <w:pStyle w:val="Prrafodelista"/>
        <w:numPr>
          <w:ilvl w:val="0"/>
          <w:numId w:val="37"/>
        </w:numPr>
      </w:pPr>
      <w:r>
        <w:t xml:space="preserve">Otro punto no tan importante pero que puede </w:t>
      </w:r>
      <w:r w:rsidR="0041222E">
        <w:t xml:space="preserve">aportar un valor adicional es utilizar fotografías recogidas en España, </w:t>
      </w:r>
      <w:r w:rsidR="00516786">
        <w:t>esto permitirá adaptarnos mejor a las condiciones físicas del entorno</w:t>
      </w:r>
      <w:r w:rsidR="00F438E5">
        <w:t>, creando un producto mejor adaptado.</w:t>
      </w:r>
    </w:p>
    <w:p w14:paraId="0AD694BE" w14:textId="2E4AE385" w:rsidR="009E48ED" w:rsidRDefault="00AA38F2" w:rsidP="0010118A">
      <w:pPr>
        <w:ind w:left="360"/>
      </w:pPr>
      <w:r>
        <w:t>La búsqueda se realizará a través de internet y s</w:t>
      </w:r>
      <w:r w:rsidR="005F6DE0">
        <w:t xml:space="preserve">i es necesario poniéndome en contacto con </w:t>
      </w:r>
      <w:r w:rsidR="00674FBB">
        <w:t xml:space="preserve">bomberos, universidades, asociaciones, empresas </w:t>
      </w:r>
      <w:r w:rsidR="003504B8">
        <w:t xml:space="preserve">y </w:t>
      </w:r>
      <w:r w:rsidR="00674FBB">
        <w:t>ayuntamientos.</w:t>
      </w:r>
    </w:p>
    <w:p w14:paraId="0A073664" w14:textId="3023714F" w:rsidR="00324EF2" w:rsidRDefault="00694DB8" w:rsidP="009E48ED">
      <w:pPr>
        <w:ind w:left="360"/>
      </w:pPr>
      <w:r>
        <w:t xml:space="preserve">Buscaremos las fotografías en la web </w:t>
      </w:r>
      <w:r w:rsidR="005D4A93">
        <w:t xml:space="preserve">apoyándonos en páginas que ofrecen dataset como Kaggle o Open Image V6, </w:t>
      </w:r>
      <w:r w:rsidR="00D4759F">
        <w:t>con estas imágenes comenzaremos a probar diferentes soluciones, pero no se</w:t>
      </w:r>
      <w:r w:rsidR="00D7786F">
        <w:t>rán las definitivas.</w:t>
      </w:r>
    </w:p>
    <w:p w14:paraId="5ABEB020" w14:textId="00098B61" w:rsidR="00D7786F" w:rsidRDefault="00D7786F" w:rsidP="009E48ED">
      <w:pPr>
        <w:ind w:left="360"/>
      </w:pPr>
      <w:r>
        <w:t xml:space="preserve">Contactaremos con distintos responsables del sector de la gestión ambiental para preparar nuestro propio dataset de imágenes </w:t>
      </w:r>
      <w:r w:rsidR="00D66E38">
        <w:t>de buena calidad y con estas finalmente crearemos nuestra solución</w:t>
      </w:r>
      <w:r w:rsidR="00B253CE">
        <w:t>.</w:t>
      </w:r>
    </w:p>
    <w:p w14:paraId="0934C3CF" w14:textId="5E1DD6D6" w:rsidR="0010118A" w:rsidRDefault="0010118A" w:rsidP="009E48ED">
      <w:pPr>
        <w:ind w:left="360"/>
      </w:pPr>
      <w:r>
        <w:t>La salida de este paquete es un dataset</w:t>
      </w:r>
      <w:r w:rsidR="00F5248F">
        <w:t xml:space="preserve"> de calidad</w:t>
      </w:r>
      <w:r>
        <w:t xml:space="preserve"> </w:t>
      </w:r>
      <w:r w:rsidR="000929DA">
        <w:t>creado exclusivamente para este proyecto.</w:t>
      </w:r>
    </w:p>
    <w:p w14:paraId="7BC9912A" w14:textId="367B85B6" w:rsidR="00B253CE" w:rsidRDefault="00E71B5C">
      <w:pPr>
        <w:pStyle w:val="Ttulo3"/>
      </w:pPr>
      <w:bookmarkStart w:id="25" w:name="_Toc75209730"/>
      <w:r>
        <w:t>Paquete de trabajo 3</w:t>
      </w:r>
      <w:r w:rsidR="006A7DB5">
        <w:t xml:space="preserve">: </w:t>
      </w:r>
      <w:r w:rsidR="00503CE1">
        <w:t>Tratamiento de datos</w:t>
      </w:r>
      <w:bookmarkEnd w:id="25"/>
    </w:p>
    <w:p w14:paraId="5EDE6FAB" w14:textId="482B5AD6" w:rsidR="00B253CE" w:rsidRDefault="00AB4B2B" w:rsidP="0010118A">
      <w:pPr>
        <w:ind w:firstLine="709"/>
      </w:pPr>
      <w:r>
        <w:t>Debemos preparar los datos p</w:t>
      </w:r>
      <w:r w:rsidR="00B253CE">
        <w:t xml:space="preserve">ara el </w:t>
      </w:r>
      <w:r w:rsidR="0010118A">
        <w:t xml:space="preserve">entrenamiento de detectores de objetos, en este caso el objeto que queremos detectar es el humo, es necesario etiquetar cada una de las </w:t>
      </w:r>
      <w:r w:rsidR="00F5248F">
        <w:t>imágenes</w:t>
      </w:r>
      <w:r w:rsidR="00F917A6">
        <w:t xml:space="preserve"> señalando las coordenadas donde se encuentra el conato.</w:t>
      </w:r>
      <w:r w:rsidR="00BD246F">
        <w:t xml:space="preserve"> </w:t>
      </w:r>
      <w:r w:rsidR="00CD55A2">
        <w:t>Además,</w:t>
      </w:r>
      <w:r w:rsidR="00BD246F">
        <w:t xml:space="preserve"> podemos hacer </w:t>
      </w:r>
      <w:r w:rsidR="00D75E93">
        <w:t>copias modificadas de las imágenes</w:t>
      </w:r>
      <w:r w:rsidR="001517CF">
        <w:t xml:space="preserve"> </w:t>
      </w:r>
      <w:r w:rsidR="00D75E93">
        <w:t>que nos permita</w:t>
      </w:r>
      <w:r w:rsidR="001517CF">
        <w:t xml:space="preserve">n desarrollar un detector más </w:t>
      </w:r>
      <w:r w:rsidR="00CD55A2">
        <w:t>preciso.</w:t>
      </w:r>
    </w:p>
    <w:p w14:paraId="42489723" w14:textId="6376CB86" w:rsidR="001A0386" w:rsidRDefault="001A0386" w:rsidP="0010118A">
      <w:pPr>
        <w:ind w:firstLine="709"/>
      </w:pPr>
      <w:r>
        <w:t xml:space="preserve">Para el desarrollo del clasificador, disponemos de librerías que </w:t>
      </w:r>
      <w:r w:rsidR="00132508">
        <w:t>generan automáticamente nuevas fotografías a partir de una dada</w:t>
      </w:r>
      <w:r w:rsidR="00725F1B">
        <w:t xml:space="preserve"> modificando color, zoom, contraste…</w:t>
      </w:r>
    </w:p>
    <w:p w14:paraId="086F0002" w14:textId="48B74224" w:rsidR="00F917A6" w:rsidRDefault="00F917A6" w:rsidP="0010118A">
      <w:pPr>
        <w:ind w:firstLine="709"/>
      </w:pPr>
      <w:r>
        <w:lastRenderedPageBreak/>
        <w:t xml:space="preserve">La salida de </w:t>
      </w:r>
      <w:r w:rsidR="00B07523">
        <w:t xml:space="preserve">este paquete es un conjunto </w:t>
      </w:r>
      <w:r w:rsidR="00B319BD">
        <w:t xml:space="preserve">de imágenes con sus respectivos archivos xml y tfrecord que recogen </w:t>
      </w:r>
      <w:r w:rsidR="0042268B">
        <w:t>en que parte de la imagen se encuentra el fuego.</w:t>
      </w:r>
    </w:p>
    <w:p w14:paraId="39713C84" w14:textId="77777777" w:rsidR="001A0386" w:rsidRPr="00B253CE" w:rsidRDefault="001A0386" w:rsidP="0010118A">
      <w:pPr>
        <w:ind w:firstLine="709"/>
      </w:pPr>
    </w:p>
    <w:p w14:paraId="0D48920D" w14:textId="65D48B28" w:rsidR="00914CB0" w:rsidRPr="0031552C" w:rsidRDefault="00725F1B" w:rsidP="00914CB0">
      <w:pPr>
        <w:pStyle w:val="Ttulo3"/>
      </w:pPr>
      <w:bookmarkStart w:id="26" w:name="_Toc75209731"/>
      <w:r>
        <w:t>Paquete de trabajo 4</w:t>
      </w:r>
      <w:r w:rsidR="00503CE1">
        <w:t>: Pruebas modelos DNN</w:t>
      </w:r>
      <w:bookmarkEnd w:id="26"/>
    </w:p>
    <w:p w14:paraId="60A47691" w14:textId="48361170" w:rsidR="003504B8" w:rsidRPr="006C3BC2" w:rsidRDefault="003504B8" w:rsidP="00BB5CD1">
      <w:r>
        <w:t>La segunda parte o f</w:t>
      </w:r>
      <w:r w:rsidR="0077624B">
        <w:t>ase se</w:t>
      </w:r>
      <w:r w:rsidR="00F9348B">
        <w:t xml:space="preserve">rá realizada en paralelo con la primera, </w:t>
      </w:r>
      <w:r w:rsidR="0039648E">
        <w:t xml:space="preserve">consistirá en el estudio y pruebas de distintas </w:t>
      </w:r>
      <w:r w:rsidR="005C50C9">
        <w:t>soluciones</w:t>
      </w:r>
      <w:r w:rsidR="0039648E">
        <w:t xml:space="preserve"> </w:t>
      </w:r>
      <w:r w:rsidR="00D97048">
        <w:t>de</w:t>
      </w:r>
      <w:r w:rsidR="00B2407E">
        <w:t xml:space="preserve"> Machine Learning</w:t>
      </w:r>
      <w:r w:rsidR="00D97048">
        <w:t xml:space="preserve">. Buscaremos </w:t>
      </w:r>
      <w:r w:rsidR="008A4935">
        <w:t>cuale</w:t>
      </w:r>
      <w:r w:rsidR="00DD683C">
        <w:t xml:space="preserve">s son las tecnologías que mejor se adecuan teniendo en </w:t>
      </w:r>
      <w:r w:rsidR="00DD683C" w:rsidRPr="006C3BC2">
        <w:t xml:space="preserve">cuenta su </w:t>
      </w:r>
      <w:r w:rsidR="00A82645" w:rsidRPr="006C3BC2">
        <w:t>robustez</w:t>
      </w:r>
      <w:r w:rsidR="004F4799" w:rsidRPr="006C3BC2">
        <w:t xml:space="preserve">, </w:t>
      </w:r>
      <w:r w:rsidR="00F70B01" w:rsidRPr="006C3BC2">
        <w:t>complejidad de implementación, escalabilidad</w:t>
      </w:r>
      <w:r w:rsidR="00DD0FED" w:rsidRPr="006C3BC2">
        <w:t xml:space="preserve"> y facilidad de integración con otros módulos en un futuro</w:t>
      </w:r>
      <w:r w:rsidR="00F510DA" w:rsidRPr="006C3BC2">
        <w:t>.</w:t>
      </w:r>
    </w:p>
    <w:p w14:paraId="340BC5BD" w14:textId="5666C0C1" w:rsidR="008D1F14" w:rsidRPr="006C3BC2" w:rsidRDefault="00A95985" w:rsidP="00C3242F">
      <w:pPr>
        <w:pStyle w:val="Prrafodelista"/>
        <w:numPr>
          <w:ilvl w:val="0"/>
          <w:numId w:val="38"/>
        </w:numPr>
      </w:pPr>
      <w:r w:rsidRPr="006C3BC2">
        <w:t>Robusto</w:t>
      </w:r>
      <w:r w:rsidR="00C3242F" w:rsidRPr="006C3BC2">
        <w:t>:</w:t>
      </w:r>
      <w:r w:rsidR="00A72D9C" w:rsidRPr="006C3BC2">
        <w:t xml:space="preserve"> </w:t>
      </w:r>
      <w:r w:rsidR="0014127B" w:rsidRPr="006C3BC2">
        <w:t xml:space="preserve">el detector que desarrollemos deberá ser </w:t>
      </w:r>
      <w:r w:rsidR="00496BDB" w:rsidRPr="006C3BC2">
        <w:t xml:space="preserve">preciso y actuar en tiempo real, por lo que deberá ser capaz de analizar </w:t>
      </w:r>
      <w:r w:rsidR="003133F9" w:rsidRPr="006C3BC2">
        <w:t xml:space="preserve">a </w:t>
      </w:r>
      <w:r w:rsidR="006C3BC2" w:rsidRPr="006C3BC2">
        <w:t xml:space="preserve">buen ritmo </w:t>
      </w:r>
      <w:r w:rsidR="003133F9" w:rsidRPr="006C3BC2">
        <w:t xml:space="preserve">una cantidad mínima de fps. El detector puede no </w:t>
      </w:r>
      <w:r w:rsidR="00FC139E" w:rsidRPr="006C3BC2">
        <w:t xml:space="preserve">encontrar humo en frames consecutivos, pero deberá ser capaz de alertar si </w:t>
      </w:r>
      <w:r w:rsidR="006C3BC2" w:rsidRPr="006C3BC2">
        <w:t>hay alguna anomalía.</w:t>
      </w:r>
    </w:p>
    <w:p w14:paraId="766545E7" w14:textId="0B1F7A66" w:rsidR="00501E25" w:rsidRDefault="00A95985" w:rsidP="00501E25">
      <w:pPr>
        <w:pStyle w:val="Prrafodelista"/>
        <w:numPr>
          <w:ilvl w:val="0"/>
          <w:numId w:val="38"/>
        </w:numPr>
      </w:pPr>
      <w:r>
        <w:t>Escalable</w:t>
      </w:r>
      <w:r w:rsidR="00806CE2">
        <w:t xml:space="preserve">: </w:t>
      </w:r>
      <w:r w:rsidR="00501E25">
        <w:t>capacidad de adaptación si el número de cámaras aumenta y por lo tanto l</w:t>
      </w:r>
      <w:r w:rsidR="00FB46A7">
        <w:t xml:space="preserve">a necesidad de procesar datos </w:t>
      </w:r>
      <w:r w:rsidR="00866C2C">
        <w:t>también</w:t>
      </w:r>
      <w:r w:rsidR="00FB46A7">
        <w:t>.</w:t>
      </w:r>
    </w:p>
    <w:p w14:paraId="3C8B8365" w14:textId="59715FC3" w:rsidR="00C3242F" w:rsidRDefault="00C3242F" w:rsidP="00C3242F">
      <w:pPr>
        <w:pStyle w:val="Prrafodelista"/>
        <w:numPr>
          <w:ilvl w:val="0"/>
          <w:numId w:val="38"/>
        </w:numPr>
      </w:pPr>
      <w:r>
        <w:t xml:space="preserve">Precisión: </w:t>
      </w:r>
      <w:r w:rsidR="0015088B">
        <w:t xml:space="preserve">queremos </w:t>
      </w:r>
      <w:r w:rsidR="00D4420B">
        <w:t xml:space="preserve">que </w:t>
      </w:r>
      <w:r w:rsidR="00C01161">
        <w:t xml:space="preserve">nuestro modelo sea capaz de distinguir </w:t>
      </w:r>
      <w:r w:rsidR="00317928">
        <w:t xml:space="preserve">de forma adecuada </w:t>
      </w:r>
      <w:r w:rsidR="00A24246">
        <w:t xml:space="preserve">si hay humo o no, procurando no confundirse con </w:t>
      </w:r>
      <w:r w:rsidR="00330E23">
        <w:t xml:space="preserve">nubes o </w:t>
      </w:r>
      <w:r w:rsidR="00866C2C">
        <w:t>polvaredas</w:t>
      </w:r>
      <w:r w:rsidR="00330E23">
        <w:t>.</w:t>
      </w:r>
    </w:p>
    <w:p w14:paraId="679CE11B" w14:textId="4AB0AFA1" w:rsidR="00475D7D" w:rsidRDefault="00475D7D" w:rsidP="00C3242F">
      <w:pPr>
        <w:pStyle w:val="Prrafodelista"/>
        <w:numPr>
          <w:ilvl w:val="0"/>
          <w:numId w:val="38"/>
        </w:numPr>
      </w:pPr>
      <w:r>
        <w:t xml:space="preserve">Complejidad de implementación: </w:t>
      </w:r>
      <w:r w:rsidR="006B02CA">
        <w:t xml:space="preserve">por otro lado, siendo realistas, necesitamos adaptarnos al tiempo de desarrollo del PFG, buscamos metas alcanzables </w:t>
      </w:r>
      <w:r w:rsidR="00A93D89">
        <w:t>y tangibles.</w:t>
      </w:r>
      <w:r w:rsidR="00A41EEE">
        <w:t xml:space="preserve"> Por lo que escoger tecnologías demasiado </w:t>
      </w:r>
      <w:r w:rsidR="00486CA7">
        <w:t>ambiciosas o demasiado poco puede hacer que fracase.</w:t>
      </w:r>
    </w:p>
    <w:p w14:paraId="774E8B87" w14:textId="27CA444A" w:rsidR="00391818" w:rsidRDefault="00391818" w:rsidP="00C3242F">
      <w:pPr>
        <w:pStyle w:val="Prrafodelista"/>
        <w:numPr>
          <w:ilvl w:val="0"/>
          <w:numId w:val="38"/>
        </w:numPr>
      </w:pPr>
      <w:r>
        <w:t xml:space="preserve">Integración con otros módulos: </w:t>
      </w:r>
      <w:r w:rsidR="006B19A6">
        <w:t xml:space="preserve">con esto me refiero a que </w:t>
      </w:r>
      <w:r w:rsidR="00086DE6">
        <w:t xml:space="preserve">el objetivo del proyecto es la prevención de incendios, aunque la herramienta </w:t>
      </w:r>
      <w:r w:rsidR="0047134F">
        <w:t xml:space="preserve">principal que quiero desarrollar es un detector, existen otras tecnologías que pueden </w:t>
      </w:r>
      <w:r w:rsidR="00994007">
        <w:t>ayudar más a alcanzar el objetivo que construyendo un detector más preciso.</w:t>
      </w:r>
    </w:p>
    <w:p w14:paraId="15AAA061" w14:textId="40E32B57" w:rsidR="00B54BE7" w:rsidRDefault="001F6C98" w:rsidP="001F6C98">
      <w:r>
        <w:t xml:space="preserve">De este paquete obtendremos distintos prototipos y con esta información decidiremos </w:t>
      </w:r>
      <w:r w:rsidR="00EB295C">
        <w:t>que modelo de DNN utilizaremos para la versión final.</w:t>
      </w:r>
    </w:p>
    <w:p w14:paraId="0DFFECFC" w14:textId="2E4840BE" w:rsidR="00914CB0" w:rsidRPr="0031552C" w:rsidRDefault="00914CB0" w:rsidP="00914CB0">
      <w:pPr>
        <w:pStyle w:val="Ttulo3"/>
      </w:pPr>
      <w:bookmarkStart w:id="27" w:name="_Toc75209732"/>
      <w:r w:rsidRPr="0031552C">
        <w:t>P</w:t>
      </w:r>
      <w:r w:rsidR="00826B8A">
        <w:t>aquete de trabajo 5</w:t>
      </w:r>
      <w:r w:rsidR="00503CE1">
        <w:t xml:space="preserve">: Desarrollo </w:t>
      </w:r>
      <w:r w:rsidR="00E34977">
        <w:t>Final</w:t>
      </w:r>
      <w:bookmarkEnd w:id="27"/>
    </w:p>
    <w:p w14:paraId="0E9DCAB8" w14:textId="5DBB9671" w:rsidR="00944AD9" w:rsidRDefault="00944AD9" w:rsidP="00BB5CD1">
      <w:r>
        <w:t>Una vez conseguidas los datos y escogid</w:t>
      </w:r>
      <w:r w:rsidR="001F4315">
        <w:t>a la tecnología se construirá el software de detección definitivo</w:t>
      </w:r>
      <w:r w:rsidR="00DE6E95">
        <w:t>.</w:t>
      </w:r>
      <w:r w:rsidR="00FC37B1">
        <w:t xml:space="preserve"> En esta fase se realizarán pruebas más exhaustivas para reflejar </w:t>
      </w:r>
      <w:r w:rsidR="00A92F02">
        <w:t xml:space="preserve">las capacidades del modelo final, además se hará un análisis de </w:t>
      </w:r>
      <w:r w:rsidR="00F8564E">
        <w:t>los errores que han ocurrido durante el desarrollo e ideas de cómo solucionarlos.</w:t>
      </w:r>
    </w:p>
    <w:p w14:paraId="3B79357B" w14:textId="09B48E23" w:rsidR="00DE6E95" w:rsidRPr="0031552C" w:rsidRDefault="00EB295C" w:rsidP="00BB5CD1">
      <w:r>
        <w:t xml:space="preserve">De este paquete obtendremos </w:t>
      </w:r>
      <w:r w:rsidR="00826B8A">
        <w:t>un modelo final.</w:t>
      </w:r>
    </w:p>
    <w:p w14:paraId="3B6EE7A6" w14:textId="77777777" w:rsidR="00827D64" w:rsidRPr="00F73E85" w:rsidRDefault="00827D64" w:rsidP="00FE3C12">
      <w:pPr>
        <w:pStyle w:val="Ttulo2"/>
        <w:rPr>
          <w:noProof w:val="0"/>
          <w:color w:val="auto"/>
        </w:rPr>
      </w:pPr>
      <w:bookmarkStart w:id="28" w:name="_Toc75209733"/>
      <w:r w:rsidRPr="00F73E85">
        <w:rPr>
          <w:noProof w:val="0"/>
          <w:color w:val="auto"/>
        </w:rPr>
        <w:lastRenderedPageBreak/>
        <w:t>Plan de Trabajo</w:t>
      </w:r>
      <w:bookmarkEnd w:id="28"/>
    </w:p>
    <w:p w14:paraId="6A89723F" w14:textId="5D00C542" w:rsidR="00EF3A95" w:rsidRPr="001A6075" w:rsidRDefault="001634B7" w:rsidP="00827D64">
      <w:r>
        <w:rPr>
          <w:noProof/>
        </w:rPr>
        <w:drawing>
          <wp:anchor distT="0" distB="0" distL="114300" distR="114300" simplePos="0" relativeHeight="251670531" behindDoc="0" locked="0" layoutInCell="1" allowOverlap="1" wp14:anchorId="536A4DB5" wp14:editId="02BD6D62">
            <wp:simplePos x="0" y="0"/>
            <wp:positionH relativeFrom="column">
              <wp:posOffset>-257523</wp:posOffset>
            </wp:positionH>
            <wp:positionV relativeFrom="paragraph">
              <wp:posOffset>660736</wp:posOffset>
            </wp:positionV>
            <wp:extent cx="6305910" cy="3297599"/>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05910" cy="3297599"/>
                    </a:xfrm>
                    <a:prstGeom prst="rect">
                      <a:avLst/>
                    </a:prstGeom>
                  </pic:spPr>
                </pic:pic>
              </a:graphicData>
            </a:graphic>
          </wp:anchor>
        </w:drawing>
      </w:r>
      <w:r w:rsidR="008E0A13">
        <w:rPr>
          <w:color w:val="FF0000"/>
        </w:rPr>
        <w:tab/>
      </w:r>
      <w:r w:rsidR="008E0A13" w:rsidRPr="001A6075">
        <w:t xml:space="preserve">A </w:t>
      </w:r>
      <w:r w:rsidR="000028F1" w:rsidRPr="001A6075">
        <w:t>continuación,</w:t>
      </w:r>
      <w:r w:rsidR="008E0A13" w:rsidRPr="001A6075">
        <w:t xml:space="preserve"> vemos el plan de trabajo </w:t>
      </w:r>
      <w:r w:rsidR="00B70F25" w:rsidRPr="001A6075">
        <w:t xml:space="preserve">que se ha llevado a cabo para producir el detector de </w:t>
      </w:r>
      <w:r w:rsidR="00E70364" w:rsidRPr="001A6075">
        <w:t>hum</w:t>
      </w:r>
      <w:r w:rsidR="001A6075">
        <w:t>o:</w:t>
      </w:r>
    </w:p>
    <w:p w14:paraId="3B6EE7A9" w14:textId="09F09B17" w:rsidR="00603E0B" w:rsidRDefault="001634B7" w:rsidP="001634B7">
      <w:pPr>
        <w:pStyle w:val="PiedeFigura"/>
      </w:pPr>
      <w:r>
        <w:t>Figura 10. Diagrama de Gantt</w:t>
      </w:r>
      <w:r w:rsidR="000028F1">
        <w:t xml:space="preserve"> que refleja el plan del proyecto.</w:t>
      </w:r>
    </w:p>
    <w:p w14:paraId="6A990448" w14:textId="77777777" w:rsidR="000028F1" w:rsidRDefault="000028F1">
      <w:pPr>
        <w:jc w:val="left"/>
        <w:rPr>
          <w:rFonts w:asciiTheme="majorHAnsi" w:eastAsiaTheme="majorEastAsia" w:hAnsiTheme="majorHAnsi" w:cstheme="majorBidi"/>
          <w:bCs/>
          <w:smallCaps/>
          <w:color w:val="FF0000"/>
          <w:sz w:val="40"/>
          <w:szCs w:val="28"/>
        </w:rPr>
      </w:pPr>
      <w:r>
        <w:rPr>
          <w:color w:val="FF0000"/>
        </w:rPr>
        <w:br w:type="page"/>
      </w:r>
    </w:p>
    <w:p w14:paraId="7DA8EE05" w14:textId="6E7A72F5" w:rsidR="00914CB0" w:rsidRPr="00932D35" w:rsidRDefault="00914CB0" w:rsidP="00914CB0">
      <w:pPr>
        <w:pStyle w:val="Ttulo2"/>
        <w:rPr>
          <w:noProof w:val="0"/>
          <w:color w:val="auto"/>
        </w:rPr>
      </w:pPr>
      <w:bookmarkStart w:id="29" w:name="_Toc75209734"/>
      <w:r w:rsidRPr="00932D35">
        <w:rPr>
          <w:noProof w:val="0"/>
          <w:color w:val="auto"/>
        </w:rPr>
        <w:lastRenderedPageBreak/>
        <w:t>Recursos.</w:t>
      </w:r>
      <w:bookmarkEnd w:id="29"/>
      <w:r w:rsidRPr="00932D35">
        <w:rPr>
          <w:noProof w:val="0"/>
          <w:color w:val="auto"/>
        </w:rPr>
        <w:t xml:space="preserve"> </w:t>
      </w:r>
    </w:p>
    <w:p w14:paraId="54C038DD" w14:textId="11D7DE4D" w:rsidR="00914CB0" w:rsidRDefault="00BB5CD1" w:rsidP="00914CB0">
      <w:r w:rsidRPr="00932D35">
        <w:t xml:space="preserve">Se describirán los recursos técnicos </w:t>
      </w:r>
      <w:r w:rsidR="00F43A9A" w:rsidRPr="00932D35">
        <w:t>utilizados</w:t>
      </w:r>
      <w:r w:rsidRPr="00932D35">
        <w:t xml:space="preserve"> para el desarrollo y validación del proyecto</w:t>
      </w:r>
      <w:r w:rsidR="00F43A9A" w:rsidRPr="00932D35">
        <w:t>. También las personas que han colaborado en el mismo</w:t>
      </w:r>
      <w:r w:rsidR="00914CB0" w:rsidRPr="00932D35">
        <w:t>.</w:t>
      </w:r>
      <w:r w:rsidR="00914CB0" w:rsidRPr="00BB5CD1">
        <w:t xml:space="preserve"> </w:t>
      </w:r>
    </w:p>
    <w:p w14:paraId="46DD8EE4" w14:textId="677F17D0" w:rsidR="000028F1" w:rsidRDefault="000028F1" w:rsidP="000028F1">
      <w:pPr>
        <w:rPr>
          <w:b/>
          <w:bCs/>
        </w:rPr>
      </w:pPr>
      <w:r>
        <w:rPr>
          <w:b/>
          <w:bCs/>
        </w:rPr>
        <w:t xml:space="preserve">Empresas y </w:t>
      </w:r>
      <w:r w:rsidR="004474CE">
        <w:rPr>
          <w:b/>
          <w:bCs/>
        </w:rPr>
        <w:t>particulares</w:t>
      </w:r>
    </w:p>
    <w:p w14:paraId="07EEEFD1" w14:textId="50D77BC5" w:rsidR="005A19F4" w:rsidRDefault="00932D35" w:rsidP="00914CB0">
      <w:r>
        <w:t>Hemos acudido a diferentes entidades para conseguir las imágenes y videos</w:t>
      </w:r>
      <w:r w:rsidR="00EF6789">
        <w:t>. También</w:t>
      </w:r>
      <w:r w:rsidR="00C85B26">
        <w:t xml:space="preserve"> hemo</w:t>
      </w:r>
      <w:r w:rsidR="006718A2">
        <w:t>s conocido algunos requisitos de usuario que necesita contemplar la solución para que les resulte atractiva.</w:t>
      </w:r>
    </w:p>
    <w:p w14:paraId="38BA012E" w14:textId="677A74F0" w:rsidR="00900E5E" w:rsidRDefault="003D3704" w:rsidP="00914CB0">
      <w:pPr>
        <w:rPr>
          <w:b/>
          <w:bCs/>
        </w:rPr>
      </w:pPr>
      <w:r>
        <w:rPr>
          <w:b/>
          <w:bCs/>
        </w:rPr>
        <w:t>Github</w:t>
      </w:r>
    </w:p>
    <w:p w14:paraId="0630665E" w14:textId="019E160B" w:rsidR="00CC1E60" w:rsidRDefault="00E55ED0" w:rsidP="00914CB0">
      <w:r>
        <w:t xml:space="preserve">Es un </w:t>
      </w:r>
      <w:r w:rsidR="00B77B23">
        <w:t>sitio</w:t>
      </w:r>
      <w:r>
        <w:t xml:space="preserve"> web </w:t>
      </w:r>
      <w:r w:rsidR="008141E8">
        <w:t xml:space="preserve">facilita </w:t>
      </w:r>
      <w:r w:rsidR="00B77B23">
        <w:t xml:space="preserve">a los desarrolladores </w:t>
      </w:r>
      <w:r w:rsidR="00671360">
        <w:t>la administración de</w:t>
      </w:r>
      <w:r w:rsidR="000C1114">
        <w:t>l código de los proyectos</w:t>
      </w:r>
      <w:r w:rsidR="007C5147">
        <w:t xml:space="preserve">, </w:t>
      </w:r>
      <w:r w:rsidR="005E1A67">
        <w:t>permite tener un registro donde figuran todas las modificaciones del código</w:t>
      </w:r>
      <w:r w:rsidR="00CC1E60">
        <w:t>.</w:t>
      </w:r>
      <w:r w:rsidR="003A1C16">
        <w:t xml:space="preserve"> Es un servicio nube que nos asegura una copia de seguridad.</w:t>
      </w:r>
    </w:p>
    <w:p w14:paraId="28C05BE5" w14:textId="44DBD919" w:rsidR="00CA7B5F" w:rsidRDefault="00A865F5" w:rsidP="00914CB0">
      <w:pPr>
        <w:rPr>
          <w:b/>
          <w:bCs/>
        </w:rPr>
      </w:pPr>
      <w:r>
        <w:rPr>
          <w:b/>
          <w:bCs/>
        </w:rPr>
        <w:t>SourceTree</w:t>
      </w:r>
    </w:p>
    <w:p w14:paraId="41245D70" w14:textId="687B7CD2" w:rsidR="00694774" w:rsidRPr="00CF6AC4" w:rsidRDefault="00CF6AC4" w:rsidP="00914CB0">
      <w:r>
        <w:t xml:space="preserve">Es un cliente GUI </w:t>
      </w:r>
      <w:r w:rsidR="008C07ED">
        <w:t xml:space="preserve">que nos permite interactuar con nuestro repositorio de </w:t>
      </w:r>
      <w:r w:rsidR="006F3B5F">
        <w:t>GitHub</w:t>
      </w:r>
      <w:r w:rsidR="003108AD">
        <w:t xml:space="preserve">. En lugar de utilizar </w:t>
      </w:r>
      <w:r w:rsidR="00EC3D73">
        <w:t xml:space="preserve">podemos </w:t>
      </w:r>
      <w:r w:rsidR="005D29BF">
        <w:t xml:space="preserve">utilizar </w:t>
      </w:r>
      <w:r w:rsidR="00602E59">
        <w:t>todas las funcionalidades que ofrece github además de</w:t>
      </w:r>
      <w:r w:rsidR="003108AD">
        <w:t xml:space="preserve"> </w:t>
      </w:r>
      <w:r w:rsidR="006F3B5F">
        <w:t>observar gráficamente el árbol generado y comparar los cambios de una versión a otra.</w:t>
      </w:r>
    </w:p>
    <w:p w14:paraId="69C70631" w14:textId="77777777" w:rsidR="00CC1E60" w:rsidRDefault="00CC1E60" w:rsidP="00914CB0">
      <w:pPr>
        <w:rPr>
          <w:b/>
          <w:bCs/>
        </w:rPr>
      </w:pPr>
      <w:r>
        <w:rPr>
          <w:b/>
          <w:bCs/>
        </w:rPr>
        <w:t>Drive</w:t>
      </w:r>
    </w:p>
    <w:p w14:paraId="5FE51B63" w14:textId="2A773768" w:rsidR="007C7EE7" w:rsidRDefault="00CC1E60" w:rsidP="00914CB0">
      <w:r>
        <w:t xml:space="preserve">Me ha permitido tener un control de los documentos </w:t>
      </w:r>
      <w:r w:rsidR="00E21D6E">
        <w:t>y además asegurarme una copia de seguridad.</w:t>
      </w:r>
    </w:p>
    <w:p w14:paraId="3A95581D" w14:textId="53EE624D" w:rsidR="00E21D6E" w:rsidRDefault="00D554C0" w:rsidP="00914CB0">
      <w:pPr>
        <w:rPr>
          <w:b/>
          <w:bCs/>
        </w:rPr>
      </w:pPr>
      <w:r>
        <w:rPr>
          <w:b/>
          <w:bCs/>
        </w:rPr>
        <w:t>Anaconda</w:t>
      </w:r>
    </w:p>
    <w:p w14:paraId="7B3E0573" w14:textId="0802E36F" w:rsidR="00D554C0" w:rsidRDefault="00D554C0" w:rsidP="00914CB0">
      <w:r>
        <w:t xml:space="preserve">Facilita el control de versiones </w:t>
      </w:r>
      <w:r w:rsidR="00E466E0">
        <w:t xml:space="preserve">y la instalación de </w:t>
      </w:r>
      <w:r w:rsidR="00767C94">
        <w:t>bibliotecas</w:t>
      </w:r>
      <w:r w:rsidR="004631AD">
        <w:t xml:space="preserve"> además nos permite tener varios canales </w:t>
      </w:r>
      <w:r w:rsidR="00CA7B5F">
        <w:t>configurables para distintos proyectos.</w:t>
      </w:r>
    </w:p>
    <w:p w14:paraId="71DBBD5D" w14:textId="4E3C5813" w:rsidR="00483D90" w:rsidRDefault="00483D90" w:rsidP="00914CB0">
      <w:pPr>
        <w:rPr>
          <w:b/>
          <w:bCs/>
        </w:rPr>
      </w:pPr>
      <w:r>
        <w:rPr>
          <w:b/>
          <w:bCs/>
        </w:rPr>
        <w:t>Google Colab</w:t>
      </w:r>
    </w:p>
    <w:p w14:paraId="7C0BABB6" w14:textId="367B7601" w:rsidR="00483D90" w:rsidRPr="00483D90" w:rsidRDefault="00483D90" w:rsidP="00914CB0">
      <w:r>
        <w:t xml:space="preserve">Es otro servicio cloud </w:t>
      </w:r>
      <w:r w:rsidR="00456CD1">
        <w:t>que se basa en los Notebooks de Jupyter, que permite desarrollar y el uso gratuito de GPU por tiempo limi</w:t>
      </w:r>
      <w:r w:rsidR="00242C67">
        <w:t xml:space="preserve">tado. Al ser un servicio nube no </w:t>
      </w:r>
      <w:r w:rsidR="00363886">
        <w:t>será</w:t>
      </w:r>
      <w:r w:rsidR="00242C67">
        <w:t xml:space="preserve"> necesario </w:t>
      </w:r>
      <w:r w:rsidR="00574E36">
        <w:t xml:space="preserve">instalar librerías ya que por defecto </w:t>
      </w:r>
      <w:r w:rsidR="00F23168">
        <w:t>hay muchas ya instaladas.</w:t>
      </w:r>
    </w:p>
    <w:p w14:paraId="0F4FC0A4" w14:textId="77777777" w:rsidR="00CA7B5F" w:rsidRPr="00D554C0" w:rsidRDefault="00CA7B5F" w:rsidP="00914CB0"/>
    <w:p w14:paraId="34C6DE68" w14:textId="77777777" w:rsidR="009237B2" w:rsidRDefault="009237B2">
      <w:pPr>
        <w:jc w:val="left"/>
        <w:rPr>
          <w:rFonts w:asciiTheme="majorHAnsi" w:eastAsiaTheme="majorEastAsia" w:hAnsiTheme="majorHAnsi" w:cstheme="majorBidi"/>
          <w:bCs/>
          <w:smallCaps/>
          <w:sz w:val="40"/>
          <w:szCs w:val="28"/>
        </w:rPr>
      </w:pPr>
      <w:r>
        <w:br w:type="page"/>
      </w:r>
    </w:p>
    <w:p w14:paraId="3B6EE7AA" w14:textId="3B9741DF" w:rsidR="00827D64" w:rsidRPr="00277773" w:rsidRDefault="00251EF1" w:rsidP="00FE3C12">
      <w:pPr>
        <w:pStyle w:val="Ttulo2"/>
        <w:rPr>
          <w:noProof w:val="0"/>
          <w:color w:val="auto"/>
        </w:rPr>
      </w:pPr>
      <w:bookmarkStart w:id="30" w:name="_Toc75209735"/>
      <w:r w:rsidRPr="00277773">
        <w:rPr>
          <w:noProof w:val="0"/>
          <w:color w:val="auto"/>
        </w:rPr>
        <w:lastRenderedPageBreak/>
        <w:t>Costes</w:t>
      </w:r>
      <w:bookmarkEnd w:id="30"/>
      <w:r w:rsidRPr="00277773">
        <w:rPr>
          <w:noProof w:val="0"/>
          <w:color w:val="auto"/>
        </w:rPr>
        <w:t xml:space="preserve"> </w:t>
      </w:r>
    </w:p>
    <w:p w14:paraId="0A5F2B85" w14:textId="6919A701" w:rsidR="00D15EEA" w:rsidRDefault="001A2A99" w:rsidP="00251EF1">
      <w:r>
        <w:t xml:space="preserve">Para llevar a cabo la </w:t>
      </w:r>
      <w:r w:rsidR="00216BC0">
        <w:t xml:space="preserve">implantación del proyecto necesitaremos una serie de recursos que ahora mismo </w:t>
      </w:r>
      <w:r w:rsidR="00660EA9">
        <w:t>no disponemos:</w:t>
      </w:r>
    </w:p>
    <w:p w14:paraId="39013769" w14:textId="4C721309" w:rsidR="00D7753A" w:rsidRDefault="00660EA9" w:rsidP="00D7753A">
      <w:pPr>
        <w:pStyle w:val="Prrafodelista"/>
        <w:numPr>
          <w:ilvl w:val="0"/>
          <w:numId w:val="39"/>
        </w:numPr>
      </w:pPr>
      <w:r>
        <w:t>Aumentar el tamaño del equipo</w:t>
      </w:r>
      <w:r w:rsidR="00F46F86">
        <w:t xml:space="preserve">: </w:t>
      </w:r>
      <w:r w:rsidR="00D7753A">
        <w:t>este proyecto dispondría de varios módulos complementarios</w:t>
      </w:r>
      <w:r w:rsidR="00181E12">
        <w:t xml:space="preserve"> que </w:t>
      </w:r>
      <w:r w:rsidR="00DD240C">
        <w:t>convertirá la herramienta en algo mucho más completo</w:t>
      </w:r>
      <w:r w:rsidR="00012284">
        <w:t xml:space="preserve">. Pero para ello necesitamos un equipo que permita </w:t>
      </w:r>
      <w:r w:rsidR="001F0686">
        <w:t xml:space="preserve">diversificarnos. </w:t>
      </w:r>
      <w:r w:rsidR="00BA0542">
        <w:t>El equipo deberá ser de 3 personas para poder paralelizar el trabajo.</w:t>
      </w:r>
      <w:r w:rsidR="002B30E8">
        <w:t xml:space="preserve"> El sueldo de cada uno de los desarrolladores al </w:t>
      </w:r>
      <w:r w:rsidR="007C5F9B">
        <w:t xml:space="preserve">ser una empresa nueva sin haber realizado </w:t>
      </w:r>
      <w:r w:rsidR="004879F8">
        <w:t xml:space="preserve">proyectos anteriores será de 1500€ </w:t>
      </w:r>
      <w:r w:rsidR="001B1069">
        <w:t>bruto</w:t>
      </w:r>
      <w:r w:rsidR="00D559B9">
        <w:t>.</w:t>
      </w:r>
      <w:r w:rsidR="004879F8">
        <w:t xml:space="preserve"> </w:t>
      </w:r>
    </w:p>
    <w:p w14:paraId="08C1C8B1" w14:textId="70AC523B" w:rsidR="00260456" w:rsidRDefault="00260456" w:rsidP="00D7753A">
      <w:pPr>
        <w:pStyle w:val="Prrafodelista"/>
        <w:numPr>
          <w:ilvl w:val="0"/>
          <w:numId w:val="39"/>
        </w:numPr>
      </w:pPr>
      <w:r>
        <w:t xml:space="preserve">Equipos de desarrollo: </w:t>
      </w:r>
      <w:r w:rsidR="00A76885">
        <w:t xml:space="preserve">dado que </w:t>
      </w:r>
      <w:r w:rsidR="00737983">
        <w:t xml:space="preserve">gran parte del trabajo </w:t>
      </w:r>
      <w:r w:rsidR="00361D95">
        <w:t xml:space="preserve">implica procesamiento gráfico será necesario </w:t>
      </w:r>
      <w:r w:rsidR="00117F3D">
        <w:t xml:space="preserve">disponer de equipos </w:t>
      </w:r>
      <w:r w:rsidR="00BA5577">
        <w:t xml:space="preserve">de desarrollo con GPU con cierta potencia y debido </w:t>
      </w:r>
      <w:r w:rsidR="00557DFD">
        <w:t>al auge de las granjas de criptomonedas esto puede</w:t>
      </w:r>
      <w:r w:rsidR="00702EF2">
        <w:t xml:space="preserve"> elevar el coste más de lo normal.</w:t>
      </w:r>
    </w:p>
    <w:p w14:paraId="1DDB8B62" w14:textId="78AA6FC2" w:rsidR="00702EF2" w:rsidRDefault="00702EF2" w:rsidP="00D7753A">
      <w:pPr>
        <w:pStyle w:val="Prrafodelista"/>
        <w:numPr>
          <w:ilvl w:val="0"/>
          <w:numId w:val="39"/>
        </w:numPr>
      </w:pPr>
      <w:r>
        <w:t>Equipo de cámaras</w:t>
      </w:r>
      <w:r w:rsidR="00252212">
        <w:t xml:space="preserve">: </w:t>
      </w:r>
      <w:r w:rsidR="002823F7">
        <w:t>dos posibilidades:</w:t>
      </w:r>
    </w:p>
    <w:p w14:paraId="68F1A894" w14:textId="04BA93F6" w:rsidR="002823F7" w:rsidRDefault="000602D6" w:rsidP="002823F7">
      <w:pPr>
        <w:pStyle w:val="Prrafodelista"/>
        <w:numPr>
          <w:ilvl w:val="1"/>
          <w:numId w:val="39"/>
        </w:numPr>
      </w:pPr>
      <w:r>
        <w:t>Cámara HD: b</w:t>
      </w:r>
      <w:r w:rsidR="00905FDF">
        <w:t xml:space="preserve">asándonos en cámaras de vigilancia </w:t>
      </w:r>
      <w:r>
        <w:t>de exteriores de otr</w:t>
      </w:r>
      <w:r w:rsidR="00965DED">
        <w:t xml:space="preserve">as empresas el precio rondará </w:t>
      </w:r>
      <w:r w:rsidR="00965DED" w:rsidRPr="00A148AC">
        <w:t>300</w:t>
      </w:r>
      <w:r w:rsidR="00965DED">
        <w:t>€ la cámara y otros</w:t>
      </w:r>
    </w:p>
    <w:p w14:paraId="04CAF7C6" w14:textId="2C2ECD9F" w:rsidR="004440FE" w:rsidRPr="00B064E8" w:rsidRDefault="00CD2779" w:rsidP="002823F7">
      <w:pPr>
        <w:pStyle w:val="Prrafodelista"/>
        <w:numPr>
          <w:ilvl w:val="1"/>
          <w:numId w:val="39"/>
        </w:numPr>
      </w:pPr>
      <w:r>
        <w:t>Cámara HD + Cámara Térmica: las cámaras térmicas aumentarán el precio del producto</w:t>
      </w:r>
      <w:r w:rsidR="005D463B">
        <w:t xml:space="preserve">, subiéndolo </w:t>
      </w:r>
      <w:r w:rsidR="00F83B28">
        <w:t xml:space="preserve">a los </w:t>
      </w:r>
      <w:r w:rsidR="00F83B28" w:rsidRPr="00A148AC">
        <w:t>1600</w:t>
      </w:r>
      <w:r w:rsidR="00F83B28">
        <w:t xml:space="preserve">€. </w:t>
      </w:r>
    </w:p>
    <w:p w14:paraId="7F6BC932" w14:textId="3BB9F858" w:rsidR="00B064E8" w:rsidRDefault="00B064E8" w:rsidP="00B064E8">
      <w:pPr>
        <w:pStyle w:val="Prrafodelista"/>
        <w:numPr>
          <w:ilvl w:val="0"/>
          <w:numId w:val="39"/>
        </w:numPr>
      </w:pPr>
      <w:r>
        <w:t xml:space="preserve">Servidores de la base de datos para almacenar </w:t>
      </w:r>
      <w:r w:rsidR="00B17008">
        <w:t xml:space="preserve">los videos </w:t>
      </w:r>
      <w:r w:rsidR="0091488B">
        <w:t>de las cámaras</w:t>
      </w:r>
      <w:r w:rsidR="00B17008">
        <w:t xml:space="preserve"> en caso de querer consultar </w:t>
      </w:r>
      <w:r w:rsidR="0091488B">
        <w:t>causas de incendio.</w:t>
      </w:r>
    </w:p>
    <w:p w14:paraId="2081884E" w14:textId="78A6142C" w:rsidR="00B064E8" w:rsidRDefault="00B17008" w:rsidP="00B064E8">
      <w:pPr>
        <w:pStyle w:val="Prrafodelista"/>
        <w:numPr>
          <w:ilvl w:val="0"/>
          <w:numId w:val="39"/>
        </w:numPr>
      </w:pPr>
      <w:r>
        <w:t>Licencias</w:t>
      </w:r>
      <w:r w:rsidR="0091488B">
        <w:t xml:space="preserve"> de software</w:t>
      </w:r>
      <w:r w:rsidR="00BF4699">
        <w:t>: para el desarrollo será necesario la versión empresarial de algunos de los softwares</w:t>
      </w:r>
      <w:r w:rsidR="001B3548">
        <w:t xml:space="preserve">, como </w:t>
      </w:r>
      <w:r w:rsidR="002E268D">
        <w:t>SQL</w:t>
      </w:r>
      <w:r w:rsidR="001B3548">
        <w:t xml:space="preserve"> server</w:t>
      </w:r>
      <w:r w:rsidR="0059324B">
        <w:t xml:space="preserve">, </w:t>
      </w:r>
      <w:r w:rsidR="006B0C26">
        <w:t>GitHub</w:t>
      </w:r>
      <w:r w:rsidR="0059324B">
        <w:t xml:space="preserve">, </w:t>
      </w:r>
      <w:r w:rsidR="00FE3A96">
        <w:t>Jenkins</w:t>
      </w:r>
      <w:r w:rsidR="001B3548">
        <w:t xml:space="preserve"> y también sistemas operativos como </w:t>
      </w:r>
      <w:r w:rsidR="00F83136">
        <w:t>el Windows 10.</w:t>
      </w:r>
    </w:p>
    <w:p w14:paraId="77493FFC" w14:textId="1A9CF5F6" w:rsidR="001B1069" w:rsidRPr="00402C01" w:rsidRDefault="00725994" w:rsidP="00402C01">
      <w:pPr>
        <w:ind w:left="360"/>
      </w:pPr>
      <w:r w:rsidRPr="00A148AC">
        <w:t xml:space="preserve">El proyecto se construirá según el plan en seis meses de desarrollo </w:t>
      </w:r>
      <w:r w:rsidR="00214D25" w:rsidRPr="00A148AC">
        <w:t xml:space="preserve">por lo que el coste del proyecto será de </w:t>
      </w:r>
      <w:r w:rsidR="008809A4" w:rsidRPr="00A148AC">
        <w:t>48</w:t>
      </w:r>
      <w:r w:rsidR="00B078A9" w:rsidRPr="00A148AC">
        <w:t>.480€ con un margen de beneficio de 20% en caso de que surjan problemas</w:t>
      </w:r>
      <w:r w:rsidR="00DB08A7" w:rsidRPr="00A148AC">
        <w:t>. A esto se le deberá sumar el</w:t>
      </w:r>
      <w:r w:rsidR="00060326" w:rsidRPr="00A148AC">
        <w:t xml:space="preserve"> tipo y </w:t>
      </w:r>
      <w:r w:rsidR="006664F7" w:rsidRPr="00A148AC">
        <w:t>el número</w:t>
      </w:r>
      <w:r w:rsidR="00DB08A7" w:rsidRPr="00A148AC">
        <w:t xml:space="preserve"> de cámaras que se desean instalar</w:t>
      </w:r>
      <w:r w:rsidR="00060326" w:rsidRPr="00A148AC">
        <w:t>.</w:t>
      </w:r>
    </w:p>
    <w:p w14:paraId="419D9091" w14:textId="4A9DD014" w:rsidR="001B1069" w:rsidRDefault="001B1069" w:rsidP="00725994">
      <w:pPr>
        <w:ind w:left="360"/>
        <w:rPr>
          <w:b/>
          <w:bCs/>
        </w:rPr>
      </w:pPr>
      <w:r w:rsidRPr="00402C01">
        <w:rPr>
          <w:b/>
          <w:bCs/>
        </w:rPr>
        <w:t>C</w:t>
      </w:r>
      <w:r w:rsidR="00402C01">
        <w:rPr>
          <w:b/>
          <w:bCs/>
        </w:rPr>
        <w:t>oste real del proyecto:</w:t>
      </w:r>
    </w:p>
    <w:p w14:paraId="2344679C" w14:textId="05798B89" w:rsidR="00402C01" w:rsidRPr="00402C01" w:rsidRDefault="00402C01" w:rsidP="00725994">
      <w:pPr>
        <w:ind w:left="360"/>
      </w:pPr>
      <w:r>
        <w:t>No</w:t>
      </w:r>
      <w:r w:rsidR="004E5CCE">
        <w:t xml:space="preserve"> ha habido más gasto que el de una excursión a una torre de vigilancia </w:t>
      </w:r>
      <w:r w:rsidR="00807C95">
        <w:t xml:space="preserve">forestal. El equipo de desarrollo ya había sido </w:t>
      </w:r>
      <w:r w:rsidR="009237B2">
        <w:t>adquirido,</w:t>
      </w:r>
      <w:r w:rsidR="00807C95">
        <w:t xml:space="preserve"> aunque </w:t>
      </w:r>
      <w:r w:rsidR="00260E10">
        <w:t>se ha quedado corto para este proyecto dado que solamente se ha podido entrenar</w:t>
      </w:r>
      <w:r w:rsidR="009237B2">
        <w:t xml:space="preserve"> los modelos de más bajo rendimiento.</w:t>
      </w:r>
    </w:p>
    <w:p w14:paraId="77E942BA" w14:textId="77777777" w:rsidR="00430D58" w:rsidRDefault="00430D58">
      <w:pPr>
        <w:jc w:val="left"/>
        <w:rPr>
          <w:rFonts w:asciiTheme="majorHAnsi" w:eastAsiaTheme="majorEastAsia" w:hAnsiTheme="majorHAnsi" w:cstheme="majorBidi"/>
          <w:bCs/>
          <w:smallCaps/>
          <w:noProof/>
          <w:color w:val="000000" w:themeColor="text1"/>
          <w:sz w:val="40"/>
          <w:szCs w:val="28"/>
        </w:rPr>
      </w:pPr>
      <w:r>
        <w:br w:type="page"/>
      </w:r>
    </w:p>
    <w:p w14:paraId="4A652BB9" w14:textId="2D07CA6C" w:rsidR="00067926" w:rsidRPr="0031552C" w:rsidRDefault="00F30E73" w:rsidP="00827D64">
      <w:pPr>
        <w:pStyle w:val="Ttulo2"/>
      </w:pPr>
      <w:bookmarkStart w:id="31" w:name="_Toc75209736"/>
      <w:r>
        <w:lastRenderedPageBreak/>
        <w:t>Condicionantes y Limitaciones</w:t>
      </w:r>
      <w:bookmarkEnd w:id="31"/>
    </w:p>
    <w:p w14:paraId="6F9113D1" w14:textId="3590E0BA" w:rsidR="005C5C3F" w:rsidRDefault="009D3358" w:rsidP="005C5C3F">
      <w:r>
        <w:t xml:space="preserve">Podría destacar dos </w:t>
      </w:r>
      <w:r w:rsidR="00CD0B57">
        <w:t xml:space="preserve">grandes problemas que </w:t>
      </w:r>
      <w:r w:rsidR="005C5C3F">
        <w:t>he tenido durante el desarrollo de este proyecto:</w:t>
      </w:r>
    </w:p>
    <w:p w14:paraId="7DA07ABE" w14:textId="77777777" w:rsidR="00636180" w:rsidRDefault="001E3E24" w:rsidP="001E3E24">
      <w:pPr>
        <w:pStyle w:val="Prrafodelista"/>
        <w:numPr>
          <w:ilvl w:val="0"/>
          <w:numId w:val="41"/>
        </w:numPr>
      </w:pPr>
      <w:r>
        <w:t>Disponibilidad de datos: aunque en un primer</w:t>
      </w:r>
      <w:r w:rsidR="0001445B">
        <w:t xml:space="preserve"> momento pensé que conseguir imágenes de conatos de incendio desde torres de vigilancia iba a ser un trámite relativamente rápido, para mi sorpresa descubrí que no hay mucha información de este tipo y la que hay dejaba que desear. </w:t>
      </w:r>
    </w:p>
    <w:p w14:paraId="6F4C3879" w14:textId="7A68B418" w:rsidR="001E3E24" w:rsidRDefault="00905416" w:rsidP="00636180">
      <w:pPr>
        <w:pStyle w:val="Prrafodelista"/>
      </w:pPr>
      <w:r>
        <w:t xml:space="preserve">La mayoría de </w:t>
      </w:r>
      <w:r w:rsidR="00D62DC8">
        <w:t>las imágenes</w:t>
      </w:r>
      <w:r>
        <w:t xml:space="preserve"> </w:t>
      </w:r>
      <w:r w:rsidR="00636180">
        <w:t xml:space="preserve">eran de incendios completamente desatados, esto </w:t>
      </w:r>
      <w:r w:rsidR="00410637">
        <w:t xml:space="preserve">es comprensible </w:t>
      </w:r>
      <w:r w:rsidR="002E1F51">
        <w:t xml:space="preserve">dado </w:t>
      </w:r>
      <w:r w:rsidR="00BE6308">
        <w:t>que,</w:t>
      </w:r>
      <w:r w:rsidR="002E1F51">
        <w:t xml:space="preserve"> </w:t>
      </w:r>
      <w:r w:rsidR="00D62DC8">
        <w:t>aunque</w:t>
      </w:r>
      <w:r w:rsidR="002E1F51">
        <w:t xml:space="preserve"> hay</w:t>
      </w:r>
      <w:r w:rsidR="00D62DC8">
        <w:t>a</w:t>
      </w:r>
      <w:r w:rsidR="002E1F51">
        <w:t xml:space="preserve"> cámaras</w:t>
      </w:r>
      <w:r w:rsidR="00E14D70">
        <w:t>, no hay muchas,</w:t>
      </w:r>
      <w:r w:rsidR="002E1F51">
        <w:t xml:space="preserve"> que detecten</w:t>
      </w:r>
      <w:r w:rsidR="00E14D70">
        <w:t xml:space="preserve"> los conatos</w:t>
      </w:r>
      <w:r w:rsidR="002E1F51">
        <w:t xml:space="preserve"> esa</w:t>
      </w:r>
      <w:r w:rsidR="00E14D70">
        <w:t>s</w:t>
      </w:r>
      <w:r w:rsidR="002E1F51">
        <w:t xml:space="preserve"> </w:t>
      </w:r>
      <w:r w:rsidR="00E14D70">
        <w:t>imágenes</w:t>
      </w:r>
      <w:r w:rsidR="002E1F51">
        <w:t xml:space="preserve"> no se publica</w:t>
      </w:r>
      <w:r w:rsidR="00E14D70">
        <w:t>n</w:t>
      </w:r>
      <w:r w:rsidR="002E1F51">
        <w:t xml:space="preserve"> en ninguna parte y </w:t>
      </w:r>
      <w:r w:rsidR="006F38E4">
        <w:t xml:space="preserve">por otro lado si alguien detecta un posible incendio no se suelen parar a </w:t>
      </w:r>
      <w:r w:rsidR="00D72308">
        <w:t>hacer una foto o si la hace no lo hacen con la intención de crear un dataset</w:t>
      </w:r>
      <w:r w:rsidR="00436529">
        <w:t>. Es decir, existe un</w:t>
      </w:r>
      <w:r w:rsidR="002E401B">
        <w:t xml:space="preserve"> déficit de este tipo de </w:t>
      </w:r>
      <w:r w:rsidR="00BE6308">
        <w:t>material, aunque parece que se está empezando a desarrollar.</w:t>
      </w:r>
    </w:p>
    <w:p w14:paraId="1944F447" w14:textId="2AB9A8E8" w:rsidR="006E7798" w:rsidRDefault="006E7798" w:rsidP="006E7798">
      <w:pPr>
        <w:pStyle w:val="Prrafodelista"/>
      </w:pPr>
      <w:r>
        <w:t>Finalmente,</w:t>
      </w:r>
      <w:r w:rsidR="00D4691C">
        <w:t xml:space="preserve"> para poder conseguir suficientes datos como para empezar a entrenar la red</w:t>
      </w:r>
      <w:r w:rsidR="00EB254E">
        <w:t xml:space="preserve"> necesité ponerme en contacto con numerosos organismos </w:t>
      </w:r>
      <w:r w:rsidR="004D5970">
        <w:t xml:space="preserve">y empresas hasta que finalmente di con </w:t>
      </w:r>
      <w:r w:rsidR="00945A83">
        <w:t xml:space="preserve">lo que necesitaba. Estas imágenes las he complementado </w:t>
      </w:r>
      <w:r>
        <w:t>con las de un grupo que ha diseñado un dataset con el mismo propósito.</w:t>
      </w:r>
    </w:p>
    <w:p w14:paraId="3E090873" w14:textId="52D981B4" w:rsidR="00BE6308" w:rsidRDefault="00EE5063" w:rsidP="00D4691C">
      <w:pPr>
        <w:pStyle w:val="Prrafodelista"/>
        <w:numPr>
          <w:ilvl w:val="0"/>
          <w:numId w:val="41"/>
        </w:numPr>
      </w:pPr>
      <w:r>
        <w:t xml:space="preserve">Equipo de trabajo: este proyecto requería </w:t>
      </w:r>
      <w:r w:rsidR="00F11D34">
        <w:t xml:space="preserve">utilizar un equipo con una GPU </w:t>
      </w:r>
      <w:r w:rsidR="00767ABA">
        <w:t xml:space="preserve">con relativa potencia, mi equipo </w:t>
      </w:r>
      <w:r w:rsidR="00F678DB">
        <w:t>tiene una unidad muy básica</w:t>
      </w:r>
      <w:r w:rsidR="005948FF">
        <w:t xml:space="preserve">, cerca de la línea de corte de aquellas GPUs que pueden usar CUDA. Esto ha provocado que </w:t>
      </w:r>
      <w:r w:rsidR="003F6ECE">
        <w:t>realizar pruebas utilizando técnica</w:t>
      </w:r>
      <w:r w:rsidR="00430D58">
        <w:t>s</w:t>
      </w:r>
      <w:r w:rsidR="003F6ECE">
        <w:t xml:space="preserve"> de</w:t>
      </w:r>
      <w:r w:rsidR="00BE1424">
        <w:t xml:space="preserve"> transfer</w:t>
      </w:r>
      <w:r w:rsidR="003F6ECE">
        <w:t xml:space="preserve"> learning </w:t>
      </w:r>
      <w:r w:rsidR="00052CF3">
        <w:t>haya</w:t>
      </w:r>
      <w:r w:rsidR="00430D58">
        <w:t>n</w:t>
      </w:r>
      <w:r w:rsidR="00052CF3">
        <w:t xml:space="preserve"> sido un proceso lento</w:t>
      </w:r>
      <w:r w:rsidR="006D686B">
        <w:t>,</w:t>
      </w:r>
      <w:r w:rsidR="00052CF3">
        <w:t xml:space="preserve"> </w:t>
      </w:r>
      <w:r w:rsidR="006D686B">
        <w:t>cada sesión</w:t>
      </w:r>
      <w:r w:rsidR="00052CF3">
        <w:t xml:space="preserve"> </w:t>
      </w:r>
      <w:r w:rsidR="006D686B">
        <w:t>llevaba alrededor de 12 horas.</w:t>
      </w:r>
    </w:p>
    <w:p w14:paraId="3CAB5A9C" w14:textId="5F54463D" w:rsidR="00002C60" w:rsidRDefault="00D05AFC" w:rsidP="00002C60">
      <w:pPr>
        <w:pStyle w:val="Prrafodelista"/>
      </w:pPr>
      <w:r>
        <w:t xml:space="preserve">Para solventarlo he tratado de utilizar </w:t>
      </w:r>
      <w:r w:rsidR="00C85E49">
        <w:t>Google Collab, pero</w:t>
      </w:r>
      <w:r w:rsidR="00E070E8">
        <w:t xml:space="preserve"> </w:t>
      </w:r>
      <w:r w:rsidR="00002F71">
        <w:t xml:space="preserve">por motivos que desconocemos exactamente, podemos pensar que es la conexión, </w:t>
      </w:r>
      <w:r w:rsidR="00795282">
        <w:t xml:space="preserve">en todas las ocasiones el proceso se paraba </w:t>
      </w:r>
      <w:r w:rsidR="00C835FC">
        <w:t xml:space="preserve">sin </w:t>
      </w:r>
      <w:r w:rsidR="00DA5FFE">
        <w:t>ningún error aparente.</w:t>
      </w:r>
    </w:p>
    <w:p w14:paraId="4F5E9CB1" w14:textId="54428BDD" w:rsidR="004333CB" w:rsidRDefault="00DA5FFE" w:rsidP="00BF0FF1">
      <w:pPr>
        <w:pStyle w:val="Prrafodelista"/>
        <w:numPr>
          <w:ilvl w:val="0"/>
          <w:numId w:val="41"/>
        </w:numPr>
      </w:pPr>
      <w:r>
        <w:t xml:space="preserve">Para adquirir las fotografías debía ir </w:t>
      </w:r>
      <w:r w:rsidR="00C834EF">
        <w:t>presencialmente a recogerlas para poder firmar físicamente la petición, pero debido a</w:t>
      </w:r>
      <w:r w:rsidR="00683FBD">
        <w:t xml:space="preserve"> las limitaciones de viajes entre comunidades por la pandemia </w:t>
      </w:r>
      <w:r w:rsidR="00710208">
        <w:t>este proceso es más lento.</w:t>
      </w:r>
    </w:p>
    <w:p w14:paraId="2B19548C" w14:textId="00B87267" w:rsidR="00E64C80" w:rsidRDefault="00E64C80" w:rsidP="004C395B">
      <w:pPr>
        <w:pStyle w:val="Prrafodelista"/>
      </w:pPr>
    </w:p>
    <w:p w14:paraId="3B6EE7B0" w14:textId="5EB7A7E7" w:rsidR="00E362EF" w:rsidRPr="0031552C" w:rsidRDefault="00E362EF" w:rsidP="004A4057">
      <w:pPr>
        <w:pStyle w:val="Ttulo1"/>
        <w:rPr>
          <w:noProof w:val="0"/>
        </w:rPr>
      </w:pPr>
      <w:bookmarkStart w:id="32" w:name="_Toc75209737"/>
      <w:r w:rsidRPr="0031552C">
        <w:rPr>
          <w:noProof w:val="0"/>
        </w:rPr>
        <w:lastRenderedPageBreak/>
        <w:t>Desarrollo de</w:t>
      </w:r>
      <w:r w:rsidR="00F43A9A">
        <w:rPr>
          <w:noProof w:val="0"/>
        </w:rPr>
        <w:t xml:space="preserve"> la Solución Técnica</w:t>
      </w:r>
      <w:bookmarkEnd w:id="32"/>
    </w:p>
    <w:p w14:paraId="086F83FA" w14:textId="2382D124" w:rsidR="008655A1" w:rsidRDefault="008655A1" w:rsidP="00F30E73">
      <w:pPr>
        <w:pStyle w:val="Ttulo2"/>
        <w:rPr>
          <w:noProof w:val="0"/>
        </w:rPr>
      </w:pPr>
      <w:bookmarkStart w:id="33" w:name="_Toc75209738"/>
      <w:r>
        <w:rPr>
          <w:noProof w:val="0"/>
        </w:rPr>
        <w:t>Paquete de trabaj</w:t>
      </w:r>
      <w:r w:rsidR="000E090B">
        <w:rPr>
          <w:noProof w:val="0"/>
        </w:rPr>
        <w:t>o 1</w:t>
      </w:r>
      <w:r w:rsidR="00E34977">
        <w:rPr>
          <w:noProof w:val="0"/>
        </w:rPr>
        <w:t>: Requisitos de Usuario</w:t>
      </w:r>
      <w:bookmarkEnd w:id="33"/>
    </w:p>
    <w:p w14:paraId="640D5F37" w14:textId="465E998E" w:rsidR="003E4671" w:rsidRDefault="003E4671" w:rsidP="003E4671">
      <w:pPr>
        <w:ind w:firstLine="312"/>
      </w:pPr>
      <w:r>
        <w:t>Una de las motivaciones de este proyecto es aproximarnos a un proyecto real y tratar de construir un producto que realmente pueda ser útil a los usuarios finales. Por eso, aunque esta parte no pertenezca a lo que se podría considerar propiamente como desarrollo del producto, podemos considerarlo como la fase de toma de requisitos de un producto software.</w:t>
      </w:r>
    </w:p>
    <w:p w14:paraId="700A9DD0" w14:textId="77777777" w:rsidR="003E4671" w:rsidRDefault="003E4671" w:rsidP="003E4671">
      <w:r>
        <w:t>Para lograrlo contactaremos con empresas públicas y privadas para conocer si tienen interés en este tipo de desarrollo y que cualidades debería tener. Aprovecharemos para tratar de conseguir un dataset para los siguientes paquetes y comprender como funciona este sector.</w:t>
      </w:r>
    </w:p>
    <w:p w14:paraId="63E7AE1E" w14:textId="464432F9" w:rsidR="000B1FC6" w:rsidRDefault="003E4671" w:rsidP="00E34977">
      <w:r>
        <w:t>La salida de este paquete son algunos de los requisitos de usuario de los potenciales clientes.</w:t>
      </w:r>
    </w:p>
    <w:p w14:paraId="41644AA1" w14:textId="556CBADA" w:rsidR="003B6F69" w:rsidRDefault="003B6F69" w:rsidP="00E34977">
      <w:r>
        <w:tab/>
        <w:t>En este paquete de trabajo</w:t>
      </w:r>
      <w:r w:rsidR="00395A98">
        <w:t xml:space="preserve"> </w:t>
      </w:r>
      <w:r w:rsidR="00BC69AC">
        <w:t>nos hemos puesto en contacto con asociaciones, organismos públicos y privados para de cierta forma meter la cabeza en este sector</w:t>
      </w:r>
      <w:r w:rsidR="00486A07">
        <w:t>. Uno de los propósitos de est</w:t>
      </w:r>
      <w:r w:rsidR="00447009">
        <w:t xml:space="preserve">e acercamiento </w:t>
      </w:r>
      <w:r w:rsidR="00486A07">
        <w:t xml:space="preserve">es conocer </w:t>
      </w:r>
      <w:r w:rsidR="0060323A">
        <w:t>las</w:t>
      </w:r>
      <w:r w:rsidR="00EE4983">
        <w:t xml:space="preserve"> soluciones software </w:t>
      </w:r>
      <w:r w:rsidR="0060323A">
        <w:t xml:space="preserve">que integran o comercializan y </w:t>
      </w:r>
      <w:r w:rsidR="00291F86">
        <w:t xml:space="preserve">si </w:t>
      </w:r>
      <w:r w:rsidR="00164080">
        <w:t xml:space="preserve">ya utilizan soluciones parecidas a </w:t>
      </w:r>
      <w:r w:rsidR="00291F86">
        <w:t xml:space="preserve">la propuesta </w:t>
      </w:r>
      <w:r w:rsidR="00164080">
        <w:t xml:space="preserve">por este </w:t>
      </w:r>
      <w:r w:rsidR="00F427FC">
        <w:t>PFG</w:t>
      </w:r>
      <w:r w:rsidR="00B97A18">
        <w:t xml:space="preserve">. </w:t>
      </w:r>
    </w:p>
    <w:p w14:paraId="474932E8" w14:textId="5FE6F5DB" w:rsidR="00A37171" w:rsidRDefault="006D34EA" w:rsidP="00E34977">
      <w:r>
        <w:t>Aprovechamos</w:t>
      </w:r>
      <w:r w:rsidR="00866EE4">
        <w:t xml:space="preserve"> estas comunicaciones para</w:t>
      </w:r>
      <w:r w:rsidR="00D27BEA">
        <w:t xml:space="preserve"> tratar de construir nuestro propio set de datos, es decir, conseguir </w:t>
      </w:r>
      <w:r w:rsidR="006B50EB">
        <w:t>imágenes</w:t>
      </w:r>
      <w:r w:rsidR="00532188">
        <w:t xml:space="preserve"> y videos de conatos de buena calidad.</w:t>
      </w:r>
      <w:r w:rsidR="00D87340">
        <w:t xml:space="preserve"> Consideramos</w:t>
      </w:r>
      <w:r w:rsidR="00532188">
        <w:t xml:space="preserve"> </w:t>
      </w:r>
      <w:r w:rsidR="000947F2">
        <w:t>aportará</w:t>
      </w:r>
      <w:r w:rsidR="00532188">
        <w:t xml:space="preserve"> </w:t>
      </w:r>
      <w:r w:rsidR="000947F2">
        <w:t>valor al proyecto.</w:t>
      </w:r>
      <w:r w:rsidR="007679BE">
        <w:t xml:space="preserve"> </w:t>
      </w:r>
    </w:p>
    <w:p w14:paraId="6A6FA4FA" w14:textId="434CB3CF" w:rsidR="00B97A18" w:rsidRDefault="00B97A18" w:rsidP="00E34977">
      <w:r>
        <w:t>C</w:t>
      </w:r>
      <w:r w:rsidR="002F33E3">
        <w:t xml:space="preserve">ontactamos con varios responsables, y </w:t>
      </w:r>
      <w:r w:rsidR="00FD4717">
        <w:t>obtuvimos respuestas muy interesantes,</w:t>
      </w:r>
      <w:r w:rsidR="00F24606">
        <w:t xml:space="preserve"> vamos a resumir las ideas más interesantes:</w:t>
      </w:r>
    </w:p>
    <w:p w14:paraId="324E649F" w14:textId="7ACE31F5" w:rsidR="00571312" w:rsidRDefault="00E764AD" w:rsidP="00571312">
      <w:pPr>
        <w:rPr>
          <w:color w:val="FF0000"/>
        </w:rPr>
      </w:pPr>
      <w:r w:rsidRPr="00571312">
        <w:rPr>
          <w:b/>
          <w:bCs/>
        </w:rPr>
        <w:t>Tecnosylva</w:t>
      </w:r>
      <w:r>
        <w:t xml:space="preserve">, una empresa española de desarrollo software que ofrece soluciones avanzadas para incendios forestales, gestiona emergencias. De esta empresa hablé en la sección </w:t>
      </w:r>
      <w:r w:rsidR="00571312">
        <w:t>2.2.</w:t>
      </w:r>
    </w:p>
    <w:p w14:paraId="06305962" w14:textId="65976A4A" w:rsidR="00E764AD" w:rsidRDefault="00E764AD" w:rsidP="00571312">
      <w:r>
        <w:t xml:space="preserve">Por un lado, hizo un desglose de algunas de las tecnologías que utilizan en el desarrollo de su proyecto que me podrían servir </w:t>
      </w:r>
      <w:r w:rsidR="00753F1B">
        <w:t>para un futuro desarrollo</w:t>
      </w:r>
      <w:r>
        <w:t>:</w:t>
      </w:r>
    </w:p>
    <w:p w14:paraId="07E1B6E2" w14:textId="77777777" w:rsidR="00E764AD" w:rsidRPr="005D281F" w:rsidRDefault="00E764AD" w:rsidP="005D281F">
      <w:pPr>
        <w:pStyle w:val="Prrafodelista"/>
        <w:numPr>
          <w:ilvl w:val="0"/>
          <w:numId w:val="42"/>
        </w:numPr>
      </w:pPr>
      <w:r w:rsidRPr="005D281F">
        <w:t>Bases de datos: utilizan SQL server, sería una buena práctica utilizar una base de datos donde almacenar videos capturados por las cámaras. Podemos analizar dichos videos como medida de seguridad para saber si se han cometido negligencias o si ha podido ser un incendio provocado.</w:t>
      </w:r>
    </w:p>
    <w:p w14:paraId="7931AB01" w14:textId="77777777" w:rsidR="00E764AD" w:rsidRPr="005D281F" w:rsidRDefault="00E764AD" w:rsidP="005D281F">
      <w:pPr>
        <w:pStyle w:val="Prrafodelista"/>
        <w:numPr>
          <w:ilvl w:val="0"/>
          <w:numId w:val="42"/>
        </w:numPr>
      </w:pPr>
      <w:r w:rsidRPr="005D281F">
        <w:t>OpenLayers: permite mostrar mapas interactivos. Podemos utilizar esta tecnología para aproximar las coordenadas del incendio.</w:t>
      </w:r>
    </w:p>
    <w:p w14:paraId="017A3A55" w14:textId="77777777" w:rsidR="00E764AD" w:rsidRPr="005D281F" w:rsidRDefault="00E764AD" w:rsidP="005D281F">
      <w:pPr>
        <w:pStyle w:val="Prrafodelista"/>
        <w:numPr>
          <w:ilvl w:val="0"/>
          <w:numId w:val="42"/>
        </w:numPr>
      </w:pPr>
      <w:r w:rsidRPr="005D281F">
        <w:t>Esri: se trata de una empresa que comercializa software para sistemas de información Geográfica. Permite hacer análisis en tiempo real del terreno, identificando anomalías o haciendo predicciones.</w:t>
      </w:r>
    </w:p>
    <w:p w14:paraId="63210CFE" w14:textId="7D525E15" w:rsidR="00E764AD" w:rsidRPr="005D281F" w:rsidRDefault="00E764AD" w:rsidP="005D281F">
      <w:pPr>
        <w:pStyle w:val="Prrafodelista"/>
        <w:numPr>
          <w:ilvl w:val="0"/>
          <w:numId w:val="42"/>
        </w:numPr>
      </w:pPr>
      <w:r w:rsidRPr="005D281F">
        <w:t>Xamarín: es una plataforma de código abierto para compilar aplicaciones con mejor rendimiento para iOS, Android y Windows con NET.Xamarin. Su principal ventaja es</w:t>
      </w:r>
      <w:r w:rsidR="00697FDF">
        <w:t xml:space="preserve"> </w:t>
      </w:r>
      <w:r w:rsidRPr="005D281F">
        <w:lastRenderedPageBreak/>
        <w:t>que los desarrolladores pueden compartir código y escribir aplicaciones multiplataforma en C#. Esto facilitaría un desarrollo multiplataforma.</w:t>
      </w:r>
    </w:p>
    <w:p w14:paraId="2EADC420" w14:textId="2677CC61" w:rsidR="00697FDF" w:rsidRDefault="00655848" w:rsidP="00697FDF">
      <w:r>
        <w:t>Podemos considerar que el siguiente paso</w:t>
      </w:r>
      <w:r w:rsidR="00B5458F">
        <w:t>,</w:t>
      </w:r>
      <w:r>
        <w:t xml:space="preserve"> después de crear un detector fiable</w:t>
      </w:r>
      <w:r w:rsidR="00B5458F">
        <w:t xml:space="preserve">, será </w:t>
      </w:r>
      <w:r w:rsidR="00096A57">
        <w:t>implementar</w:t>
      </w:r>
      <w:r w:rsidR="00166AFC">
        <w:t xml:space="preserve"> un</w:t>
      </w:r>
      <w:r w:rsidR="00096A57">
        <w:t xml:space="preserve"> SIG</w:t>
      </w:r>
      <w:r w:rsidR="00166AFC">
        <w:t xml:space="preserve">. </w:t>
      </w:r>
      <w:r w:rsidR="008864DD">
        <w:t xml:space="preserve">Si queremos </w:t>
      </w:r>
      <w:r w:rsidR="00841530">
        <w:t xml:space="preserve">ahorrar tiempo en la extinción parece imprescindible </w:t>
      </w:r>
      <w:r w:rsidR="00DE5B25">
        <w:t xml:space="preserve">tratar de aproximar unas coordenadas a los equipos para que saber a </w:t>
      </w:r>
      <w:r w:rsidR="00AF4C8D">
        <w:t>qué</w:t>
      </w:r>
      <w:r w:rsidR="00DE5B25">
        <w:t xml:space="preserve"> condiciones se enfrentan.</w:t>
      </w:r>
    </w:p>
    <w:p w14:paraId="6B4BCF91" w14:textId="110D00D7" w:rsidR="008562A7" w:rsidRDefault="00DC1EFF" w:rsidP="00E34977">
      <w:r>
        <w:rPr>
          <w:b/>
          <w:bCs/>
        </w:rPr>
        <w:t xml:space="preserve">Los </w:t>
      </w:r>
      <w:r w:rsidR="00697FDF" w:rsidRPr="00855A56">
        <w:rPr>
          <w:b/>
          <w:bCs/>
        </w:rPr>
        <w:t>Bomberos</w:t>
      </w:r>
      <w:r w:rsidR="00855A56" w:rsidRPr="00855A56">
        <w:rPr>
          <w:b/>
          <w:bCs/>
        </w:rPr>
        <w:t xml:space="preserve"> forestales comunidad de Madrid</w:t>
      </w:r>
      <w:r w:rsidR="00855A56">
        <w:t xml:space="preserve">, </w:t>
      </w:r>
      <w:r>
        <w:t>nos facilitaron el contacto con Marta Jerez, jefa de servicio de incendios</w:t>
      </w:r>
      <w:r w:rsidR="008562A7">
        <w:t xml:space="preserve">. </w:t>
      </w:r>
      <w:r w:rsidR="004F316F">
        <w:t xml:space="preserve">Como </w:t>
      </w:r>
      <w:r w:rsidR="00993BDA">
        <w:t xml:space="preserve">con el grupo anterior también pedimos </w:t>
      </w:r>
      <w:r w:rsidR="008042DE">
        <w:t xml:space="preserve">que nos hiciera un desglose de las tecnologías software que consideraba más relevantes en la gestión de incendios, </w:t>
      </w:r>
      <w:r w:rsidR="00B17D8A">
        <w:t>aunque podemos consider</w:t>
      </w:r>
      <w:r w:rsidR="00757E77">
        <w:t>ar que una explicación extensa de las mismas no es relevante para este proyecto</w:t>
      </w:r>
      <w:r w:rsidR="00B429C7">
        <w:t xml:space="preserve">, </w:t>
      </w:r>
      <w:r w:rsidR="00DB4F43">
        <w:t xml:space="preserve">sacamos en claro que para la gestión Forestal </w:t>
      </w:r>
      <w:r w:rsidR="000B5915">
        <w:t>es necesario comprender los SIG.</w:t>
      </w:r>
    </w:p>
    <w:p w14:paraId="3AE5E271" w14:textId="650AAFC7" w:rsidR="006639CC" w:rsidRDefault="006639CC" w:rsidP="00E34977">
      <w:r>
        <w:t xml:space="preserve">Por otro lado, consultamos si se había implantado ya </w:t>
      </w:r>
      <w:r w:rsidR="00B03E92">
        <w:t>alguna solución parecida a la que plantemos en este PFG</w:t>
      </w:r>
      <w:r w:rsidR="00692C0F">
        <w:t xml:space="preserve">, resultó ser que sí, que es una herramienta con potencial pero que </w:t>
      </w:r>
      <w:r w:rsidR="004C57A8">
        <w:t xml:space="preserve">no dio </w:t>
      </w:r>
      <w:r w:rsidR="00692C0F">
        <w:t>resultados espe</w:t>
      </w:r>
      <w:r w:rsidR="004C57A8">
        <w:t>rados</w:t>
      </w:r>
      <w:r w:rsidR="00052B8B">
        <w:t xml:space="preserve">. Tenían problemas de falsas alarmas continuamente </w:t>
      </w:r>
      <w:r w:rsidR="007572F0">
        <w:t xml:space="preserve">y errores a la hora de discernir </w:t>
      </w:r>
      <w:r w:rsidR="00BD5441">
        <w:t xml:space="preserve">entre humo de fábricas, por estos motivos cayeron en desuso. No obstante, se está volviendo a implantar </w:t>
      </w:r>
      <w:r w:rsidR="00A145FC">
        <w:t>en</w:t>
      </w:r>
      <w:r w:rsidR="001529C0">
        <w:t xml:space="preserve"> Somosierra y en Navas del Rey</w:t>
      </w:r>
      <w:r w:rsidR="0008386C">
        <w:t>.</w:t>
      </w:r>
    </w:p>
    <w:p w14:paraId="4010EA24" w14:textId="66800C54" w:rsidR="00693707" w:rsidRDefault="00693707" w:rsidP="00522791">
      <w:r w:rsidRPr="00522791">
        <w:rPr>
          <w:b/>
          <w:bCs/>
        </w:rPr>
        <w:t>Geacam</w:t>
      </w:r>
      <w:r>
        <w:rPr>
          <w:b/>
          <w:bCs/>
        </w:rPr>
        <w:t xml:space="preserve"> </w:t>
      </w:r>
      <w:r>
        <w:t>(Gestión Ambiental de Castilla-La Mancha)</w:t>
      </w:r>
      <w:r w:rsidR="006076B7">
        <w:t xml:space="preserve">, </w:t>
      </w:r>
      <w:r w:rsidR="00C71E27">
        <w:t xml:space="preserve">lo más relevante es que este grupo </w:t>
      </w:r>
      <w:r w:rsidR="008E138E">
        <w:t>sí</w:t>
      </w:r>
      <w:r w:rsidR="00C71E27">
        <w:t xml:space="preserve"> que poseía </w:t>
      </w:r>
      <w:r w:rsidR="008E5315">
        <w:t xml:space="preserve">una gran recopilación de imágenes </w:t>
      </w:r>
      <w:r w:rsidR="00674936">
        <w:t xml:space="preserve">y videos de conatos </w:t>
      </w:r>
      <w:r w:rsidR="003568F9">
        <w:t>de incendio que amable</w:t>
      </w:r>
      <w:r w:rsidR="00912680">
        <w:t xml:space="preserve"> nos podrían ceder par</w:t>
      </w:r>
      <w:r w:rsidR="008E138E">
        <w:t>a el proyecto.</w:t>
      </w:r>
      <w:r w:rsidR="00CC7C82">
        <w:t xml:space="preserve"> </w:t>
      </w:r>
    </w:p>
    <w:p w14:paraId="655149FD" w14:textId="0824D24F" w:rsidR="00522791" w:rsidRDefault="00522791" w:rsidP="00522791">
      <w:pPr>
        <w:ind w:left="360"/>
        <w:jc w:val="center"/>
      </w:pPr>
      <w:r>
        <w:rPr>
          <w:noProof/>
        </w:rPr>
        <w:drawing>
          <wp:inline distT="0" distB="0" distL="0" distR="0" wp14:anchorId="7A906CC9" wp14:editId="11AA6138">
            <wp:extent cx="3723437" cy="2792058"/>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9110" cy="2803811"/>
                    </a:xfrm>
                    <a:prstGeom prst="rect">
                      <a:avLst/>
                    </a:prstGeom>
                    <a:noFill/>
                    <a:ln>
                      <a:noFill/>
                    </a:ln>
                  </pic:spPr>
                </pic:pic>
              </a:graphicData>
            </a:graphic>
          </wp:inline>
        </w:drawing>
      </w:r>
    </w:p>
    <w:p w14:paraId="07A4CD6F" w14:textId="212AB4FA" w:rsidR="008E138E" w:rsidRDefault="008E138E" w:rsidP="008E138E">
      <w:pPr>
        <w:pStyle w:val="PiedeFigura"/>
      </w:pPr>
      <w:r>
        <w:t>Figura 11. Ejemplo de fotografía de conato tomada en CLM España, cedida por GEACAM</w:t>
      </w:r>
    </w:p>
    <w:p w14:paraId="66065DDA" w14:textId="2032F600" w:rsidR="0008386C" w:rsidRDefault="00797688" w:rsidP="00E34977">
      <w:r>
        <w:t xml:space="preserve">Por último, </w:t>
      </w:r>
      <w:r w:rsidR="003A3290">
        <w:t xml:space="preserve">hay que mencionar que en todas las comunicaciones </w:t>
      </w:r>
      <w:r w:rsidR="003F6DD1">
        <w:t>existía</w:t>
      </w:r>
      <w:r w:rsidR="00135BCD">
        <w:t xml:space="preserve"> una gran preocupación por los robos </w:t>
      </w:r>
      <w:r w:rsidR="003F6DD1">
        <w:t>y el vandalismo</w:t>
      </w:r>
      <w:r w:rsidR="001D4548">
        <w:t>. Tanto las torres como cualquier tipo de instalación o edificio</w:t>
      </w:r>
      <w:r w:rsidR="000275F3">
        <w:t xml:space="preserve"> forestal</w:t>
      </w:r>
      <w:r w:rsidR="001D4548">
        <w:t xml:space="preserve"> </w:t>
      </w:r>
      <w:r w:rsidR="00C64263">
        <w:t>suelen</w:t>
      </w:r>
      <w:r w:rsidR="000275F3">
        <w:t xml:space="preserve"> sufrir un gran riesgo de ser </w:t>
      </w:r>
      <w:r w:rsidR="00572DB7">
        <w:t>saqueado. Por lo que no invertirán en propuestas susceptibles al</w:t>
      </w:r>
      <w:r w:rsidR="00C64263">
        <w:t xml:space="preserve"> robo. Por lo que </w:t>
      </w:r>
      <w:r w:rsidR="005475EB">
        <w:t>hay que considerarlo como un requisito de usuario.</w:t>
      </w:r>
    </w:p>
    <w:p w14:paraId="4A1CA550" w14:textId="78C8A1EA" w:rsidR="00F30E73" w:rsidRDefault="00E44499" w:rsidP="00F30E73">
      <w:pPr>
        <w:pStyle w:val="Ttulo2"/>
        <w:rPr>
          <w:noProof w:val="0"/>
        </w:rPr>
      </w:pPr>
      <w:bookmarkStart w:id="34" w:name="_Toc75209739"/>
      <w:r>
        <w:rPr>
          <w:noProof w:val="0"/>
        </w:rPr>
        <w:lastRenderedPageBreak/>
        <w:t xml:space="preserve">Paquete de trabajo 2: Recopilación de </w:t>
      </w:r>
      <w:r w:rsidR="00CC7C82">
        <w:rPr>
          <w:noProof w:val="0"/>
        </w:rPr>
        <w:t>imágenes</w:t>
      </w:r>
      <w:bookmarkEnd w:id="34"/>
    </w:p>
    <w:p w14:paraId="43F875EF" w14:textId="5DCB950B" w:rsidR="00C67A9F" w:rsidRPr="00C67A9F" w:rsidRDefault="00624132" w:rsidP="00C67A9F">
      <w:r>
        <w:t xml:space="preserve">La búsqueda de material para el entrenamiento </w:t>
      </w:r>
      <w:r w:rsidR="00F156AF">
        <w:t xml:space="preserve">para entrenar las DNN </w:t>
      </w:r>
      <w:r w:rsidR="004849E1">
        <w:t xml:space="preserve">resultó ser más complicada de lo esperado. Los conjuntos de imágenes </w:t>
      </w:r>
      <w:r w:rsidR="00BC7047">
        <w:t>encontrados en diferentes webs tenían el siguiente aspecto:</w:t>
      </w:r>
    </w:p>
    <w:p w14:paraId="3AF0DC30" w14:textId="3898ED12" w:rsidR="00F91E69" w:rsidRDefault="00F91E69" w:rsidP="00F91E69">
      <w:r>
        <w:rPr>
          <w:noProof/>
        </w:rPr>
        <w:drawing>
          <wp:inline distT="0" distB="0" distL="0" distR="0" wp14:anchorId="1F41C8C1" wp14:editId="187E8D67">
            <wp:extent cx="5688965" cy="3202305"/>
            <wp:effectExtent l="0" t="0" r="6350" b="8255"/>
            <wp:docPr id="13" name="Imagen 13" descr="Wildfi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ldfire - Wikip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965" cy="3202305"/>
                    </a:xfrm>
                    <a:prstGeom prst="rect">
                      <a:avLst/>
                    </a:prstGeom>
                    <a:noFill/>
                    <a:ln>
                      <a:noFill/>
                    </a:ln>
                  </pic:spPr>
                </pic:pic>
              </a:graphicData>
            </a:graphic>
          </wp:inline>
        </w:drawing>
      </w:r>
    </w:p>
    <w:p w14:paraId="453BE239" w14:textId="6BC2294C" w:rsidR="00F91E69" w:rsidRDefault="00F91E69" w:rsidP="00F91E69">
      <w:pPr>
        <w:pStyle w:val="PiedeFigura"/>
      </w:pPr>
      <w:r>
        <w:t>Figura 11. Ejemplo de imagen extraída de dataset de Kaggle.</w:t>
      </w:r>
    </w:p>
    <w:p w14:paraId="256274CF" w14:textId="77777777" w:rsidR="00F91E69" w:rsidRDefault="00F91E69" w:rsidP="00F91E69"/>
    <w:p w14:paraId="4D27E358" w14:textId="18B2C02D" w:rsidR="00F91E69" w:rsidRDefault="00F91E69" w:rsidP="00F91E69">
      <w:r>
        <w:t>Este tipo de datos</w:t>
      </w:r>
      <w:r w:rsidR="002C0527">
        <w:t xml:space="preserve"> resultan </w:t>
      </w:r>
      <w:r w:rsidR="006E31EB">
        <w:t>poco útiles ya que son fuegos completamente descontrolados</w:t>
      </w:r>
      <w:r w:rsidR="00882915">
        <w:t xml:space="preserve"> </w:t>
      </w:r>
      <w:r w:rsidR="00202042">
        <w:t>y seguramente ya hayan avistado con mucha antelación.</w:t>
      </w:r>
    </w:p>
    <w:p w14:paraId="1C832FBA" w14:textId="7A52339C" w:rsidR="006A1796" w:rsidRDefault="006A1796" w:rsidP="00F91E69">
      <w:r>
        <w:t xml:space="preserve">Aun así, </w:t>
      </w:r>
      <w:r w:rsidR="008450A1">
        <w:t>escogimos algunos de estos dataset</w:t>
      </w:r>
      <w:r w:rsidR="001F7CE0">
        <w:t xml:space="preserve"> encontrados en Kaggle o Open Image v6,</w:t>
      </w:r>
      <w:r w:rsidR="008450A1">
        <w:t xml:space="preserve"> para comenzar el desarrollo dado que no podíamos perder más tiempo a la espera de </w:t>
      </w:r>
      <w:r w:rsidR="001F7CE0">
        <w:t>datos de mejor calidad</w:t>
      </w:r>
      <w:r w:rsidR="002F200E">
        <w:t>. Más adelante mejoraremos estos datos.</w:t>
      </w:r>
      <w:r w:rsidR="000D50BC">
        <w:t xml:space="preserve"> A partir de este punto creamos los primeros prototipos de los que hablaremos </w:t>
      </w:r>
      <w:r w:rsidR="008F2E05">
        <w:t>en el siguiente paquete.</w:t>
      </w:r>
    </w:p>
    <w:p w14:paraId="3E92EB79" w14:textId="727FB880" w:rsidR="008F2E05" w:rsidRDefault="008F2E05" w:rsidP="00F91E69">
      <w:r>
        <w:t xml:space="preserve">Dado que las imágenes </w:t>
      </w:r>
      <w:r w:rsidR="00CE41A0">
        <w:t>solicitadas</w:t>
      </w:r>
      <w:r w:rsidR="00D17F12">
        <w:t xml:space="preserve"> a Geacam estaban retrasándose continuamos la </w:t>
      </w:r>
      <w:r w:rsidR="00AE2A24">
        <w:t xml:space="preserve">exploración web </w:t>
      </w:r>
      <w:r w:rsidR="00777E9C">
        <w:t xml:space="preserve">hasta </w:t>
      </w:r>
      <w:r w:rsidR="001F75DE">
        <w:t>que encontramos</w:t>
      </w:r>
      <w:r w:rsidR="00777E9C">
        <w:t xml:space="preserve"> un dataset </w:t>
      </w:r>
      <w:r w:rsidR="00CE41A0">
        <w:t>procedente de</w:t>
      </w:r>
      <w:r w:rsidR="00FD7317">
        <w:t xml:space="preserve"> Estados Unidos que recopilaba imágenes de conatos tomadas desde torres de vigilancia</w:t>
      </w:r>
      <w:r w:rsidR="009046BA">
        <w:t>, de gran resolución y calidad.</w:t>
      </w:r>
      <w:r w:rsidR="00280BC0">
        <w:t xml:space="preserve"> </w:t>
      </w:r>
    </w:p>
    <w:p w14:paraId="09A62488" w14:textId="3CA59F38" w:rsidR="00AA7855" w:rsidRDefault="00AA7855" w:rsidP="00D92D96">
      <w:pPr>
        <w:pStyle w:val="PiedeFigura"/>
      </w:pPr>
      <w:r>
        <w:rPr>
          <w:noProof/>
        </w:rPr>
        <w:lastRenderedPageBreak/>
        <w:drawing>
          <wp:anchor distT="0" distB="0" distL="114300" distR="114300" simplePos="0" relativeHeight="251671555" behindDoc="0" locked="0" layoutInCell="1" allowOverlap="1" wp14:anchorId="77DDB003" wp14:editId="5CD141B1">
            <wp:simplePos x="0" y="0"/>
            <wp:positionH relativeFrom="page">
              <wp:align>center</wp:align>
            </wp:positionH>
            <wp:positionV relativeFrom="paragraph">
              <wp:posOffset>264</wp:posOffset>
            </wp:positionV>
            <wp:extent cx="4675505" cy="3115945"/>
            <wp:effectExtent l="0" t="0" r="0" b="825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5505" cy="311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2D96">
        <w:t xml:space="preserve">Figura 12: </w:t>
      </w:r>
      <w:r w:rsidR="00030191">
        <w:t xml:space="preserve">Imagen extraída del dataset </w:t>
      </w:r>
      <w:r w:rsidR="00EA6E79">
        <w:t>de USA</w:t>
      </w:r>
    </w:p>
    <w:p w14:paraId="5F1B5A49" w14:textId="4452E790" w:rsidR="00280BC0" w:rsidRDefault="00280BC0" w:rsidP="00F91E69"/>
    <w:p w14:paraId="3B8A4C31" w14:textId="4C98A7CD" w:rsidR="00280BC0" w:rsidRDefault="00993CCB" w:rsidP="00F91E69">
      <w:r>
        <w:t xml:space="preserve">Hemos construido nuestro propio </w:t>
      </w:r>
      <w:r w:rsidR="00A615E3">
        <w:t>set de datos con las imágenes cedidas por Geacam, las</w:t>
      </w:r>
      <w:r w:rsidR="00347996">
        <w:t xml:space="preserve"> encontradas explorando internet y algunas tomadas por</w:t>
      </w:r>
      <w:r w:rsidR="0075751B">
        <w:t xml:space="preserve"> </w:t>
      </w:r>
      <w:r w:rsidR="007A75D4">
        <w:t>mí</w:t>
      </w:r>
      <w:r w:rsidR="0075751B">
        <w:t xml:space="preserve">. </w:t>
      </w:r>
      <w:r w:rsidR="002B77E9">
        <w:t xml:space="preserve">Encontramos un conjunto de más de 1500 fotografías. </w:t>
      </w:r>
      <w:r w:rsidR="0075751B">
        <w:t xml:space="preserve">Por lo que podemos </w:t>
      </w:r>
      <w:r w:rsidR="00FD12AF">
        <w:t xml:space="preserve">concluir el paquete </w:t>
      </w:r>
      <w:r w:rsidR="004B5635">
        <w:t xml:space="preserve">de trabajo </w:t>
      </w:r>
      <w:r w:rsidR="00680243">
        <w:t xml:space="preserve">II </w:t>
      </w:r>
      <w:r w:rsidR="00FD12AF">
        <w:t>con un resultado satisfactorio</w:t>
      </w:r>
      <w:r w:rsidR="002618D8">
        <w:t xml:space="preserve">. </w:t>
      </w:r>
    </w:p>
    <w:p w14:paraId="52D24F24" w14:textId="22CD4EFB" w:rsidR="002F200E" w:rsidRDefault="002F200E" w:rsidP="00F91E69"/>
    <w:p w14:paraId="395BC814" w14:textId="796660EF" w:rsidR="007A75D4" w:rsidRDefault="003D50F2" w:rsidP="003D50F2">
      <w:pPr>
        <w:pStyle w:val="Ttulo2"/>
      </w:pPr>
      <w:bookmarkStart w:id="35" w:name="_Toc75209740"/>
      <w:r>
        <w:t>Paquete de trabajo 3: Tratamiento de datos</w:t>
      </w:r>
      <w:bookmarkEnd w:id="35"/>
    </w:p>
    <w:p w14:paraId="67A1B30C" w14:textId="1EED6E35" w:rsidR="00D21B8F" w:rsidRDefault="0053197B" w:rsidP="00D21B8F">
      <w:r>
        <w:t xml:space="preserve">Encontramos dos </w:t>
      </w:r>
      <w:r w:rsidR="00FE55DD">
        <w:t xml:space="preserve">modelos </w:t>
      </w:r>
      <w:r w:rsidR="00D70EB0">
        <w:t xml:space="preserve">de DNN </w:t>
      </w:r>
      <w:r w:rsidR="00934303">
        <w:t xml:space="preserve">que se van a desarrollar pruebas, </w:t>
      </w:r>
      <w:r w:rsidR="00AD4369">
        <w:t>para dichas pruebas</w:t>
      </w:r>
      <w:r w:rsidR="007E738D">
        <w:t xml:space="preserve"> </w:t>
      </w:r>
      <w:r w:rsidR="00737A59">
        <w:t>debemos someter las imágenes a tratamientos diferentes:</w:t>
      </w:r>
    </w:p>
    <w:p w14:paraId="5AFC6A7F" w14:textId="3EA799DD" w:rsidR="00737A59" w:rsidRDefault="00737A59" w:rsidP="00737A59">
      <w:pPr>
        <w:pStyle w:val="Ttulo3"/>
      </w:pPr>
      <w:bookmarkStart w:id="36" w:name="_Toc75209741"/>
      <w:r>
        <w:t>Clasificador CNN</w:t>
      </w:r>
      <w:bookmarkEnd w:id="36"/>
    </w:p>
    <w:p w14:paraId="3EC684CF" w14:textId="717C68BC" w:rsidR="00CD5EB3" w:rsidRPr="00CD5EB3" w:rsidRDefault="00CD5EB3" w:rsidP="0038439C">
      <w:pPr>
        <w:ind w:firstLine="709"/>
      </w:pPr>
      <w:r>
        <w:t xml:space="preserve">Un procedimiento habitual en el entrenamiento de los clasificadores es el de </w:t>
      </w:r>
      <w:r w:rsidR="000D11F7">
        <w:t xml:space="preserve">incrementar el número de imágenes a partir </w:t>
      </w:r>
      <w:r w:rsidR="005A627E">
        <w:t xml:space="preserve">de unas dadas. Estas nuevas son una modificación de las </w:t>
      </w:r>
      <w:r w:rsidR="00243100">
        <w:t xml:space="preserve">primeras. </w:t>
      </w:r>
      <w:r w:rsidR="00E21325">
        <w:t xml:space="preserve">Modificaciones como rotación, </w:t>
      </w:r>
      <w:r w:rsidR="004F65FD">
        <w:t xml:space="preserve">zoom, recortes, distorsión, </w:t>
      </w:r>
      <w:r w:rsidR="00EE37ED">
        <w:t>brillo, color, contraste</w:t>
      </w:r>
      <w:r w:rsidR="007869C5">
        <w:t>…</w:t>
      </w:r>
      <w:r w:rsidR="00843C6B">
        <w:t xml:space="preserve"> </w:t>
      </w:r>
    </w:p>
    <w:p w14:paraId="315935CE" w14:textId="34BE4B8C" w:rsidR="00D21B8F" w:rsidRDefault="00993194" w:rsidP="00D21B8F">
      <w:r>
        <w:t>T</w:t>
      </w:r>
      <w:r w:rsidR="008D0736">
        <w:t>ambién</w:t>
      </w:r>
      <w:r w:rsidR="00F503A5">
        <w:t xml:space="preserve"> podemos transformar o interpretar la misma imagen en RGB, H</w:t>
      </w:r>
      <w:r w:rsidR="00034B06">
        <w:t>SV</w:t>
      </w:r>
      <w:r w:rsidR="008D0736">
        <w:t xml:space="preserve"> o escala de grises, lo que tendrá distintos resultados.</w:t>
      </w:r>
    </w:p>
    <w:p w14:paraId="78A49E32" w14:textId="7E33B77F" w:rsidR="00110231" w:rsidRPr="00B27BE9" w:rsidRDefault="00993194" w:rsidP="00D21B8F">
      <w:r>
        <w:t>Hemos utilizado distintos enfoques</w:t>
      </w:r>
      <w:r w:rsidR="00B27BE9">
        <w:t xml:space="preserve"> para generar datos, pero a través de la librería </w:t>
      </w:r>
      <w:r w:rsidR="00B27BE9">
        <w:rPr>
          <w:rFonts w:eastAsia="Times New Roman" w:cstheme="minorHAnsi"/>
          <w:color w:val="000000"/>
          <w:lang w:eastAsia="es-ES"/>
        </w:rPr>
        <w:t>‘</w:t>
      </w:r>
      <w:r w:rsidR="00B27BE9">
        <w:rPr>
          <w:rFonts w:eastAsia="Times New Roman" w:cstheme="minorHAnsi"/>
          <w:i/>
          <w:iCs/>
          <w:color w:val="000000"/>
          <w:lang w:eastAsia="es-ES"/>
        </w:rPr>
        <w:t>ImageDataGenerator’</w:t>
      </w:r>
      <w:r w:rsidR="00B27BE9">
        <w:rPr>
          <w:rFonts w:eastAsia="Times New Roman" w:cstheme="minorHAnsi"/>
          <w:color w:val="000000"/>
          <w:lang w:eastAsia="es-ES"/>
        </w:rPr>
        <w:t>, de keras,</w:t>
      </w:r>
      <w:r w:rsidR="00B27BE9">
        <w:rPr>
          <w:rFonts w:eastAsia="Times New Roman" w:cstheme="minorHAnsi"/>
          <w:i/>
          <w:iCs/>
          <w:color w:val="000000"/>
          <w:lang w:eastAsia="es-ES"/>
        </w:rPr>
        <w:t xml:space="preserve"> </w:t>
      </w:r>
      <w:r w:rsidR="00B27BE9">
        <w:rPr>
          <w:rFonts w:eastAsia="Times New Roman" w:cstheme="minorHAnsi"/>
          <w:color w:val="000000"/>
          <w:lang w:eastAsia="es-ES"/>
        </w:rPr>
        <w:t>hemos obtenido los mejores resultados.</w:t>
      </w:r>
      <w:r w:rsidR="007B4EEE">
        <w:rPr>
          <w:rFonts w:eastAsia="Times New Roman" w:cstheme="minorHAnsi"/>
          <w:color w:val="000000"/>
          <w:lang w:eastAsia="es-ES"/>
        </w:rPr>
        <w:t xml:space="preserve"> Los mostraremos </w:t>
      </w:r>
      <w:r w:rsidR="0005120C">
        <w:rPr>
          <w:rFonts w:eastAsia="Times New Roman" w:cstheme="minorHAnsi"/>
          <w:color w:val="000000"/>
          <w:lang w:eastAsia="es-ES"/>
        </w:rPr>
        <w:t>en el siguiente paquete de trabajo.</w:t>
      </w:r>
    </w:p>
    <w:p w14:paraId="4AA1A1B9" w14:textId="763C4539" w:rsidR="007869C5" w:rsidRDefault="00BB0EFB" w:rsidP="00BB0EFB">
      <w:pPr>
        <w:pStyle w:val="Ttulo3"/>
      </w:pPr>
      <w:bookmarkStart w:id="37" w:name="_Toc75209742"/>
      <w:r>
        <w:lastRenderedPageBreak/>
        <w:t>Detector de objetos</w:t>
      </w:r>
      <w:bookmarkEnd w:id="37"/>
    </w:p>
    <w:p w14:paraId="01389F6F" w14:textId="7FD5BEAA" w:rsidR="00BB0EFB" w:rsidRDefault="00290EE0" w:rsidP="00BB0EFB">
      <w:r>
        <w:t>El tratamiento de datos en los detectores de objetos es algo más complicado ya que</w:t>
      </w:r>
      <w:r w:rsidR="00E63458">
        <w:t xml:space="preserve"> para el entrenamiento todas las imágenes deben estar etiquetadas</w:t>
      </w:r>
      <w:r w:rsidR="00F73169">
        <w:t xml:space="preserve">. Etiquetar una imagen consiste en </w:t>
      </w:r>
      <w:r w:rsidR="00B434CD">
        <w:t xml:space="preserve">enmarcar la zona de la </w:t>
      </w:r>
      <w:r w:rsidR="002E1A65">
        <w:t xml:space="preserve">imagen donde aparece el objeto </w:t>
      </w:r>
      <w:r w:rsidR="00D51BBD">
        <w:t>que se desea detectar. Este proceso se hace manualmente</w:t>
      </w:r>
      <w:r w:rsidR="00C330BE">
        <w:t xml:space="preserve">, por lo que generar </w:t>
      </w:r>
      <w:r w:rsidR="0005120C">
        <w:t xml:space="preserve">nuevas imágenes </w:t>
      </w:r>
      <w:r w:rsidR="00476AE1">
        <w:t xml:space="preserve">implicaría la necesidad de etiquetar las nuevas </w:t>
      </w:r>
      <w:r w:rsidR="006D24E4">
        <w:t>y esto lleva mucho tiempo.</w:t>
      </w:r>
    </w:p>
    <w:p w14:paraId="460087E7" w14:textId="14F47AE9" w:rsidR="006D24E4" w:rsidRDefault="006D24E4" w:rsidP="00BB0EFB">
      <w:r>
        <w:t>Existen softwares de pago que</w:t>
      </w:r>
      <w:r w:rsidR="00CA4497">
        <w:t xml:space="preserve"> permiten generar nuevas imágenes con su respectiva etiqueta </w:t>
      </w:r>
      <w:r w:rsidR="00816E15">
        <w:t xml:space="preserve">bien ajustada </w:t>
      </w:r>
      <w:r w:rsidR="0098592C">
        <w:t>de forma automática</w:t>
      </w:r>
      <w:r w:rsidR="00816E15">
        <w:t>, pero consideramos</w:t>
      </w:r>
      <w:r w:rsidR="0098592C">
        <w:t xml:space="preserve"> que queda fuera del alcance del proyecto.</w:t>
      </w:r>
    </w:p>
    <w:p w14:paraId="021BE76F" w14:textId="3F54D631" w:rsidR="0098592C" w:rsidRDefault="00076DBB" w:rsidP="00BB0EFB">
      <w:r>
        <w:t xml:space="preserve">En nuestro dataset solo </w:t>
      </w:r>
      <w:r w:rsidR="003A034C">
        <w:t xml:space="preserve">queremos reconocer un tipo de objeto, pero en otros </w:t>
      </w:r>
      <w:r w:rsidR="00C15B08">
        <w:t>detectores podemos encontrar decenas de objetos.</w:t>
      </w:r>
    </w:p>
    <w:p w14:paraId="34A9E227" w14:textId="43A019E0" w:rsidR="00C15B08" w:rsidRDefault="00C47109" w:rsidP="00BB0EFB">
      <w:r>
        <w:rPr>
          <w:noProof/>
        </w:rPr>
        <w:drawing>
          <wp:anchor distT="0" distB="0" distL="114300" distR="114300" simplePos="0" relativeHeight="251672579" behindDoc="0" locked="0" layoutInCell="1" allowOverlap="1" wp14:anchorId="3690DA75" wp14:editId="021BE13C">
            <wp:simplePos x="0" y="0"/>
            <wp:positionH relativeFrom="page">
              <wp:align>center</wp:align>
            </wp:positionH>
            <wp:positionV relativeFrom="paragraph">
              <wp:posOffset>280131</wp:posOffset>
            </wp:positionV>
            <wp:extent cx="5688965" cy="3078480"/>
            <wp:effectExtent l="0" t="0" r="6985" b="762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88965" cy="3078480"/>
                    </a:xfrm>
                    <a:prstGeom prst="rect">
                      <a:avLst/>
                    </a:prstGeom>
                  </pic:spPr>
                </pic:pic>
              </a:graphicData>
            </a:graphic>
          </wp:anchor>
        </w:drawing>
      </w:r>
      <w:r w:rsidR="00C15B08">
        <w:t xml:space="preserve">La </w:t>
      </w:r>
      <w:r>
        <w:t>técnica de etiquetado o labeling tiene el siguiente aspecto:</w:t>
      </w:r>
    </w:p>
    <w:p w14:paraId="466F9D87" w14:textId="32BED313" w:rsidR="00C47109" w:rsidRDefault="00B65C8D" w:rsidP="00B65C8D">
      <w:pPr>
        <w:pStyle w:val="PiedeFigura"/>
      </w:pPr>
      <w:r>
        <w:t>Figura 13</w:t>
      </w:r>
      <w:r w:rsidR="00731E15">
        <w:t>.</w:t>
      </w:r>
      <w:r>
        <w:t xml:space="preserve"> Etiquetado de imágenes </w:t>
      </w:r>
      <w:r w:rsidR="0083168B">
        <w:t xml:space="preserve">usando </w:t>
      </w:r>
      <w:r w:rsidR="00731E15">
        <w:t>“labelImg”.</w:t>
      </w:r>
    </w:p>
    <w:p w14:paraId="22697E66" w14:textId="01AC532D" w:rsidR="00C47109" w:rsidRDefault="007A5917" w:rsidP="00BB0EFB">
      <w:r>
        <w:t xml:space="preserve">Dependiendo del modelo de detector que queramos </w:t>
      </w:r>
      <w:r w:rsidR="00021DC3">
        <w:t xml:space="preserve">necesitaremos diferentes tipos de archivo, </w:t>
      </w:r>
      <w:r w:rsidR="00C81D8A">
        <w:t>por ejemplo, YoLo necesita txt y Tensorflow xml.</w:t>
      </w:r>
    </w:p>
    <w:p w14:paraId="6BD7BF30" w14:textId="68852C53" w:rsidR="00ED2961" w:rsidRDefault="00C81D8A" w:rsidP="00BB0EFB">
      <w:r>
        <w:t xml:space="preserve">Por último, </w:t>
      </w:r>
      <w:r w:rsidR="00F2715E">
        <w:t>creamos los tfrecods a partir de los xml’s.</w:t>
      </w:r>
      <w:r w:rsidR="00F2715E" w:rsidRPr="00F2715E">
        <w:t xml:space="preserve"> </w:t>
      </w:r>
      <w:r w:rsidR="00F2715E">
        <w:t>Son archivos de almacenamiento binario propios de TensorFlow. Este tipo de archivos tienen un alto rendimiento, están muy optimizados, necesitan menos espacio en disco y por lo tanto se leen y escriben rápido. Es importante dado que el pipeline usa este archivo reduciendo el tipo de entrenamiento.</w:t>
      </w:r>
    </w:p>
    <w:p w14:paraId="2CEEBF50" w14:textId="77777777" w:rsidR="005A3EB7" w:rsidRDefault="005A3EB7">
      <w:pPr>
        <w:jc w:val="left"/>
      </w:pPr>
      <w:r>
        <w:br w:type="page"/>
      </w:r>
    </w:p>
    <w:p w14:paraId="7112465F" w14:textId="7CD83636" w:rsidR="00A14850" w:rsidRDefault="005A3EB7" w:rsidP="005A3EB7">
      <w:pPr>
        <w:pStyle w:val="Ttulo2"/>
      </w:pPr>
      <w:bookmarkStart w:id="38" w:name="_Toc75209743"/>
      <w:r>
        <w:lastRenderedPageBreak/>
        <w:t>Paquete de trabajo 4: Pruebas modelos DNN</w:t>
      </w:r>
      <w:bookmarkEnd w:id="38"/>
    </w:p>
    <w:p w14:paraId="7E40FD1F" w14:textId="2126C625" w:rsidR="00A14850" w:rsidRDefault="005B2802" w:rsidP="009D333E">
      <w:pPr>
        <w:ind w:firstLine="709"/>
      </w:pPr>
      <w:r>
        <w:t xml:space="preserve">De nuevo, </w:t>
      </w:r>
      <w:r w:rsidR="00CF4B95">
        <w:t xml:space="preserve">encontramos dos modelos </w:t>
      </w:r>
      <w:r w:rsidR="00EF6937">
        <w:t xml:space="preserve">de algoritmos </w:t>
      </w:r>
      <w:r w:rsidR="00CF4B95">
        <w:t>DNN</w:t>
      </w:r>
      <w:r w:rsidR="00EF6937">
        <w:t>. En este paquete detallaremos brevemente la mejor prueba de</w:t>
      </w:r>
      <w:r w:rsidR="00756C67">
        <w:t>l clasificador</w:t>
      </w:r>
      <w:r w:rsidR="0044593D">
        <w:t xml:space="preserve">, ya </w:t>
      </w:r>
      <w:r w:rsidR="00616E10">
        <w:t>que,</w:t>
      </w:r>
      <w:r w:rsidR="0044593D">
        <w:t xml:space="preserve"> aunque t</w:t>
      </w:r>
      <w:r w:rsidR="00152759">
        <w:t>enga buenos resultados no es tan innovador como un detector de objetos</w:t>
      </w:r>
      <w:r w:rsidR="009D333E">
        <w:t>.</w:t>
      </w:r>
    </w:p>
    <w:p w14:paraId="6B7C7814" w14:textId="2D5AB76F" w:rsidR="00A14850" w:rsidRDefault="00846A79" w:rsidP="00846A79">
      <w:pPr>
        <w:pStyle w:val="Ttulo3"/>
      </w:pPr>
      <w:bookmarkStart w:id="39" w:name="_Toc75209744"/>
      <w:r>
        <w:t>Clasificador</w:t>
      </w:r>
      <w:bookmarkEnd w:id="39"/>
    </w:p>
    <w:p w14:paraId="0C3BE1F6" w14:textId="016B9559" w:rsidR="00846A79" w:rsidRDefault="0068390F" w:rsidP="005A1006">
      <w:pPr>
        <w:ind w:firstLine="709"/>
      </w:pPr>
      <w:r>
        <w:rPr>
          <w:noProof/>
        </w:rPr>
        <w:drawing>
          <wp:anchor distT="0" distB="0" distL="114300" distR="114300" simplePos="0" relativeHeight="251673603" behindDoc="0" locked="0" layoutInCell="1" allowOverlap="1" wp14:anchorId="3527204C" wp14:editId="183C7CA2">
            <wp:simplePos x="0" y="0"/>
            <wp:positionH relativeFrom="margin">
              <wp:align>center</wp:align>
            </wp:positionH>
            <wp:positionV relativeFrom="paragraph">
              <wp:posOffset>653546</wp:posOffset>
            </wp:positionV>
            <wp:extent cx="4028536" cy="4278702"/>
            <wp:effectExtent l="0" t="0" r="0" b="7620"/>
            <wp:wrapTopAndBottom/>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8536" cy="4278702"/>
                    </a:xfrm>
                    <a:prstGeom prst="rect">
                      <a:avLst/>
                    </a:prstGeom>
                    <a:noFill/>
                    <a:ln>
                      <a:noFill/>
                    </a:ln>
                  </pic:spPr>
                </pic:pic>
              </a:graphicData>
            </a:graphic>
          </wp:anchor>
        </w:drawing>
      </w:r>
      <w:r w:rsidR="00931E5D">
        <w:t xml:space="preserve">En estas últimas pruebas utilizamos la librería </w:t>
      </w:r>
      <w:r w:rsidR="00D94541">
        <w:t xml:space="preserve">‘ImageDataGenerator’ que </w:t>
      </w:r>
      <w:r w:rsidR="005A1006">
        <w:t>hemos comentado en el anterior paquete</w:t>
      </w:r>
      <w:r w:rsidR="009563E8">
        <w:t xml:space="preserve">. </w:t>
      </w:r>
      <w:r>
        <w:t>Utilizando la siguiente arquitectura obtuvimos buenos resultados:</w:t>
      </w:r>
    </w:p>
    <w:p w14:paraId="5ED76923" w14:textId="21F6E0EE" w:rsidR="0068390F" w:rsidRDefault="00AD32C2" w:rsidP="00AD32C2">
      <w:pPr>
        <w:pStyle w:val="PiedeFigura"/>
      </w:pPr>
      <w:r>
        <w:t>Figura 14. Arquitectura clasificador</w:t>
      </w:r>
      <w:r w:rsidR="00F276C3">
        <w:t xml:space="preserve"> CNN.</w:t>
      </w:r>
    </w:p>
    <w:p w14:paraId="171FDA6A" w14:textId="2D6A696D" w:rsidR="00F276C3" w:rsidRDefault="00F276C3" w:rsidP="00F276C3">
      <w:r>
        <w:t>Los resultados obtenidos con esta arquitectura son los siguientes:</w:t>
      </w:r>
    </w:p>
    <w:tbl>
      <w:tblPr>
        <w:tblStyle w:val="Tablaconcuadrcula"/>
        <w:tblpPr w:leftFromText="141" w:rightFromText="141" w:vertAnchor="text" w:horzAnchor="margin" w:tblpXSpec="center" w:tblpY="164"/>
        <w:tblW w:w="5287" w:type="dxa"/>
        <w:tblLayout w:type="fixed"/>
        <w:tblLook w:val="04A0" w:firstRow="1" w:lastRow="0" w:firstColumn="1" w:lastColumn="0" w:noHBand="0" w:noVBand="1"/>
      </w:tblPr>
      <w:tblGrid>
        <w:gridCol w:w="1241"/>
        <w:gridCol w:w="1400"/>
        <w:gridCol w:w="1401"/>
        <w:gridCol w:w="1245"/>
      </w:tblGrid>
      <w:tr w:rsidR="00F276C3" w14:paraId="3D187903" w14:textId="77777777" w:rsidTr="00C713A7">
        <w:trPr>
          <w:trHeight w:val="474"/>
        </w:trPr>
        <w:tc>
          <w:tcPr>
            <w:tcW w:w="1241" w:type="dxa"/>
            <w:tcBorders>
              <w:top w:val="single" w:sz="4" w:space="0" w:color="auto"/>
              <w:left w:val="single" w:sz="4" w:space="0" w:color="auto"/>
              <w:bottom w:val="single" w:sz="4" w:space="0" w:color="auto"/>
              <w:right w:val="single" w:sz="4" w:space="0" w:color="auto"/>
            </w:tcBorders>
            <w:shd w:val="clear" w:color="auto" w:fill="F2CDD1" w:themeFill="accent2" w:themeFillTint="33"/>
            <w:vAlign w:val="center"/>
            <w:hideMark/>
          </w:tcPr>
          <w:p w14:paraId="53C9B7A6" w14:textId="77777777" w:rsidR="00F276C3" w:rsidRDefault="00F276C3" w:rsidP="002D45EA">
            <w:pPr>
              <w:ind w:left="32"/>
              <w:jc w:val="center"/>
              <w:rPr>
                <w:rFonts w:cstheme="minorHAnsi"/>
                <w:iCs/>
                <w:sz w:val="22"/>
              </w:rPr>
            </w:pPr>
            <w:r>
              <w:rPr>
                <w:rFonts w:cstheme="minorHAnsi"/>
                <w:iCs/>
              </w:rPr>
              <w:t>Accuracy</w:t>
            </w:r>
          </w:p>
        </w:tc>
        <w:tc>
          <w:tcPr>
            <w:tcW w:w="1400" w:type="dxa"/>
            <w:tcBorders>
              <w:top w:val="single" w:sz="4" w:space="0" w:color="auto"/>
              <w:left w:val="single" w:sz="4" w:space="0" w:color="auto"/>
              <w:bottom w:val="single" w:sz="4" w:space="0" w:color="auto"/>
              <w:right w:val="single" w:sz="4" w:space="0" w:color="auto"/>
            </w:tcBorders>
            <w:shd w:val="clear" w:color="auto" w:fill="F2CDD1" w:themeFill="accent2" w:themeFillTint="33"/>
            <w:vAlign w:val="center"/>
            <w:hideMark/>
          </w:tcPr>
          <w:p w14:paraId="7C974B3F" w14:textId="77777777" w:rsidR="00F276C3" w:rsidRDefault="00F276C3" w:rsidP="002D45EA">
            <w:pPr>
              <w:ind w:left="89"/>
              <w:jc w:val="center"/>
              <w:rPr>
                <w:rFonts w:cstheme="minorHAnsi"/>
                <w:iCs/>
              </w:rPr>
            </w:pPr>
            <w:r>
              <w:rPr>
                <w:rFonts w:cstheme="minorHAnsi"/>
                <w:iCs/>
              </w:rPr>
              <w:t>Loss</w:t>
            </w:r>
          </w:p>
        </w:tc>
        <w:tc>
          <w:tcPr>
            <w:tcW w:w="1401" w:type="dxa"/>
            <w:tcBorders>
              <w:top w:val="single" w:sz="4" w:space="0" w:color="auto"/>
              <w:left w:val="single" w:sz="4" w:space="0" w:color="auto"/>
              <w:bottom w:val="single" w:sz="4" w:space="0" w:color="auto"/>
              <w:right w:val="single" w:sz="4" w:space="0" w:color="auto"/>
            </w:tcBorders>
            <w:shd w:val="clear" w:color="auto" w:fill="F2CDD1" w:themeFill="accent2" w:themeFillTint="33"/>
            <w:vAlign w:val="center"/>
            <w:hideMark/>
          </w:tcPr>
          <w:p w14:paraId="532E97F6" w14:textId="77777777" w:rsidR="00F276C3" w:rsidRDefault="00F276C3" w:rsidP="002D45EA">
            <w:pPr>
              <w:ind w:left="-80"/>
              <w:jc w:val="center"/>
              <w:rPr>
                <w:rFonts w:cstheme="minorHAnsi"/>
                <w:iCs/>
              </w:rPr>
            </w:pPr>
            <w:r>
              <w:rPr>
                <w:rFonts w:cstheme="minorHAnsi"/>
                <w:iCs/>
              </w:rPr>
              <w:t>Val_loss</w:t>
            </w:r>
          </w:p>
        </w:tc>
        <w:tc>
          <w:tcPr>
            <w:tcW w:w="1245" w:type="dxa"/>
            <w:tcBorders>
              <w:top w:val="single" w:sz="4" w:space="0" w:color="auto"/>
              <w:left w:val="single" w:sz="4" w:space="0" w:color="auto"/>
              <w:bottom w:val="single" w:sz="4" w:space="0" w:color="auto"/>
              <w:right w:val="single" w:sz="4" w:space="0" w:color="auto"/>
            </w:tcBorders>
            <w:shd w:val="clear" w:color="auto" w:fill="F2CDD1" w:themeFill="accent2" w:themeFillTint="33"/>
            <w:vAlign w:val="center"/>
            <w:hideMark/>
          </w:tcPr>
          <w:p w14:paraId="3D889DBF" w14:textId="77777777" w:rsidR="00F276C3" w:rsidRDefault="00F276C3" w:rsidP="002D45EA">
            <w:pPr>
              <w:ind w:left="-80"/>
              <w:jc w:val="center"/>
              <w:rPr>
                <w:rFonts w:cstheme="minorHAnsi"/>
                <w:iCs/>
              </w:rPr>
            </w:pPr>
            <w:r>
              <w:rPr>
                <w:rFonts w:cstheme="minorHAnsi"/>
                <w:iCs/>
              </w:rPr>
              <w:t>Val_acc</w:t>
            </w:r>
          </w:p>
        </w:tc>
      </w:tr>
      <w:tr w:rsidR="00F276C3" w14:paraId="3D85CAFD" w14:textId="77777777" w:rsidTr="00C713A7">
        <w:trPr>
          <w:trHeight w:val="566"/>
        </w:trPr>
        <w:tc>
          <w:tcPr>
            <w:tcW w:w="1241" w:type="dxa"/>
            <w:tcBorders>
              <w:top w:val="single" w:sz="4" w:space="0" w:color="auto"/>
              <w:left w:val="single" w:sz="4" w:space="0" w:color="auto"/>
              <w:bottom w:val="single" w:sz="4" w:space="0" w:color="auto"/>
              <w:right w:val="single" w:sz="4" w:space="0" w:color="auto"/>
            </w:tcBorders>
            <w:vAlign w:val="center"/>
            <w:hideMark/>
          </w:tcPr>
          <w:p w14:paraId="6EE72CA6" w14:textId="77777777" w:rsidR="00F276C3" w:rsidRDefault="00F276C3" w:rsidP="002D45EA">
            <w:pPr>
              <w:autoSpaceDE w:val="0"/>
              <w:autoSpaceDN w:val="0"/>
              <w:adjustRightInd w:val="0"/>
              <w:spacing w:line="276" w:lineRule="auto"/>
              <w:jc w:val="center"/>
              <w:rPr>
                <w:rFonts w:cstheme="minorHAnsi"/>
                <w:iCs/>
              </w:rPr>
            </w:pPr>
            <w:r>
              <w:rPr>
                <w:rFonts w:cstheme="minorHAnsi"/>
                <w:color w:val="000000"/>
              </w:rPr>
              <w:t>0.9607</w:t>
            </w:r>
          </w:p>
        </w:tc>
        <w:tc>
          <w:tcPr>
            <w:tcW w:w="1400" w:type="dxa"/>
            <w:tcBorders>
              <w:top w:val="single" w:sz="4" w:space="0" w:color="auto"/>
              <w:left w:val="single" w:sz="4" w:space="0" w:color="auto"/>
              <w:bottom w:val="single" w:sz="4" w:space="0" w:color="auto"/>
              <w:right w:val="single" w:sz="4" w:space="0" w:color="auto"/>
            </w:tcBorders>
            <w:vAlign w:val="center"/>
            <w:hideMark/>
          </w:tcPr>
          <w:p w14:paraId="35A8BDDD" w14:textId="77777777" w:rsidR="00F276C3" w:rsidRDefault="00F276C3" w:rsidP="002D45EA">
            <w:pPr>
              <w:autoSpaceDE w:val="0"/>
              <w:autoSpaceDN w:val="0"/>
              <w:adjustRightInd w:val="0"/>
              <w:spacing w:line="276" w:lineRule="auto"/>
              <w:jc w:val="center"/>
              <w:rPr>
                <w:rFonts w:cstheme="minorHAnsi"/>
              </w:rPr>
            </w:pPr>
            <w:r>
              <w:rPr>
                <w:rFonts w:cstheme="minorHAnsi"/>
                <w:color w:val="000000"/>
              </w:rPr>
              <w:t>0.1058</w:t>
            </w:r>
          </w:p>
        </w:tc>
        <w:tc>
          <w:tcPr>
            <w:tcW w:w="1401" w:type="dxa"/>
            <w:tcBorders>
              <w:top w:val="single" w:sz="4" w:space="0" w:color="auto"/>
              <w:left w:val="single" w:sz="4" w:space="0" w:color="auto"/>
              <w:bottom w:val="single" w:sz="4" w:space="0" w:color="auto"/>
              <w:right w:val="single" w:sz="4" w:space="0" w:color="auto"/>
            </w:tcBorders>
            <w:vAlign w:val="center"/>
            <w:hideMark/>
          </w:tcPr>
          <w:p w14:paraId="25888DF2" w14:textId="77777777" w:rsidR="00F276C3" w:rsidRDefault="00F276C3" w:rsidP="002D45EA">
            <w:pPr>
              <w:autoSpaceDE w:val="0"/>
              <w:autoSpaceDN w:val="0"/>
              <w:adjustRightInd w:val="0"/>
              <w:spacing w:line="276" w:lineRule="auto"/>
              <w:jc w:val="center"/>
              <w:rPr>
                <w:rFonts w:cstheme="minorHAnsi"/>
                <w:iCs/>
              </w:rPr>
            </w:pPr>
            <w:r>
              <w:rPr>
                <w:rFonts w:cstheme="minorHAnsi"/>
                <w:color w:val="000000"/>
              </w:rPr>
              <w:t>0.4770</w:t>
            </w:r>
          </w:p>
        </w:tc>
        <w:tc>
          <w:tcPr>
            <w:tcW w:w="1245" w:type="dxa"/>
            <w:tcBorders>
              <w:top w:val="single" w:sz="4" w:space="0" w:color="auto"/>
              <w:left w:val="single" w:sz="4" w:space="0" w:color="auto"/>
              <w:bottom w:val="single" w:sz="4" w:space="0" w:color="auto"/>
              <w:right w:val="single" w:sz="4" w:space="0" w:color="auto"/>
            </w:tcBorders>
            <w:vAlign w:val="center"/>
            <w:hideMark/>
          </w:tcPr>
          <w:p w14:paraId="02BA3B69" w14:textId="77777777" w:rsidR="00F276C3" w:rsidRDefault="00F276C3" w:rsidP="002D45EA">
            <w:pPr>
              <w:autoSpaceDE w:val="0"/>
              <w:autoSpaceDN w:val="0"/>
              <w:adjustRightInd w:val="0"/>
              <w:spacing w:line="276" w:lineRule="auto"/>
              <w:jc w:val="center"/>
              <w:rPr>
                <w:rFonts w:cstheme="minorHAnsi"/>
                <w:iCs/>
              </w:rPr>
            </w:pPr>
            <w:r>
              <w:rPr>
                <w:rFonts w:cstheme="minorHAnsi"/>
                <w:color w:val="000000"/>
              </w:rPr>
              <w:t>0.7917</w:t>
            </w:r>
          </w:p>
        </w:tc>
      </w:tr>
    </w:tbl>
    <w:p w14:paraId="665B333E" w14:textId="77777777" w:rsidR="00F276C3" w:rsidRDefault="00F276C3" w:rsidP="00F276C3"/>
    <w:p w14:paraId="6189B6FA" w14:textId="6D7331D6" w:rsidR="0068390F" w:rsidRDefault="0068390F" w:rsidP="005A1006">
      <w:pPr>
        <w:ind w:firstLine="709"/>
      </w:pPr>
    </w:p>
    <w:p w14:paraId="774BCC96" w14:textId="31F47B6C" w:rsidR="00C713A7" w:rsidRDefault="00C713A7" w:rsidP="00C713A7"/>
    <w:p w14:paraId="0B2FAB7D" w14:textId="33E61AAC" w:rsidR="00C713A7" w:rsidRDefault="00C713A7" w:rsidP="00C713A7">
      <w:pPr>
        <w:pStyle w:val="PiedeTabla"/>
      </w:pPr>
      <w:r>
        <w:t xml:space="preserve">Tabla 1. Resultados </w:t>
      </w:r>
      <w:r w:rsidR="0035203A">
        <w:t>de</w:t>
      </w:r>
      <w:r w:rsidR="00A9509D">
        <w:t xml:space="preserve"> clasificador</w:t>
      </w:r>
    </w:p>
    <w:p w14:paraId="43ABED8A" w14:textId="51FD56D4" w:rsidR="00C27084" w:rsidRDefault="003B5F2E" w:rsidP="00C27084">
      <w:pPr>
        <w:ind w:firstLine="709"/>
      </w:pPr>
      <w:r>
        <w:lastRenderedPageBreak/>
        <w:t xml:space="preserve">Encontramos casi un </w:t>
      </w:r>
      <w:r w:rsidR="00E95B41">
        <w:t xml:space="preserve">80% de precisión, cabe añadir que los datos </w:t>
      </w:r>
      <w:r w:rsidR="004A351A">
        <w:t>con los que se ha realizado el entrenamiento no son del dataset final, al menos parte de ellos. E</w:t>
      </w:r>
      <w:r w:rsidR="00015AAF">
        <w:t xml:space="preserve">n este dataset, encontramos imágenes de incendios </w:t>
      </w:r>
      <w:r w:rsidR="00FD10B5">
        <w:t>relativamente grandes</w:t>
      </w:r>
      <w:r w:rsidR="00F46CA4">
        <w:t xml:space="preserve">, es decir, no son datos del todo realistas con los que </w:t>
      </w:r>
      <w:r w:rsidR="00F07753">
        <w:t>entrenar</w:t>
      </w:r>
      <w:r w:rsidR="00F46CA4">
        <w:t>.</w:t>
      </w:r>
    </w:p>
    <w:p w14:paraId="1BDF2140" w14:textId="4359B46E" w:rsidR="00C27084" w:rsidRDefault="008D65AA" w:rsidP="00C27084">
      <w:r>
        <w:rPr>
          <w:noProof/>
        </w:rPr>
        <w:drawing>
          <wp:anchor distT="0" distB="0" distL="114300" distR="114300" simplePos="0" relativeHeight="251675651" behindDoc="0" locked="0" layoutInCell="1" allowOverlap="1" wp14:anchorId="4A9C65FB" wp14:editId="4B42E4AE">
            <wp:simplePos x="0" y="0"/>
            <wp:positionH relativeFrom="margin">
              <wp:posOffset>3284855</wp:posOffset>
            </wp:positionH>
            <wp:positionV relativeFrom="paragraph">
              <wp:posOffset>269132</wp:posOffset>
            </wp:positionV>
            <wp:extent cx="2404110" cy="3406140"/>
            <wp:effectExtent l="0" t="0" r="0" b="381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097" t="-95" r="4097" b="4895"/>
                    <a:stretch/>
                  </pic:blipFill>
                  <pic:spPr bwMode="auto">
                    <a:xfrm>
                      <a:off x="0" y="0"/>
                      <a:ext cx="2404110" cy="3406140"/>
                    </a:xfrm>
                    <a:prstGeom prst="rect">
                      <a:avLst/>
                    </a:prstGeom>
                    <a:ln>
                      <a:noFill/>
                    </a:ln>
                    <a:extLst>
                      <a:ext uri="{53640926-AAD7-44D8-BBD7-CCE9431645EC}">
                        <a14:shadowObscured xmlns:a14="http://schemas.microsoft.com/office/drawing/2010/main"/>
                      </a:ext>
                    </a:extLst>
                  </pic:spPr>
                </pic:pic>
              </a:graphicData>
            </a:graphic>
          </wp:anchor>
        </w:drawing>
      </w:r>
      <w:r w:rsidR="00C27084">
        <w:t xml:space="preserve">Vamos </w:t>
      </w:r>
      <w:r w:rsidR="000F284D">
        <w:t>a</w:t>
      </w:r>
      <w:r w:rsidR="00C27084">
        <w:t xml:space="preserve"> most</w:t>
      </w:r>
      <w:r w:rsidR="000F284D">
        <w:t>r</w:t>
      </w:r>
      <w:r w:rsidR="00C27084">
        <w:t>ar algunas</w:t>
      </w:r>
      <w:r w:rsidR="000F284D">
        <w:t xml:space="preserve"> predicciones </w:t>
      </w:r>
      <w:r w:rsidR="00C32B67">
        <w:t>significativas:</w:t>
      </w:r>
    </w:p>
    <w:p w14:paraId="42A3FB1C" w14:textId="3A8D20CD" w:rsidR="00026204" w:rsidRDefault="008E505E" w:rsidP="00416324">
      <w:pPr>
        <w:pStyle w:val="PiedeFigura"/>
        <w:jc w:val="both"/>
      </w:pPr>
      <w:r>
        <w:rPr>
          <w:noProof/>
        </w:rPr>
        <w:drawing>
          <wp:anchor distT="0" distB="0" distL="114300" distR="114300" simplePos="0" relativeHeight="251677699" behindDoc="0" locked="0" layoutInCell="1" allowOverlap="1" wp14:anchorId="6689AAC4" wp14:editId="1EBDD844">
            <wp:simplePos x="0" y="0"/>
            <wp:positionH relativeFrom="margin">
              <wp:align>right</wp:align>
            </wp:positionH>
            <wp:positionV relativeFrom="paragraph">
              <wp:posOffset>4087495</wp:posOffset>
            </wp:positionV>
            <wp:extent cx="2239645" cy="3224530"/>
            <wp:effectExtent l="0" t="0" r="8255"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39645" cy="3224530"/>
                    </a:xfrm>
                    <a:prstGeom prst="rect">
                      <a:avLst/>
                    </a:prstGeom>
                  </pic:spPr>
                </pic:pic>
              </a:graphicData>
            </a:graphic>
            <wp14:sizeRelH relativeFrom="margin">
              <wp14:pctWidth>0</wp14:pctWidth>
            </wp14:sizeRelH>
            <wp14:sizeRelV relativeFrom="margin">
              <wp14:pctHeight>0</wp14:pctHeight>
            </wp14:sizeRelV>
          </wp:anchor>
        </w:drawing>
      </w:r>
      <w:r w:rsidR="00137560">
        <w:rPr>
          <w:noProof/>
        </w:rPr>
        <w:drawing>
          <wp:anchor distT="0" distB="0" distL="114300" distR="114300" simplePos="0" relativeHeight="251676675" behindDoc="0" locked="0" layoutInCell="1" allowOverlap="1" wp14:anchorId="4CD5FD10" wp14:editId="589D23CB">
            <wp:simplePos x="0" y="0"/>
            <wp:positionH relativeFrom="margin">
              <wp:align>left</wp:align>
            </wp:positionH>
            <wp:positionV relativeFrom="paragraph">
              <wp:posOffset>3968750</wp:posOffset>
            </wp:positionV>
            <wp:extent cx="2324735" cy="333756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5437"/>
                    <a:stretch/>
                  </pic:blipFill>
                  <pic:spPr bwMode="auto">
                    <a:xfrm>
                      <a:off x="0" y="0"/>
                      <a:ext cx="2324735" cy="333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2B67">
        <w:rPr>
          <w:noProof/>
        </w:rPr>
        <w:drawing>
          <wp:anchor distT="0" distB="0" distL="114300" distR="114300" simplePos="0" relativeHeight="251674627" behindDoc="0" locked="0" layoutInCell="1" allowOverlap="1" wp14:anchorId="23C58CC1" wp14:editId="7578B141">
            <wp:simplePos x="0" y="0"/>
            <wp:positionH relativeFrom="column">
              <wp:posOffset>1785</wp:posOffset>
            </wp:positionH>
            <wp:positionV relativeFrom="paragraph">
              <wp:posOffset>35165</wp:posOffset>
            </wp:positionV>
            <wp:extent cx="2313830" cy="3369261"/>
            <wp:effectExtent l="0" t="0" r="0" b="317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13830" cy="3369261"/>
                    </a:xfrm>
                    <a:prstGeom prst="rect">
                      <a:avLst/>
                    </a:prstGeom>
                  </pic:spPr>
                </pic:pic>
              </a:graphicData>
            </a:graphic>
          </wp:anchor>
        </w:drawing>
      </w:r>
      <w:r w:rsidR="00B6220B">
        <w:t>Figura 15. Acierto en predicción</w:t>
      </w:r>
      <w:r w:rsidR="00416324">
        <w:t xml:space="preserve"> bosque</w:t>
      </w:r>
      <w:r w:rsidR="008D65AA">
        <w:tab/>
      </w:r>
      <w:r w:rsidR="008D65AA">
        <w:tab/>
        <w:t xml:space="preserve"> </w:t>
      </w:r>
      <w:r w:rsidR="00A16F35">
        <w:tab/>
        <w:t xml:space="preserve">           </w:t>
      </w:r>
      <w:r w:rsidR="00B6220B">
        <w:t>Figura 16</w:t>
      </w:r>
      <w:r w:rsidR="00A16F35">
        <w:t>.</w:t>
      </w:r>
      <w:r w:rsidR="00B6220B">
        <w:t xml:space="preserve"> Fallo en predicción</w:t>
      </w:r>
      <w:r w:rsidR="00416324">
        <w:t xml:space="preserve"> conato</w:t>
      </w:r>
    </w:p>
    <w:p w14:paraId="071F9863" w14:textId="32510CBB" w:rsidR="00137560" w:rsidRDefault="00A16F35" w:rsidP="008E505E">
      <w:pPr>
        <w:pStyle w:val="PiedeFigura"/>
        <w:jc w:val="both"/>
        <w:rPr>
          <w:noProof/>
        </w:rPr>
      </w:pPr>
      <w:r>
        <w:rPr>
          <w:noProof/>
        </w:rPr>
        <w:t>Figura 17. Acierto en predicción conato</w:t>
      </w:r>
      <w:r>
        <w:rPr>
          <w:noProof/>
        </w:rPr>
        <w:tab/>
      </w:r>
      <w:r>
        <w:rPr>
          <w:noProof/>
        </w:rPr>
        <w:tab/>
      </w:r>
      <w:r>
        <w:rPr>
          <w:noProof/>
        </w:rPr>
        <w:tab/>
        <w:t xml:space="preserve">         </w:t>
      </w:r>
      <w:r w:rsidR="00FA615F">
        <w:rPr>
          <w:noProof/>
        </w:rPr>
        <w:t xml:space="preserve">     </w:t>
      </w:r>
      <w:r>
        <w:rPr>
          <w:noProof/>
        </w:rPr>
        <w:t>Figura 18. Fallo pred</w:t>
      </w:r>
      <w:r w:rsidR="00FA615F">
        <w:rPr>
          <w:noProof/>
        </w:rPr>
        <w:t>icción bosque</w:t>
      </w:r>
    </w:p>
    <w:p w14:paraId="1BC7E93B" w14:textId="6873006A" w:rsidR="00CF0C9D" w:rsidRDefault="003B1C41" w:rsidP="004363D3">
      <w:pPr>
        <w:pStyle w:val="Ttulo3"/>
      </w:pPr>
      <w:bookmarkStart w:id="40" w:name="_Toc75209745"/>
      <w:r>
        <w:lastRenderedPageBreak/>
        <w:t>Detector de objetos</w:t>
      </w:r>
      <w:bookmarkEnd w:id="40"/>
    </w:p>
    <w:p w14:paraId="55421344" w14:textId="0FF3E437" w:rsidR="007473F6" w:rsidRDefault="00C2640D" w:rsidP="007473F6">
      <w:pPr>
        <w:ind w:firstLine="709"/>
      </w:pPr>
      <w:r>
        <w:t>En esta</w:t>
      </w:r>
      <w:r w:rsidR="0009412F">
        <w:t xml:space="preserve"> sección construiremos nuestro propio detector de objetos </w:t>
      </w:r>
      <w:r w:rsidR="0091656E">
        <w:t xml:space="preserve">reutilizando modelos </w:t>
      </w:r>
      <w:r w:rsidR="002F1BE2">
        <w:t>que ya han sido entrenados con millones de fotografías</w:t>
      </w:r>
      <w:r w:rsidR="00EA5044">
        <w:t xml:space="preserve">, de esta forma </w:t>
      </w:r>
      <w:r w:rsidR="00037263">
        <w:t>heredaremos gran parte de la capacidad</w:t>
      </w:r>
      <w:r w:rsidR="005D4B9D">
        <w:t xml:space="preserve"> de “observación” del modelo pre-entrenado</w:t>
      </w:r>
      <w:r w:rsidR="002F1BE2">
        <w:t xml:space="preserve">. </w:t>
      </w:r>
      <w:r w:rsidR="00A81B15">
        <w:t>A e</w:t>
      </w:r>
      <w:r w:rsidR="002F1BE2">
        <w:t>s</w:t>
      </w:r>
      <w:r w:rsidR="00A81B15">
        <w:t xml:space="preserve">ta reutilización se le denomina transfer </w:t>
      </w:r>
      <w:r w:rsidR="00C205B4">
        <w:t>learning.</w:t>
      </w:r>
      <w:r w:rsidR="007473F6">
        <w:t xml:space="preserve"> </w:t>
      </w:r>
    </w:p>
    <w:p w14:paraId="48FD0B1A" w14:textId="4C0D3B0D" w:rsidR="00C2640D" w:rsidRDefault="00A81B15" w:rsidP="003B1C41">
      <w:r>
        <w:t xml:space="preserve"> </w:t>
      </w:r>
      <w:r w:rsidR="00BE27AC">
        <w:t>E</w:t>
      </w:r>
      <w:r w:rsidR="007473F6">
        <w:t>stos modelos pre</w:t>
      </w:r>
      <w:r w:rsidR="005D4B9D">
        <w:t>-</w:t>
      </w:r>
      <w:r w:rsidR="007473F6">
        <w:t>entrenados l</w:t>
      </w:r>
      <w:r w:rsidR="00BE27AC">
        <w:t xml:space="preserve">os configuraremos como </w:t>
      </w:r>
      <w:r w:rsidR="00834EBF">
        <w:t xml:space="preserve">consideremos </w:t>
      </w:r>
      <w:r w:rsidR="005D4B9D">
        <w:t xml:space="preserve">oportuno </w:t>
      </w:r>
      <w:r w:rsidR="00BE27AC">
        <w:t>y los</w:t>
      </w:r>
      <w:r w:rsidR="007473F6">
        <w:t xml:space="preserve"> volveremos a entrenar </w:t>
      </w:r>
      <w:r w:rsidR="003C7C25">
        <w:t>con nuestros datos</w:t>
      </w:r>
      <w:r w:rsidR="00834EBF">
        <w:t xml:space="preserve">. De esta forma especializamos </w:t>
      </w:r>
      <w:r w:rsidR="00A66279">
        <w:t xml:space="preserve">el modelo </w:t>
      </w:r>
      <w:r w:rsidR="00834EBF">
        <w:t>en la detección de</w:t>
      </w:r>
      <w:r w:rsidR="00A66279">
        <w:t xml:space="preserve"> los objetos que</w:t>
      </w:r>
      <w:r w:rsidR="00656471">
        <w:t xml:space="preserve"> queramos</w:t>
      </w:r>
      <w:r w:rsidR="00A66279">
        <w:t>.</w:t>
      </w:r>
      <w:r w:rsidR="00656471">
        <w:t xml:space="preserve"> </w:t>
      </w:r>
      <w:r w:rsidR="007B2C01">
        <w:t>El siguiente ejemplo ilustrará a lo que me refiero.</w:t>
      </w:r>
    </w:p>
    <w:p w14:paraId="30E926BB" w14:textId="700146D6" w:rsidR="00AE7910" w:rsidRDefault="00DB5EF8" w:rsidP="003B1C41">
      <w:r>
        <w:rPr>
          <w:noProof/>
        </w:rPr>
        <w:drawing>
          <wp:anchor distT="0" distB="0" distL="114300" distR="114300" simplePos="0" relativeHeight="251678723" behindDoc="0" locked="0" layoutInCell="1" allowOverlap="1" wp14:anchorId="2EA4D2A6" wp14:editId="020BEF4E">
            <wp:simplePos x="0" y="0"/>
            <wp:positionH relativeFrom="margin">
              <wp:posOffset>3154045</wp:posOffset>
            </wp:positionH>
            <wp:positionV relativeFrom="paragraph">
              <wp:posOffset>316535</wp:posOffset>
            </wp:positionV>
            <wp:extent cx="2372360" cy="2113915"/>
            <wp:effectExtent l="0" t="0" r="8890" b="63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72360"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39C">
        <w:rPr>
          <w:noProof/>
        </w:rPr>
        <w:drawing>
          <wp:anchor distT="0" distB="0" distL="114300" distR="114300" simplePos="0" relativeHeight="251679747" behindDoc="0" locked="0" layoutInCell="1" allowOverlap="1" wp14:anchorId="2B9349EF" wp14:editId="64F584BF">
            <wp:simplePos x="0" y="0"/>
            <wp:positionH relativeFrom="margin">
              <wp:align>left</wp:align>
            </wp:positionH>
            <wp:positionV relativeFrom="paragraph">
              <wp:posOffset>338430</wp:posOffset>
            </wp:positionV>
            <wp:extent cx="2321560" cy="2061845"/>
            <wp:effectExtent l="0" t="0" r="254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1781" cy="2061932"/>
                    </a:xfrm>
                    <a:prstGeom prst="rect">
                      <a:avLst/>
                    </a:prstGeom>
                    <a:noFill/>
                    <a:ln>
                      <a:noFill/>
                    </a:ln>
                  </pic:spPr>
                </pic:pic>
              </a:graphicData>
            </a:graphic>
          </wp:anchor>
        </w:drawing>
      </w:r>
      <w:r w:rsidR="001E64DA">
        <w:t xml:space="preserve">Ejemplo de </w:t>
      </w:r>
      <w:r w:rsidR="00833586">
        <w:t xml:space="preserve">pruebas realizadas con el </w:t>
      </w:r>
      <w:r w:rsidR="003B3B4D">
        <w:t xml:space="preserve">modelo YoLo, </w:t>
      </w:r>
      <w:r w:rsidR="001E64DA">
        <w:t>resultados</w:t>
      </w:r>
      <w:r w:rsidR="004D7D3D">
        <w:t xml:space="preserve"> antes del </w:t>
      </w:r>
      <w:r w:rsidR="00B8339C">
        <w:t>reentrenarlo</w:t>
      </w:r>
      <w:r w:rsidR="001E64DA">
        <w:t>:</w:t>
      </w:r>
    </w:p>
    <w:p w14:paraId="4999C06E" w14:textId="618F27A2" w:rsidR="000F7006" w:rsidRDefault="00B8339C" w:rsidP="00B8339C">
      <w:pPr>
        <w:pStyle w:val="PiedeFigura"/>
        <w:jc w:val="left"/>
      </w:pPr>
      <w:r>
        <w:t xml:space="preserve">Figura 19. Fotografía </w:t>
      </w:r>
      <w:r w:rsidR="00E6064E">
        <w:t>sin procesar por YoLo</w:t>
      </w:r>
      <w:r w:rsidR="009066F7" w:rsidRPr="009066F7">
        <w:t xml:space="preserve"> </w:t>
      </w:r>
      <w:r w:rsidR="00DB5EF8">
        <w:tab/>
        <w:t xml:space="preserve">          </w:t>
      </w:r>
      <w:r w:rsidR="00E6064E">
        <w:t xml:space="preserve">Figura 20. Fotografía </w:t>
      </w:r>
      <w:r w:rsidR="00DB5EF8">
        <w:t>post-procesada por YoLo</w:t>
      </w:r>
    </w:p>
    <w:p w14:paraId="5F3138E5" w14:textId="4BF056B4" w:rsidR="00D77945" w:rsidRDefault="00641DA6" w:rsidP="003B3B4D">
      <w:r>
        <w:rPr>
          <w:noProof/>
        </w:rPr>
        <w:drawing>
          <wp:anchor distT="0" distB="0" distL="114300" distR="114300" simplePos="0" relativeHeight="251680771" behindDoc="0" locked="0" layoutInCell="1" allowOverlap="1" wp14:anchorId="4487CA13" wp14:editId="3B27C609">
            <wp:simplePos x="0" y="0"/>
            <wp:positionH relativeFrom="margin">
              <wp:align>center</wp:align>
            </wp:positionH>
            <wp:positionV relativeFrom="paragraph">
              <wp:posOffset>337541</wp:posOffset>
            </wp:positionV>
            <wp:extent cx="3028315" cy="2272030"/>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8315" cy="2272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B4D">
        <w:t>Reentrenamiento del</w:t>
      </w:r>
      <w:r w:rsidR="007D11C2">
        <w:t xml:space="preserve"> modelo </w:t>
      </w:r>
      <w:r w:rsidR="003B3B4D">
        <w:t>para detectar matrículas:</w:t>
      </w:r>
    </w:p>
    <w:p w14:paraId="5B864DED" w14:textId="5D2EC74B" w:rsidR="00D77945" w:rsidRDefault="00641DA6" w:rsidP="00641DA6">
      <w:pPr>
        <w:pStyle w:val="PiedeFigura"/>
      </w:pPr>
      <w:r>
        <w:t>Figura 21. Detector de matriculas a partir de</w:t>
      </w:r>
      <w:r w:rsidR="00344572">
        <w:t>l modelo YoLo</w:t>
      </w:r>
    </w:p>
    <w:p w14:paraId="2BF8262F" w14:textId="3656CC30" w:rsidR="00706391" w:rsidRDefault="00710CB3" w:rsidP="003B1C41">
      <w:r>
        <w:t xml:space="preserve">A partir de aquí, </w:t>
      </w:r>
      <w:r w:rsidR="00344572">
        <w:t>utilizaremos</w:t>
      </w:r>
      <w:r w:rsidR="002110B5">
        <w:t xml:space="preserve"> </w:t>
      </w:r>
      <w:r w:rsidR="00105DC6">
        <w:t>la API de Ten</w:t>
      </w:r>
      <w:r w:rsidR="00DC5E8A">
        <w:t>so</w:t>
      </w:r>
      <w:r w:rsidR="00047BF2">
        <w:t xml:space="preserve">Flow para desarrollar </w:t>
      </w:r>
      <w:r w:rsidR="009B78C7">
        <w:t>nuevos</w:t>
      </w:r>
      <w:r w:rsidR="00047BF2">
        <w:t xml:space="preserve"> modelos</w:t>
      </w:r>
      <w:r w:rsidR="00693987">
        <w:t>,</w:t>
      </w:r>
      <w:r w:rsidR="00B770DD">
        <w:t xml:space="preserve"> aunque YoLo </w:t>
      </w:r>
      <w:r w:rsidR="003C4D91">
        <w:t xml:space="preserve">ofrezca </w:t>
      </w:r>
      <w:r w:rsidR="00806C50">
        <w:t xml:space="preserve">buenas prestaciones, TensorFlow ofrece una </w:t>
      </w:r>
      <w:r w:rsidR="008C5348">
        <w:t>amplia</w:t>
      </w:r>
      <w:r w:rsidR="00806C50">
        <w:t xml:space="preserve"> biblioteca</w:t>
      </w:r>
      <w:r w:rsidR="008C5348">
        <w:t xml:space="preserve"> de modelos descargables y fácilmente configurables, por lo que consid</w:t>
      </w:r>
      <w:r w:rsidR="009D42E1">
        <w:t>eramos</w:t>
      </w:r>
      <w:r w:rsidR="008C5348">
        <w:t xml:space="preserve"> que facilita</w:t>
      </w:r>
      <w:r w:rsidR="009D42E1">
        <w:t>ra</w:t>
      </w:r>
      <w:r w:rsidR="008C5348">
        <w:t xml:space="preserve"> </w:t>
      </w:r>
      <w:r w:rsidR="00741635">
        <w:t>las pruebas.</w:t>
      </w:r>
    </w:p>
    <w:p w14:paraId="740B0970" w14:textId="0B7506EC" w:rsidR="00741635" w:rsidRDefault="00E365AF" w:rsidP="003B1C41">
      <w:r>
        <w:lastRenderedPageBreak/>
        <w:t xml:space="preserve">Instalaremos </w:t>
      </w:r>
      <w:r w:rsidR="00D14E7F">
        <w:t>Tensorflow</w:t>
      </w:r>
      <w:r w:rsidR="00CB4A4B">
        <w:t xml:space="preserve"> y para </w:t>
      </w:r>
      <w:r w:rsidR="008D5F02">
        <w:t xml:space="preserve">explotar </w:t>
      </w:r>
      <w:r w:rsidR="00070F51">
        <w:t>la</w:t>
      </w:r>
      <w:r w:rsidR="001C0326">
        <w:t xml:space="preserve"> funcionalidad</w:t>
      </w:r>
      <w:r w:rsidR="002925F0">
        <w:t xml:space="preserve"> de la GPU</w:t>
      </w:r>
      <w:r w:rsidR="001C0326">
        <w:t xml:space="preserve"> es necesario instalar </w:t>
      </w:r>
      <w:r w:rsidR="002925F0">
        <w:t>CUDA To</w:t>
      </w:r>
      <w:r w:rsidR="00351B88">
        <w:t>o</w:t>
      </w:r>
      <w:r w:rsidR="002925F0">
        <w:t>lkit</w:t>
      </w:r>
      <w:r w:rsidR="00351B88">
        <w:t xml:space="preserve"> y CuDNN, deberemos asegurarnos de tener un modelo posterior a la </w:t>
      </w:r>
      <w:r w:rsidR="00862B14">
        <w:t>N</w:t>
      </w:r>
      <w:r w:rsidR="00351B88">
        <w:t xml:space="preserve">vidia </w:t>
      </w:r>
      <w:r w:rsidR="00862B14">
        <w:t>650</w:t>
      </w:r>
      <w:r w:rsidR="000D638B">
        <w:t>.</w:t>
      </w:r>
      <w:r w:rsidR="00245523">
        <w:rPr>
          <w:color w:val="FF0000"/>
        </w:rPr>
        <w:t xml:space="preserve"> </w:t>
      </w:r>
    </w:p>
    <w:p w14:paraId="60E8D193" w14:textId="1907ADD6" w:rsidR="005A6FF0" w:rsidRDefault="005A6FF0" w:rsidP="003B1C41">
      <w:r>
        <w:t xml:space="preserve">A </w:t>
      </w:r>
      <w:r w:rsidR="00F14DD3">
        <w:t>continuación,</w:t>
      </w:r>
      <w:r>
        <w:t xml:space="preserve"> </w:t>
      </w:r>
      <w:r w:rsidR="00C876D5">
        <w:t>seguimos</w:t>
      </w:r>
      <w:r>
        <w:t xml:space="preserve"> los siguientes pasos</w:t>
      </w:r>
      <w:r w:rsidR="00F14DD3">
        <w:t xml:space="preserve"> para </w:t>
      </w:r>
      <w:r w:rsidR="00351894">
        <w:t>nuestros modelos</w:t>
      </w:r>
      <w:r w:rsidR="00F14DD3">
        <w:t xml:space="preserve"> mi modelo:</w:t>
      </w:r>
    </w:p>
    <w:p w14:paraId="2E92D57B" w14:textId="716D7860" w:rsidR="00861CAA" w:rsidRDefault="00E37DEF" w:rsidP="002D7601">
      <w:pPr>
        <w:pStyle w:val="Prrafodelista"/>
        <w:numPr>
          <w:ilvl w:val="0"/>
          <w:numId w:val="45"/>
        </w:numPr>
      </w:pPr>
      <w:r>
        <w:t>Preparar las imágene</w:t>
      </w:r>
      <w:r w:rsidR="000F5C6F">
        <w:t>s</w:t>
      </w:r>
      <w:r w:rsidR="00F672E7">
        <w:t>.</w:t>
      </w:r>
    </w:p>
    <w:p w14:paraId="0FAFEE45" w14:textId="1AAD69BD" w:rsidR="00F672E7" w:rsidRDefault="00F672E7" w:rsidP="002D7601">
      <w:pPr>
        <w:pStyle w:val="Prrafodelista"/>
        <w:numPr>
          <w:ilvl w:val="0"/>
          <w:numId w:val="45"/>
        </w:numPr>
      </w:pPr>
      <w:r>
        <w:t xml:space="preserve">Crear los tf records </w:t>
      </w:r>
      <w:r w:rsidR="003E6D3C">
        <w:t>de las imágenes</w:t>
      </w:r>
    </w:p>
    <w:p w14:paraId="09BE43DE" w14:textId="0FA028FC" w:rsidR="003E6D3C" w:rsidRDefault="003E6D3C" w:rsidP="002D7601">
      <w:pPr>
        <w:pStyle w:val="Prrafodelista"/>
        <w:numPr>
          <w:ilvl w:val="0"/>
          <w:numId w:val="45"/>
        </w:numPr>
      </w:pPr>
      <w:r>
        <w:t xml:space="preserve">Configurar </w:t>
      </w:r>
      <w:r w:rsidR="004C0F54">
        <w:t>un pipeline</w:t>
      </w:r>
      <w:r w:rsidR="00C91A63">
        <w:t xml:space="preserve"> para el entrenamiento</w:t>
      </w:r>
    </w:p>
    <w:p w14:paraId="3A0126CF" w14:textId="4A1D6E73" w:rsidR="00C91A63" w:rsidRDefault="00735FDE" w:rsidP="002D7601">
      <w:pPr>
        <w:pStyle w:val="Prrafodelista"/>
        <w:numPr>
          <w:ilvl w:val="0"/>
          <w:numId w:val="45"/>
        </w:numPr>
      </w:pPr>
      <w:r>
        <w:t>Fase de entrenamiento y monitoreo</w:t>
      </w:r>
    </w:p>
    <w:p w14:paraId="662319DA" w14:textId="18A14E38" w:rsidR="00735FDE" w:rsidRDefault="00735FDE" w:rsidP="002D7601">
      <w:pPr>
        <w:pStyle w:val="Prrafodelista"/>
        <w:numPr>
          <w:ilvl w:val="0"/>
          <w:numId w:val="45"/>
        </w:numPr>
      </w:pPr>
      <w:r>
        <w:t xml:space="preserve">Exportar el resultado y usarlo o bien mediante un </w:t>
      </w:r>
      <w:r w:rsidR="008A18AA">
        <w:t>checkpoint o bien el propio modelo.</w:t>
      </w:r>
    </w:p>
    <w:p w14:paraId="7F4287D1" w14:textId="5465AEDE" w:rsidR="008A18AA" w:rsidRDefault="008A18AA" w:rsidP="008A18AA"/>
    <w:p w14:paraId="05C4F014" w14:textId="4AAA47FD" w:rsidR="004704CF" w:rsidRDefault="00B50EEA" w:rsidP="000C64A2">
      <w:r>
        <w:t xml:space="preserve">Tanto la preparación de imágenes como </w:t>
      </w:r>
      <w:r w:rsidR="005619A0">
        <w:t>la creación de los tfrecord han sido explicados en el paquete anterior.</w:t>
      </w:r>
      <w:r w:rsidR="002E1C81">
        <w:t xml:space="preserve"> Aunque cabe añadir que es una buena práctica </w:t>
      </w:r>
      <w:r w:rsidR="000C64A2">
        <w:t>particionar el dataset</w:t>
      </w:r>
      <w:r w:rsidR="002479FB">
        <w:t xml:space="preserve">. </w:t>
      </w:r>
      <w:r w:rsidR="001127C2">
        <w:t xml:space="preserve">Esto se hace para </w:t>
      </w:r>
      <w:r w:rsidR="000C64A2">
        <w:t>más</w:t>
      </w:r>
      <w:r w:rsidR="001127C2">
        <w:t xml:space="preserve"> tarde </w:t>
      </w:r>
      <w:r w:rsidR="006563B3">
        <w:t xml:space="preserve">poder evaluar </w:t>
      </w:r>
      <w:r w:rsidR="00A90C98">
        <w:t xml:space="preserve">el </w:t>
      </w:r>
      <w:r w:rsidR="006563B3">
        <w:t xml:space="preserve">modelo. </w:t>
      </w:r>
    </w:p>
    <w:p w14:paraId="0F38592E" w14:textId="434320E0" w:rsidR="00A32EA9" w:rsidRDefault="00BB0DE2" w:rsidP="00565E78">
      <w:r>
        <w:rPr>
          <w:noProof/>
        </w:rPr>
        <w:drawing>
          <wp:anchor distT="0" distB="0" distL="114300" distR="114300" simplePos="0" relativeHeight="251681795" behindDoc="0" locked="0" layoutInCell="1" allowOverlap="1" wp14:anchorId="4C92826B" wp14:editId="015109DF">
            <wp:simplePos x="0" y="0"/>
            <wp:positionH relativeFrom="margin">
              <wp:align>center</wp:align>
            </wp:positionH>
            <wp:positionV relativeFrom="paragraph">
              <wp:posOffset>499745</wp:posOffset>
            </wp:positionV>
            <wp:extent cx="1771650" cy="828675"/>
            <wp:effectExtent l="0" t="0" r="0"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71650" cy="828675"/>
                    </a:xfrm>
                    <a:prstGeom prst="rect">
                      <a:avLst/>
                    </a:prstGeom>
                  </pic:spPr>
                </pic:pic>
              </a:graphicData>
            </a:graphic>
          </wp:anchor>
        </w:drawing>
      </w:r>
      <w:r w:rsidR="009B4EAE">
        <w:t>Por último</w:t>
      </w:r>
      <w:r w:rsidR="000D167A">
        <w:t>,</w:t>
      </w:r>
      <w:r w:rsidR="009B4EAE">
        <w:t xml:space="preserve"> </w:t>
      </w:r>
      <w:r w:rsidR="000D167A">
        <w:t xml:space="preserve">Tensorflow requiere </w:t>
      </w:r>
      <w:r w:rsidR="00584F0B">
        <w:t xml:space="preserve">de un mapa de etiquetas </w:t>
      </w:r>
      <w:r w:rsidR="00265B19">
        <w:t>que contenga los objetos que queremos re</w:t>
      </w:r>
      <w:r w:rsidR="00A4561A">
        <w:t>conocer, como solo queremos humo</w:t>
      </w:r>
      <w:r w:rsidR="006039E4">
        <w:t xml:space="preserve"> el label map solo </w:t>
      </w:r>
      <w:r w:rsidR="009D3E11">
        <w:t>contendrá un item</w:t>
      </w:r>
      <w:r w:rsidR="000A4289">
        <w:t>.</w:t>
      </w:r>
    </w:p>
    <w:p w14:paraId="772584CA" w14:textId="17C99C17" w:rsidR="008A1598" w:rsidRPr="00565E78" w:rsidRDefault="00365A8A" w:rsidP="009F1B23">
      <w:pPr>
        <w:pStyle w:val="PiedeFigura"/>
      </w:pPr>
      <w:r>
        <w:t>Figura 22. Representación de un label_map</w:t>
      </w:r>
    </w:p>
    <w:p w14:paraId="42BFBEDB" w14:textId="77777777" w:rsidR="009F1B23" w:rsidRDefault="009F1B23" w:rsidP="00870A6C">
      <w:pPr>
        <w:pStyle w:val="Ttulo4"/>
      </w:pPr>
    </w:p>
    <w:p w14:paraId="74FD0113" w14:textId="2C75EADC" w:rsidR="009B15A2" w:rsidRDefault="00870A6C" w:rsidP="00870A6C">
      <w:pPr>
        <w:pStyle w:val="Ttulo4"/>
      </w:pPr>
      <w:r>
        <w:t>Configuración del pipeline para el entrenamiento</w:t>
      </w:r>
    </w:p>
    <w:p w14:paraId="6270B785" w14:textId="193D4422" w:rsidR="00870A6C" w:rsidRDefault="00870A6C" w:rsidP="00870A6C"/>
    <w:p w14:paraId="5E6B8585" w14:textId="4C0DDCE1" w:rsidR="00870A6C" w:rsidRDefault="00B53AA9" w:rsidP="009F1B23">
      <w:pPr>
        <w:ind w:firstLine="709"/>
      </w:pPr>
      <w:r>
        <w:t xml:space="preserve">TensorFlow </w:t>
      </w:r>
      <w:r w:rsidR="00C4469C">
        <w:t xml:space="preserve">dispone de </w:t>
      </w:r>
      <w:r w:rsidR="00D571DF">
        <w:t xml:space="preserve">un repositorio de github </w:t>
      </w:r>
      <w:r w:rsidR="00F9238D">
        <w:t>llamado Model Zoo, donde encon</w:t>
      </w:r>
      <w:r w:rsidR="00B97D76">
        <w:t>tramos muchos modelos de detección de objetos preentrenados</w:t>
      </w:r>
      <w:r w:rsidR="00E2259D">
        <w:t xml:space="preserve">. </w:t>
      </w:r>
      <w:r w:rsidR="00191F8B">
        <w:t xml:space="preserve">Para este entrenamiento </w:t>
      </w:r>
      <w:r w:rsidR="002838A5">
        <w:t xml:space="preserve">se ha utilizado </w:t>
      </w:r>
      <w:r w:rsidR="00A147A7">
        <w:t>SSD ResNet50.</w:t>
      </w:r>
    </w:p>
    <w:p w14:paraId="67F84FE7" w14:textId="4F7317E3" w:rsidR="005D157B" w:rsidRPr="00870A6C" w:rsidRDefault="002838A5" w:rsidP="00870A6C">
      <w:r>
        <w:t>Es necesario configurar</w:t>
      </w:r>
      <w:r w:rsidR="00C71D9E">
        <w:t xml:space="preserve"> la</w:t>
      </w:r>
      <w:r w:rsidR="008564AB">
        <w:t xml:space="preserve"> pipeline</w:t>
      </w:r>
      <w:r w:rsidR="00C71D9E">
        <w:t xml:space="preserve"> con los atributos que consideremos óptimos para el entrenamiento</w:t>
      </w:r>
      <w:r w:rsidR="00712122">
        <w:t>. Una pipeli</w:t>
      </w:r>
      <w:r w:rsidR="006E0EFF">
        <w:t>ne contiene las siguientes partes configurables</w:t>
      </w:r>
      <w:r w:rsidR="005D157B">
        <w:t>:</w:t>
      </w:r>
    </w:p>
    <w:p w14:paraId="49DCC561" w14:textId="32B82C02" w:rsidR="00D27DDC" w:rsidRDefault="00411982" w:rsidP="00411982">
      <w:pPr>
        <w:pStyle w:val="Prrafodelista"/>
        <w:numPr>
          <w:ilvl w:val="0"/>
          <w:numId w:val="46"/>
        </w:numPr>
      </w:pPr>
      <w:r>
        <w:t>Model</w:t>
      </w:r>
      <w:r w:rsidR="00D91714">
        <w:t xml:space="preserve">: esta sección define </w:t>
      </w:r>
      <w:r w:rsidR="004171A5">
        <w:t xml:space="preserve">el tipo de modelo que va a ser entrenado, </w:t>
      </w:r>
      <w:r w:rsidR="00700F09">
        <w:t>meta-</w:t>
      </w:r>
      <w:r w:rsidR="00962E13">
        <w:t>arquitectura.</w:t>
      </w:r>
      <w:r w:rsidR="000F1235">
        <w:t xml:space="preserve"> Dentro de los model</w:t>
      </w:r>
      <w:r w:rsidR="000A53F9">
        <w:t xml:space="preserve">os posibles, los </w:t>
      </w:r>
      <w:r w:rsidR="005942CF">
        <w:t xml:space="preserve">R-CNN suelen proporcionar una gran precisión, </w:t>
      </w:r>
      <w:r w:rsidR="00B02C0B">
        <w:t xml:space="preserve">Mientras que los modelos SSD </w:t>
      </w:r>
      <w:r w:rsidR="001F08E9">
        <w:t>procesan rápidamente.</w:t>
      </w:r>
    </w:p>
    <w:p w14:paraId="630E52B2" w14:textId="655BCD03" w:rsidR="004E0713" w:rsidRDefault="00962E13" w:rsidP="00BF37AD">
      <w:pPr>
        <w:pStyle w:val="Prrafodelista"/>
        <w:numPr>
          <w:ilvl w:val="0"/>
          <w:numId w:val="46"/>
        </w:numPr>
      </w:pPr>
      <w:r>
        <w:t>Train_con</w:t>
      </w:r>
      <w:r w:rsidR="00DE781F">
        <w:t xml:space="preserve">fig: </w:t>
      </w:r>
      <w:r w:rsidR="00F7203B">
        <w:t xml:space="preserve">se definen los parámetros que </w:t>
      </w:r>
      <w:r w:rsidR="00B14AE8">
        <w:t xml:space="preserve">usarán </w:t>
      </w:r>
      <w:r w:rsidR="00701AD9">
        <w:t>para entrenar</w:t>
      </w:r>
      <w:r w:rsidR="00F42950">
        <w:t>.</w:t>
      </w:r>
    </w:p>
    <w:p w14:paraId="0DD4CFAC" w14:textId="4B2F373D" w:rsidR="000B7424" w:rsidRDefault="000B7424" w:rsidP="00BF37AD">
      <w:pPr>
        <w:pStyle w:val="Prrafodelista"/>
        <w:numPr>
          <w:ilvl w:val="0"/>
          <w:numId w:val="46"/>
        </w:numPr>
      </w:pPr>
      <w:r>
        <w:t xml:space="preserve">Eval_config: </w:t>
      </w:r>
      <w:r w:rsidR="00700EDA">
        <w:t xml:space="preserve">determina </w:t>
      </w:r>
      <w:r w:rsidR="002F6674">
        <w:t>las métricas de evaluación</w:t>
      </w:r>
    </w:p>
    <w:p w14:paraId="6973B170" w14:textId="4E57853C" w:rsidR="00F42950" w:rsidRDefault="00AC7780" w:rsidP="00411982">
      <w:pPr>
        <w:pStyle w:val="Prrafodelista"/>
        <w:numPr>
          <w:ilvl w:val="0"/>
          <w:numId w:val="46"/>
        </w:numPr>
      </w:pPr>
      <w:r>
        <w:t>Train</w:t>
      </w:r>
      <w:r w:rsidR="003E4CAB">
        <w:t xml:space="preserve">_input_config: define </w:t>
      </w:r>
      <w:r w:rsidR="002D77A1">
        <w:t xml:space="preserve">el dataset con el que </w:t>
      </w:r>
      <w:r w:rsidR="004E0713">
        <w:t>vamos a entrenar</w:t>
      </w:r>
      <w:r w:rsidR="009252F8">
        <w:t>, en nuestro caso la carpeta train.</w:t>
      </w:r>
    </w:p>
    <w:p w14:paraId="463BA1C7" w14:textId="52404BC2" w:rsidR="00BF37AD" w:rsidRDefault="00EE68FD" w:rsidP="00411982">
      <w:pPr>
        <w:pStyle w:val="Prrafodelista"/>
        <w:numPr>
          <w:ilvl w:val="0"/>
          <w:numId w:val="46"/>
        </w:numPr>
      </w:pPr>
      <w:r>
        <w:lastRenderedPageBreak/>
        <w:t>Eval_config:</w:t>
      </w:r>
      <w:r w:rsidR="00243A14">
        <w:t xml:space="preserve"> define el dataset con el que vamos a evaluar el modelo</w:t>
      </w:r>
      <w:r w:rsidR="009252F8">
        <w:t xml:space="preserve">, en nuestro caso la carpeta </w:t>
      </w:r>
      <w:r w:rsidR="002C5180">
        <w:t>test.</w:t>
      </w:r>
    </w:p>
    <w:p w14:paraId="7BDE1484" w14:textId="1601A6C9" w:rsidR="00F333B8" w:rsidRDefault="00F333B8" w:rsidP="00F333B8"/>
    <w:p w14:paraId="586834BA" w14:textId="12C21B92" w:rsidR="0008531C" w:rsidRDefault="0008531C" w:rsidP="0008531C">
      <w:pPr>
        <w:pStyle w:val="Ttulo4"/>
      </w:pPr>
      <w:r>
        <w:t>Entrenamiento del modelo</w:t>
      </w:r>
    </w:p>
    <w:p w14:paraId="3BA86EAE" w14:textId="47AADD5B" w:rsidR="0008531C" w:rsidRDefault="0008531C" w:rsidP="0008531C"/>
    <w:p w14:paraId="00FAC53A" w14:textId="19FD2A20" w:rsidR="0008531C" w:rsidRDefault="001E2922" w:rsidP="0069356B">
      <w:pPr>
        <w:ind w:firstLine="709"/>
      </w:pPr>
      <w:r>
        <w:t xml:space="preserve">Una vez configurado </w:t>
      </w:r>
      <w:r w:rsidR="003D4910">
        <w:t>podemos comenzar el entrenamiento</w:t>
      </w:r>
      <w:r>
        <w:t>, esta es una fase que ha resultado ser</w:t>
      </w:r>
      <w:r w:rsidR="00005831">
        <w:t xml:space="preserve"> lenta, </w:t>
      </w:r>
      <w:r w:rsidR="002559EE">
        <w:t xml:space="preserve">de más de </w:t>
      </w:r>
      <w:r w:rsidR="004B39A0">
        <w:t xml:space="preserve">12 horas, dado que el Bach_size máximo </w:t>
      </w:r>
      <w:r w:rsidR="00944A1C">
        <w:t xml:space="preserve">que puede soportar </w:t>
      </w:r>
      <w:r w:rsidR="001510D5">
        <w:t>el equipo disponible</w:t>
      </w:r>
      <w:r w:rsidR="00133819">
        <w:t xml:space="preserve"> s</w:t>
      </w:r>
      <w:r w:rsidR="006963FD">
        <w:t>in causar un problema de OOM es</w:t>
      </w:r>
      <w:r w:rsidR="00CE7AD6">
        <w:t xml:space="preserve"> entre 1 y 2 según el modelo</w:t>
      </w:r>
      <w:r w:rsidR="006963FD">
        <w:t>.</w:t>
      </w:r>
    </w:p>
    <w:p w14:paraId="09D68814" w14:textId="5B85FF9A" w:rsidR="009F30A1" w:rsidRDefault="002E6F3B" w:rsidP="0069356B">
      <w:pPr>
        <w:ind w:firstLine="709"/>
      </w:pPr>
      <w:r>
        <w:t xml:space="preserve">Como hemos dividido el dataset en dos, test y train, </w:t>
      </w:r>
      <w:r w:rsidR="00C017A3">
        <w:t xml:space="preserve">la carpeta de train será usada para </w:t>
      </w:r>
      <w:r w:rsidR="00771C84">
        <w:t>para entrenar mientras que la de test evaluará</w:t>
      </w:r>
      <w:r w:rsidR="003C2706">
        <w:t>.</w:t>
      </w:r>
      <w:r w:rsidR="00381B91">
        <w:t xml:space="preserve"> Existen varios métodos de </w:t>
      </w:r>
      <w:r w:rsidR="0017386D">
        <w:t xml:space="preserve">evaluación que pueden configurarse en la pipeline, en este caso </w:t>
      </w:r>
      <w:r w:rsidR="006C6C1B">
        <w:t>se ha</w:t>
      </w:r>
      <w:r w:rsidR="0017386D">
        <w:t xml:space="preserve"> utilizado </w:t>
      </w:r>
      <w:r w:rsidR="006C6C1B">
        <w:t xml:space="preserve">el </w:t>
      </w:r>
      <w:r w:rsidR="00147F01">
        <w:t>popular COCO</w:t>
      </w:r>
      <w:r w:rsidR="0069356B">
        <w:t>.</w:t>
      </w:r>
    </w:p>
    <w:p w14:paraId="0DA9B274" w14:textId="4EF04881" w:rsidR="008E522E" w:rsidRDefault="001B69D8" w:rsidP="004D48D2">
      <w:pPr>
        <w:ind w:firstLine="709"/>
      </w:pPr>
      <w:r>
        <w:rPr>
          <w:noProof/>
        </w:rPr>
        <w:drawing>
          <wp:anchor distT="0" distB="0" distL="114300" distR="114300" simplePos="0" relativeHeight="251682819" behindDoc="0" locked="0" layoutInCell="1" allowOverlap="1" wp14:anchorId="7D52ADE4" wp14:editId="69A7C280">
            <wp:simplePos x="0" y="0"/>
            <wp:positionH relativeFrom="margin">
              <wp:align>center</wp:align>
            </wp:positionH>
            <wp:positionV relativeFrom="paragraph">
              <wp:posOffset>806424</wp:posOffset>
            </wp:positionV>
            <wp:extent cx="4593945" cy="2686425"/>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93945" cy="2686425"/>
                    </a:xfrm>
                    <a:prstGeom prst="rect">
                      <a:avLst/>
                    </a:prstGeom>
                  </pic:spPr>
                </pic:pic>
              </a:graphicData>
            </a:graphic>
          </wp:anchor>
        </w:drawing>
      </w:r>
      <w:r w:rsidR="00A57F37">
        <w:t>Se</w:t>
      </w:r>
      <w:r w:rsidR="0069356B">
        <w:t xml:space="preserve"> declarado en la pipeline</w:t>
      </w:r>
      <w:r w:rsidR="00A57F37">
        <w:t xml:space="preserve"> la orden de</w:t>
      </w:r>
      <w:r w:rsidR="00282AB0">
        <w:t xml:space="preserve"> crear un </w:t>
      </w:r>
      <w:r w:rsidR="00C939FF">
        <w:t xml:space="preserve">checkpoint cada </w:t>
      </w:r>
      <w:r w:rsidR="00A57F37">
        <w:t>1000</w:t>
      </w:r>
      <w:r w:rsidR="00C939FF">
        <w:t xml:space="preserve"> pasos, esto generará un snap</w:t>
      </w:r>
      <w:r w:rsidR="00E54634">
        <w:t xml:space="preserve">shots del modelo. Ese es el momento en que </w:t>
      </w:r>
      <w:r w:rsidR="00465A48">
        <w:t xml:space="preserve">se evalúa el modelo </w:t>
      </w:r>
      <w:r w:rsidR="00EE0059">
        <w:t>con las imágenes preparadas en test.</w:t>
      </w:r>
      <w:r w:rsidR="00BF7777">
        <w:t xml:space="preserve"> Los resultados aparecen por consola</w:t>
      </w:r>
      <w:r w:rsidR="004D48D2">
        <w:t>, pero también e</w:t>
      </w:r>
      <w:r w:rsidR="00EF0B15">
        <w:t xml:space="preserve">xisten otras herramientas que </w:t>
      </w:r>
      <w:r w:rsidR="001F1575">
        <w:t xml:space="preserve">permiten monitorizar el entrenamiento </w:t>
      </w:r>
      <w:r w:rsidR="00A25349">
        <w:t>como TensorBoard</w:t>
      </w:r>
      <w:r w:rsidR="003E0F8E">
        <w:t>, ej:</w:t>
      </w:r>
    </w:p>
    <w:p w14:paraId="28D73012" w14:textId="517C80C5" w:rsidR="001C1298" w:rsidRDefault="003E0F8E" w:rsidP="003E0F8E">
      <w:pPr>
        <w:pStyle w:val="PiedeFigura"/>
      </w:pPr>
      <w:r>
        <w:t xml:space="preserve">Figura 23. </w:t>
      </w:r>
      <w:r w:rsidR="00C11476">
        <w:t>Evolución Loss durante el entrenamiento</w:t>
      </w:r>
    </w:p>
    <w:p w14:paraId="4A1FE28E" w14:textId="3D64E49F" w:rsidR="000102C4" w:rsidRDefault="003E0F8E" w:rsidP="000102C4">
      <w:r>
        <w:rPr>
          <w:noProof/>
        </w:rPr>
        <w:drawing>
          <wp:anchor distT="0" distB="0" distL="114300" distR="114300" simplePos="0" relativeHeight="251683843" behindDoc="0" locked="0" layoutInCell="1" allowOverlap="1" wp14:anchorId="5A49842F" wp14:editId="207180BF">
            <wp:simplePos x="0" y="0"/>
            <wp:positionH relativeFrom="page">
              <wp:align>center</wp:align>
            </wp:positionH>
            <wp:positionV relativeFrom="paragraph">
              <wp:posOffset>216383</wp:posOffset>
            </wp:positionV>
            <wp:extent cx="2494460" cy="1909267"/>
            <wp:effectExtent l="0" t="0" r="127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4460" cy="1909267"/>
                    </a:xfrm>
                    <a:prstGeom prst="rect">
                      <a:avLst/>
                    </a:prstGeom>
                  </pic:spPr>
                </pic:pic>
              </a:graphicData>
            </a:graphic>
          </wp:anchor>
        </w:drawing>
      </w:r>
      <w:r w:rsidR="000102C4">
        <w:t xml:space="preserve">también podemos observar </w:t>
      </w:r>
      <w:r w:rsidR="001B69D8">
        <w:t>los tiempos de ejecución por paso</w:t>
      </w:r>
      <w:r>
        <w:t>:</w:t>
      </w:r>
    </w:p>
    <w:p w14:paraId="368362A0" w14:textId="17F6D61C" w:rsidR="001B69D8" w:rsidRDefault="00716630" w:rsidP="00716630">
      <w:pPr>
        <w:pStyle w:val="PiedeFigura"/>
      </w:pPr>
      <w:r>
        <w:t>Figura 24. Pasos por segundo.</w:t>
      </w:r>
    </w:p>
    <w:p w14:paraId="48B36673" w14:textId="33AD2BDC" w:rsidR="008E522E" w:rsidRDefault="00B862DC" w:rsidP="00B862DC">
      <w:pPr>
        <w:pStyle w:val="Ttulo2"/>
      </w:pPr>
      <w:bookmarkStart w:id="41" w:name="_Toc75209746"/>
      <w:r>
        <w:lastRenderedPageBreak/>
        <w:t>Paquete de trabajo 6: Desarrollo Final</w:t>
      </w:r>
      <w:bookmarkEnd w:id="41"/>
    </w:p>
    <w:p w14:paraId="48F6A38E" w14:textId="77DCF897" w:rsidR="00D53326" w:rsidRDefault="00A66040" w:rsidP="00D53326">
      <w:r>
        <w:t>Consideramos que no</w:t>
      </w:r>
      <w:r w:rsidR="00D315AA">
        <w:t xml:space="preserve"> es necesario mostrar modelos intermedios </w:t>
      </w:r>
      <w:r w:rsidR="00DD0A3E">
        <w:t>y en consecuencia vamos a most</w:t>
      </w:r>
      <w:r w:rsidR="00B445D6">
        <w:t>rar los resultados del último modelo:</w:t>
      </w:r>
    </w:p>
    <w:p w14:paraId="7339A6C6" w14:textId="52460CDA" w:rsidR="005B0D3C" w:rsidRDefault="005B0D3C" w:rsidP="00766C19">
      <w:pPr>
        <w:ind w:firstLine="709"/>
      </w:pPr>
      <w:r>
        <w:t xml:space="preserve">La evaluación </w:t>
      </w:r>
      <w:r w:rsidR="000A694D">
        <w:t>resulta más complicada en este tipo de modelos, ya que</w:t>
      </w:r>
      <w:r w:rsidR="00A210E0">
        <w:t xml:space="preserve"> solo podemos calcular automáticamente el mAP</w:t>
      </w:r>
      <w:r w:rsidR="00683AF0">
        <w:t>. Es necesario verificar una por una las imágenes para tener un concepto más real de</w:t>
      </w:r>
      <w:r w:rsidR="00483FBF">
        <w:t xml:space="preserve"> los resultados del modelo entrenado.</w:t>
      </w:r>
    </w:p>
    <w:p w14:paraId="4FF58B40" w14:textId="6F23A325" w:rsidR="00A10171" w:rsidRDefault="00766C19" w:rsidP="00D53326">
      <w:r>
        <w:t>Hemos desarrollado un script en jupiter</w:t>
      </w:r>
      <w:r w:rsidR="00E14B45">
        <w:t xml:space="preserve"> </w:t>
      </w:r>
      <w:r w:rsidR="00FE2BE5">
        <w:t>con el que carg</w:t>
      </w:r>
      <w:r w:rsidR="001D06DE">
        <w:t>amos</w:t>
      </w:r>
      <w:r w:rsidR="00FE2BE5">
        <w:t xml:space="preserve"> el modelo</w:t>
      </w:r>
      <w:r w:rsidR="00134459">
        <w:t xml:space="preserve"> entrenado</w:t>
      </w:r>
      <w:r w:rsidR="00FE2BE5">
        <w:t xml:space="preserve"> y </w:t>
      </w:r>
      <w:r w:rsidR="001D06DE">
        <w:t>pasamos</w:t>
      </w:r>
      <w:r w:rsidR="00E14B45">
        <w:t xml:space="preserve"> las imágenes de tes</w:t>
      </w:r>
      <w:r w:rsidR="00CA6563">
        <w:t>t</w:t>
      </w:r>
      <w:r w:rsidR="00022C69">
        <w:t xml:space="preserve">. Aquí vamos a </w:t>
      </w:r>
      <w:r w:rsidR="00294C49">
        <w:t>mostrar</w:t>
      </w:r>
      <w:r w:rsidR="00022C69">
        <w:t xml:space="preserve"> una serie de ejemplos</w:t>
      </w:r>
      <w:r w:rsidR="00294C49">
        <w:t xml:space="preserve"> de los resultados:</w:t>
      </w:r>
    </w:p>
    <w:p w14:paraId="127E0F1F" w14:textId="4B8146AB" w:rsidR="00294C49" w:rsidRDefault="00EC2327" w:rsidP="00072F19">
      <w:pPr>
        <w:jc w:val="center"/>
      </w:pPr>
      <w:r>
        <w:rPr>
          <w:noProof/>
        </w:rPr>
        <w:drawing>
          <wp:inline distT="0" distB="0" distL="0" distR="0" wp14:anchorId="794699BD" wp14:editId="5F558D43">
            <wp:extent cx="4228981" cy="2501798"/>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8205" cy="2513170"/>
                    </a:xfrm>
                    <a:prstGeom prst="rect">
                      <a:avLst/>
                    </a:prstGeom>
                  </pic:spPr>
                </pic:pic>
              </a:graphicData>
            </a:graphic>
          </wp:inline>
        </w:drawing>
      </w:r>
    </w:p>
    <w:p w14:paraId="3980E830" w14:textId="3203B8BF" w:rsidR="00CF260C" w:rsidRDefault="000E0D84" w:rsidP="000E0D84">
      <w:pPr>
        <w:pStyle w:val="PiedeFigura"/>
      </w:pPr>
      <w:r>
        <w:t>Figura 25. Ejemplo detector 1</w:t>
      </w:r>
    </w:p>
    <w:p w14:paraId="37BEB467" w14:textId="086A3426" w:rsidR="00265A61" w:rsidRDefault="00265A61" w:rsidP="00D53326">
      <w:r>
        <w:t>Este resultado es</w:t>
      </w:r>
      <w:r w:rsidR="0022690E">
        <w:t xml:space="preserve"> un</w:t>
      </w:r>
      <w:r>
        <w:t xml:space="preserve"> verdadero positivo, </w:t>
      </w:r>
      <w:r w:rsidR="00046FE6">
        <w:t xml:space="preserve">encuentra el humo con un </w:t>
      </w:r>
      <w:r w:rsidR="00EC2327">
        <w:t>57</w:t>
      </w:r>
      <w:r w:rsidR="00046FE6">
        <w:t>%</w:t>
      </w:r>
      <w:r w:rsidR="00EC2327">
        <w:t xml:space="preserve"> de certeza, </w:t>
      </w:r>
      <w:r w:rsidR="00DD7459">
        <w:t>los porcentajes suelen ser bajos en este modelo</w:t>
      </w:r>
      <w:r w:rsidR="00F07422">
        <w:t xml:space="preserve">, pueden achacarse a varios motivos, creo que algunas de las imágenes que he usado pueden ser confusas, además </w:t>
      </w:r>
      <w:r w:rsidR="002A7359">
        <w:t>la forma de etiquetar las imágenes creo que ha sido errónea.</w:t>
      </w:r>
    </w:p>
    <w:p w14:paraId="24FCF6B2" w14:textId="745C0D99" w:rsidR="002A7359" w:rsidRDefault="002A7359" w:rsidP="00072F19">
      <w:pPr>
        <w:jc w:val="center"/>
      </w:pPr>
    </w:p>
    <w:p w14:paraId="3B7E8EA7" w14:textId="78259C7E" w:rsidR="00072F19" w:rsidRDefault="00072F19" w:rsidP="000E0D84">
      <w:pPr>
        <w:pStyle w:val="PiedeFigura"/>
      </w:pPr>
      <w:r>
        <w:rPr>
          <w:noProof/>
        </w:rPr>
        <w:lastRenderedPageBreak/>
        <w:drawing>
          <wp:anchor distT="0" distB="0" distL="114300" distR="114300" simplePos="0" relativeHeight="251684867" behindDoc="0" locked="0" layoutInCell="1" allowOverlap="1" wp14:anchorId="350CA2C7" wp14:editId="35C0ECE4">
            <wp:simplePos x="0" y="0"/>
            <wp:positionH relativeFrom="margin">
              <wp:align>center</wp:align>
            </wp:positionH>
            <wp:positionV relativeFrom="paragraph">
              <wp:posOffset>248</wp:posOffset>
            </wp:positionV>
            <wp:extent cx="4563064" cy="2845612"/>
            <wp:effectExtent l="0" t="0" r="952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563064" cy="2845612"/>
                    </a:xfrm>
                    <a:prstGeom prst="rect">
                      <a:avLst/>
                    </a:prstGeom>
                  </pic:spPr>
                </pic:pic>
              </a:graphicData>
            </a:graphic>
          </wp:anchor>
        </w:drawing>
      </w:r>
      <w:r w:rsidR="000E0D84" w:rsidRPr="000E0D84">
        <w:t xml:space="preserve"> </w:t>
      </w:r>
      <w:r w:rsidR="000E0D84">
        <w:t>Figura 25. Ejemplo detector 2</w:t>
      </w:r>
    </w:p>
    <w:p w14:paraId="27224489" w14:textId="55F19877" w:rsidR="00830FE7" w:rsidRDefault="006C6A35" w:rsidP="00D53326">
      <w:r>
        <w:rPr>
          <w:noProof/>
        </w:rPr>
        <w:drawing>
          <wp:anchor distT="0" distB="0" distL="114300" distR="114300" simplePos="0" relativeHeight="251685891" behindDoc="0" locked="0" layoutInCell="1" allowOverlap="1" wp14:anchorId="2472BCFE" wp14:editId="72601818">
            <wp:simplePos x="0" y="0"/>
            <wp:positionH relativeFrom="margin">
              <wp:align>center</wp:align>
            </wp:positionH>
            <wp:positionV relativeFrom="paragraph">
              <wp:posOffset>587540</wp:posOffset>
            </wp:positionV>
            <wp:extent cx="3584448" cy="3099133"/>
            <wp:effectExtent l="0" t="0" r="0" b="635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84448" cy="3099133"/>
                    </a:xfrm>
                    <a:prstGeom prst="rect">
                      <a:avLst/>
                    </a:prstGeom>
                  </pic:spPr>
                </pic:pic>
              </a:graphicData>
            </a:graphic>
          </wp:anchor>
        </w:drawing>
      </w:r>
      <w:r w:rsidR="00830FE7">
        <w:t xml:space="preserve">En este caso, </w:t>
      </w:r>
      <w:r w:rsidR="0027623E">
        <w:t>el cuadrado mayor no absorbe el menor</w:t>
      </w:r>
      <w:r w:rsidR="005D6F99">
        <w:t>, los identifica como objetos diferentes, esto de nuevo, es debido a</w:t>
      </w:r>
      <w:r w:rsidR="005D7736">
        <w:t xml:space="preserve"> mi falta de experiencia etiquetando</w:t>
      </w:r>
      <w:r w:rsidR="00190D81">
        <w:t>.</w:t>
      </w:r>
    </w:p>
    <w:p w14:paraId="3072EF76" w14:textId="77777777" w:rsidR="000E0D84" w:rsidRDefault="000E0D84" w:rsidP="00D53326"/>
    <w:p w14:paraId="549A8D50" w14:textId="00384A4F" w:rsidR="00190D81" w:rsidRDefault="000E0D84" w:rsidP="000E0D84">
      <w:pPr>
        <w:pStyle w:val="PiedeFigura"/>
      </w:pPr>
      <w:r>
        <w:t>Figura 25. Ejemplo detector 3</w:t>
      </w:r>
    </w:p>
    <w:p w14:paraId="3221C5C8" w14:textId="5E174EB4" w:rsidR="00446372" w:rsidRDefault="00446372" w:rsidP="00D53326">
      <w:r>
        <w:t xml:space="preserve">Se trata de un falso negativo, en esta imagen no detecta </w:t>
      </w:r>
      <w:r w:rsidR="003B1448">
        <w:t xml:space="preserve">el humo, en otras pruebas de video me he dado cuenta de que en ocasiones </w:t>
      </w:r>
      <w:r w:rsidR="008A12D2">
        <w:t>deja de detectar el humo en cambios poco perceptibles</w:t>
      </w:r>
      <w:r w:rsidR="00D75E8C">
        <w:t>,</w:t>
      </w:r>
      <w:r w:rsidR="0007076F">
        <w:t xml:space="preserve"> debemos mejorar la</w:t>
      </w:r>
      <w:r w:rsidR="008A12D2">
        <w:t xml:space="preserve"> precisión del modelo</w:t>
      </w:r>
      <w:r w:rsidR="003654AA">
        <w:t xml:space="preserve">. </w:t>
      </w:r>
    </w:p>
    <w:p w14:paraId="003168A4" w14:textId="77777777" w:rsidR="00412415" w:rsidRDefault="00412415">
      <w:pPr>
        <w:jc w:val="left"/>
      </w:pPr>
    </w:p>
    <w:p w14:paraId="327E8AF9" w14:textId="77777777" w:rsidR="00180021" w:rsidRDefault="00180021">
      <w:pPr>
        <w:jc w:val="left"/>
      </w:pPr>
    </w:p>
    <w:p w14:paraId="1B560B98" w14:textId="6235CDAE" w:rsidR="002933CC" w:rsidRDefault="00EC78F0">
      <w:pPr>
        <w:jc w:val="left"/>
        <w:rPr>
          <w:noProof/>
        </w:rPr>
      </w:pPr>
      <w:r w:rsidRPr="00180021">
        <w:rPr>
          <w:noProof/>
        </w:rPr>
        <w:lastRenderedPageBreak/>
        <w:drawing>
          <wp:anchor distT="0" distB="0" distL="114300" distR="114300" simplePos="0" relativeHeight="251691011" behindDoc="0" locked="0" layoutInCell="1" allowOverlap="1" wp14:anchorId="2132E7A4" wp14:editId="21E78ED7">
            <wp:simplePos x="0" y="0"/>
            <wp:positionH relativeFrom="column">
              <wp:posOffset>3675380</wp:posOffset>
            </wp:positionH>
            <wp:positionV relativeFrom="paragraph">
              <wp:posOffset>5668010</wp:posOffset>
            </wp:positionV>
            <wp:extent cx="1542415" cy="2150110"/>
            <wp:effectExtent l="0" t="0" r="635" b="2540"/>
            <wp:wrapTopAndBottom/>
            <wp:docPr id="69" name="Imagen 14" descr="Imagen de la pantalla de un celular con la imagen de una carretera&#10;&#10;Descripción generada automáticamente con confianza media">
              <a:extLst xmlns:a="http://schemas.openxmlformats.org/drawingml/2006/main">
                <a:ext uri="{FF2B5EF4-FFF2-40B4-BE49-F238E27FC236}">
                  <a16:creationId xmlns:a16="http://schemas.microsoft.com/office/drawing/2014/main" id="{0896EEC1-0422-40EB-83D1-9F0AE072B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Imagen de la pantalla de un celular con la imagen de una carretera&#10;&#10;Descripción generada automáticamente con confianza media">
                      <a:extLst>
                        <a:ext uri="{FF2B5EF4-FFF2-40B4-BE49-F238E27FC236}">
                          <a16:creationId xmlns:a16="http://schemas.microsoft.com/office/drawing/2014/main" id="{0896EEC1-0422-40EB-83D1-9F0AE072BB38}"/>
                        </a:ext>
                      </a:extLst>
                    </pic:cNvPr>
                    <pic:cNvPicPr>
                      <a:picLocks noChangeAspect="1"/>
                    </pic:cNvPicPr>
                  </pic:nvPicPr>
                  <pic:blipFill rotWithShape="1">
                    <a:blip r:embed="rId51">
                      <a:extLst>
                        <a:ext uri="{28A0092B-C50C-407E-A947-70E740481C1C}">
                          <a14:useLocalDpi xmlns:a14="http://schemas.microsoft.com/office/drawing/2010/main" val="0"/>
                        </a:ext>
                      </a:extLst>
                    </a:blip>
                    <a:srcRect l="32646" t="3902" r="29136" b="10256"/>
                    <a:stretch/>
                  </pic:blipFill>
                  <pic:spPr bwMode="auto">
                    <a:xfrm>
                      <a:off x="0" y="0"/>
                      <a:ext cx="1542415" cy="215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6E81" w:rsidRPr="001348C3">
        <w:rPr>
          <w:noProof/>
        </w:rPr>
        <w:drawing>
          <wp:anchor distT="0" distB="0" distL="114300" distR="114300" simplePos="0" relativeHeight="251689987" behindDoc="0" locked="0" layoutInCell="1" allowOverlap="1" wp14:anchorId="7E731993" wp14:editId="75EAF9F6">
            <wp:simplePos x="0" y="0"/>
            <wp:positionH relativeFrom="page">
              <wp:posOffset>3018790</wp:posOffset>
            </wp:positionH>
            <wp:positionV relativeFrom="paragraph">
              <wp:posOffset>5673090</wp:posOffset>
            </wp:positionV>
            <wp:extent cx="1822450" cy="2129790"/>
            <wp:effectExtent l="0" t="0" r="6350" b="3810"/>
            <wp:wrapTopAndBottom/>
            <wp:docPr id="68" name="Imagen 16" descr="Imagen de la pantalla de un video juego&#10;&#10;Descripción generada automáticamente con confianza media">
              <a:extLst xmlns:a="http://schemas.openxmlformats.org/drawingml/2006/main">
                <a:ext uri="{FF2B5EF4-FFF2-40B4-BE49-F238E27FC236}">
                  <a16:creationId xmlns:a16="http://schemas.microsoft.com/office/drawing/2014/main" id="{201D4F2C-2204-4FE6-98DF-6C52D1E33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Imagen de la pantalla de un video juego&#10;&#10;Descripción generada automáticamente con confianza media">
                      <a:extLst>
                        <a:ext uri="{FF2B5EF4-FFF2-40B4-BE49-F238E27FC236}">
                          <a16:creationId xmlns:a16="http://schemas.microsoft.com/office/drawing/2014/main" id="{201D4F2C-2204-4FE6-98DF-6C52D1E33BF6}"/>
                        </a:ext>
                      </a:extLst>
                    </pic:cNvPr>
                    <pic:cNvPicPr>
                      <a:picLocks noChangeAspect="1"/>
                    </pic:cNvPicPr>
                  </pic:nvPicPr>
                  <pic:blipFill rotWithShape="1">
                    <a:blip r:embed="rId52">
                      <a:extLst>
                        <a:ext uri="{28A0092B-C50C-407E-A947-70E740481C1C}">
                          <a14:useLocalDpi xmlns:a14="http://schemas.microsoft.com/office/drawing/2010/main" val="0"/>
                        </a:ext>
                      </a:extLst>
                    </a:blip>
                    <a:srcRect l="27191" t="5143" r="26009" b="8079"/>
                    <a:stretch/>
                  </pic:blipFill>
                  <pic:spPr bwMode="auto">
                    <a:xfrm>
                      <a:off x="0" y="0"/>
                      <a:ext cx="1822450" cy="2129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6E81" w:rsidRPr="00415404">
        <w:rPr>
          <w:noProof/>
        </w:rPr>
        <w:drawing>
          <wp:anchor distT="0" distB="0" distL="114300" distR="114300" simplePos="0" relativeHeight="251688963" behindDoc="0" locked="0" layoutInCell="1" allowOverlap="1" wp14:anchorId="1208A51B" wp14:editId="526225E0">
            <wp:simplePos x="0" y="0"/>
            <wp:positionH relativeFrom="column">
              <wp:posOffset>740410</wp:posOffset>
            </wp:positionH>
            <wp:positionV relativeFrom="paragraph">
              <wp:posOffset>5681345</wp:posOffset>
            </wp:positionV>
            <wp:extent cx="1555115" cy="2131060"/>
            <wp:effectExtent l="0" t="0" r="6985" b="2540"/>
            <wp:wrapTopAndBottom/>
            <wp:docPr id="67" name="Imagen 6">
              <a:extLst xmlns:a="http://schemas.openxmlformats.org/drawingml/2006/main">
                <a:ext uri="{FF2B5EF4-FFF2-40B4-BE49-F238E27FC236}">
                  <a16:creationId xmlns:a16="http://schemas.microsoft.com/office/drawing/2014/main" id="{1D564F6D-BEF2-49A8-AA74-AFE59873A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1D564F6D-BEF2-49A8-AA74-AFE59873ABFC}"/>
                        </a:ext>
                      </a:extLst>
                    </pic:cNvPr>
                    <pic:cNvPicPr>
                      <a:picLocks noChangeAspect="1"/>
                    </pic:cNvPicPr>
                  </pic:nvPicPr>
                  <pic:blipFill rotWithShape="1">
                    <a:blip r:embed="rId53">
                      <a:extLst>
                        <a:ext uri="{28A0092B-C50C-407E-A947-70E740481C1C}">
                          <a14:useLocalDpi xmlns:a14="http://schemas.microsoft.com/office/drawing/2010/main" val="0"/>
                        </a:ext>
                      </a:extLst>
                    </a:blip>
                    <a:srcRect l="46747" t="3903" r="4457" b="7554"/>
                    <a:stretch/>
                  </pic:blipFill>
                  <pic:spPr bwMode="auto">
                    <a:xfrm>
                      <a:off x="0" y="0"/>
                      <a:ext cx="1555115" cy="213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021" w:rsidRPr="002933CC">
        <w:rPr>
          <w:noProof/>
        </w:rPr>
        <w:drawing>
          <wp:anchor distT="0" distB="0" distL="114300" distR="114300" simplePos="0" relativeHeight="251687939" behindDoc="0" locked="0" layoutInCell="1" allowOverlap="1" wp14:anchorId="07DE47C7" wp14:editId="7FBA1DD1">
            <wp:simplePos x="0" y="0"/>
            <wp:positionH relativeFrom="page">
              <wp:posOffset>1565910</wp:posOffset>
            </wp:positionH>
            <wp:positionV relativeFrom="paragraph">
              <wp:posOffset>450850</wp:posOffset>
            </wp:positionV>
            <wp:extent cx="4428490" cy="3371215"/>
            <wp:effectExtent l="0" t="0" r="10160" b="635"/>
            <wp:wrapTopAndBottom/>
            <wp:docPr id="63" name="Gráfico 63">
              <a:extLst xmlns:a="http://schemas.openxmlformats.org/drawingml/2006/main">
                <a:ext uri="{FF2B5EF4-FFF2-40B4-BE49-F238E27FC236}">
                  <a16:creationId xmlns:a16="http://schemas.microsoft.com/office/drawing/2014/main" id="{4B866E70-4519-4F5C-AC7E-6CF831325F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r w:rsidR="00180021" w:rsidRPr="00710F57">
        <w:rPr>
          <w:noProof/>
        </w:rPr>
        <w:drawing>
          <wp:anchor distT="0" distB="0" distL="114300" distR="114300" simplePos="0" relativeHeight="251686915" behindDoc="0" locked="0" layoutInCell="1" allowOverlap="1" wp14:anchorId="413E8855" wp14:editId="08D411CA">
            <wp:simplePos x="0" y="0"/>
            <wp:positionH relativeFrom="page">
              <wp:align>center</wp:align>
            </wp:positionH>
            <wp:positionV relativeFrom="paragraph">
              <wp:posOffset>3870325</wp:posOffset>
            </wp:positionV>
            <wp:extent cx="4468495" cy="2432050"/>
            <wp:effectExtent l="0" t="0" r="8255" b="6350"/>
            <wp:wrapTopAndBottom/>
            <wp:docPr id="64" name="Imagen 12" descr="Interfaz de usuario gráfica, Calendario&#10;&#10;Descripción generada automáticamente">
              <a:extLst xmlns:a="http://schemas.openxmlformats.org/drawingml/2006/main">
                <a:ext uri="{FF2B5EF4-FFF2-40B4-BE49-F238E27FC236}">
                  <a16:creationId xmlns:a16="http://schemas.microsoft.com/office/drawing/2014/main" id="{E9FB2283-32C0-448F-A9C3-364DAD09E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Interfaz de usuario gráfica, Calendario&#10;&#10;Descripción generada automáticamente">
                      <a:extLst>
                        <a:ext uri="{FF2B5EF4-FFF2-40B4-BE49-F238E27FC236}">
                          <a16:creationId xmlns:a16="http://schemas.microsoft.com/office/drawing/2014/main" id="{E9FB2283-32C0-448F-A9C3-364DAD09EEFD}"/>
                        </a:ext>
                      </a:extLst>
                    </pic:cNvPr>
                    <pic:cNvPicPr>
                      <a:picLocks noChangeAspect="1"/>
                    </pic:cNvPicPr>
                  </pic:nvPicPr>
                  <pic:blipFill rotWithShape="1">
                    <a:blip r:embed="rId55">
                      <a:extLst>
                        <a:ext uri="{28A0092B-C50C-407E-A947-70E740481C1C}">
                          <a14:useLocalDpi xmlns:a14="http://schemas.microsoft.com/office/drawing/2010/main" val="0"/>
                        </a:ext>
                      </a:extLst>
                    </a:blip>
                    <a:srcRect l="7619" t="5655" r="3474" b="11961"/>
                    <a:stretch/>
                  </pic:blipFill>
                  <pic:spPr bwMode="auto">
                    <a:xfrm>
                      <a:off x="0" y="0"/>
                      <a:ext cx="4468495" cy="243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0624">
        <w:t xml:space="preserve">Hemos elaborado una matriz de confusión manualmente </w:t>
      </w:r>
      <w:r w:rsidR="00605348">
        <w:t>utilizando 75 imágenes aleatorias</w:t>
      </w:r>
      <w:r w:rsidR="002933CC">
        <w:t>, los resultados son los siguientes:</w:t>
      </w:r>
      <w:r w:rsidR="00180021" w:rsidRPr="00180021">
        <w:rPr>
          <w:noProof/>
        </w:rPr>
        <w:t xml:space="preserve"> </w:t>
      </w:r>
    </w:p>
    <w:p w14:paraId="1AE873FC" w14:textId="167E30D3" w:rsidR="00180021" w:rsidRDefault="00B63670" w:rsidP="00B63670">
      <w:pPr>
        <w:pStyle w:val="PiedeFigura"/>
        <w:rPr>
          <w:noProof/>
        </w:rPr>
      </w:pPr>
      <w:r>
        <w:rPr>
          <w:noProof/>
        </w:rPr>
        <w:t>Figura 26 y 27. Grafico de tarta</w:t>
      </w:r>
      <w:r w:rsidR="00086C1E">
        <w:rPr>
          <w:noProof/>
        </w:rPr>
        <w:t xml:space="preserve"> representando una matriz de confusión</w:t>
      </w:r>
      <w:r w:rsidR="0066192E">
        <w:rPr>
          <w:noProof/>
        </w:rPr>
        <w:t xml:space="preserve"> y ejemplos graficos </w:t>
      </w:r>
      <w:r w:rsidR="00C64831">
        <w:rPr>
          <w:noProof/>
        </w:rPr>
        <w:t>de esta.</w:t>
      </w:r>
    </w:p>
    <w:p w14:paraId="7B57BDE0" w14:textId="38712BA5" w:rsidR="00710F57" w:rsidRDefault="00712394">
      <w:pPr>
        <w:jc w:val="left"/>
        <w:rPr>
          <w:noProof/>
        </w:rPr>
      </w:pPr>
      <w:r>
        <w:rPr>
          <w:noProof/>
        </w:rPr>
        <w:t>Observamos muchos falsos positivos</w:t>
      </w:r>
      <w:r w:rsidR="00332457">
        <w:rPr>
          <w:noProof/>
        </w:rPr>
        <w:t xml:space="preserve"> lo cual es un problema. Recordemos que cuando hablamos con </w:t>
      </w:r>
      <w:r w:rsidR="008728F8">
        <w:rPr>
          <w:noProof/>
        </w:rPr>
        <w:t xml:space="preserve">la Jefa del servicio de incendios de la comunidad de Madrid </w:t>
      </w:r>
      <w:r w:rsidR="00E63E0D">
        <w:rPr>
          <w:noProof/>
        </w:rPr>
        <w:t xml:space="preserve">nos advirtió de este problema cuando hablamos </w:t>
      </w:r>
      <w:r w:rsidR="00BE076F">
        <w:rPr>
          <w:noProof/>
        </w:rPr>
        <w:t>de detectores reales implantados.</w:t>
      </w:r>
    </w:p>
    <w:p w14:paraId="56DDBFC5" w14:textId="240CF146" w:rsidR="00C65A7C" w:rsidRDefault="00A836B6">
      <w:pPr>
        <w:jc w:val="left"/>
        <w:rPr>
          <w:noProof/>
        </w:rPr>
      </w:pPr>
      <w:r>
        <w:rPr>
          <w:noProof/>
        </w:rPr>
        <w:lastRenderedPageBreak/>
        <w:drawing>
          <wp:anchor distT="0" distB="0" distL="114300" distR="114300" simplePos="0" relativeHeight="251692035" behindDoc="0" locked="0" layoutInCell="1" allowOverlap="1" wp14:anchorId="10021AB9" wp14:editId="1F90DF8D">
            <wp:simplePos x="0" y="0"/>
            <wp:positionH relativeFrom="page">
              <wp:align>center</wp:align>
            </wp:positionH>
            <wp:positionV relativeFrom="paragraph">
              <wp:posOffset>546873</wp:posOffset>
            </wp:positionV>
            <wp:extent cx="5688965" cy="3231515"/>
            <wp:effectExtent l="0" t="0" r="6985" b="698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88965" cy="3231515"/>
                    </a:xfrm>
                    <a:prstGeom prst="rect">
                      <a:avLst/>
                    </a:prstGeom>
                  </pic:spPr>
                </pic:pic>
              </a:graphicData>
            </a:graphic>
          </wp:anchor>
        </w:drawing>
      </w:r>
      <w:r w:rsidR="00C65A7C">
        <w:rPr>
          <w:noProof/>
        </w:rPr>
        <w:t xml:space="preserve">Por último, hemos conseguido utilizar el modelo en tiempo real </w:t>
      </w:r>
      <w:r w:rsidR="00F917DE">
        <w:rPr>
          <w:noProof/>
        </w:rPr>
        <w:t xml:space="preserve">y aunque sigue </w:t>
      </w:r>
      <w:r w:rsidR="00BD7556">
        <w:rPr>
          <w:noProof/>
        </w:rPr>
        <w:t>presentando</w:t>
      </w:r>
      <w:r w:rsidR="00F917DE">
        <w:rPr>
          <w:noProof/>
        </w:rPr>
        <w:t xml:space="preserve"> ciertos fallos, consideramos que es un buen acercamiento.</w:t>
      </w:r>
    </w:p>
    <w:p w14:paraId="4424D7CC" w14:textId="7F38F6D7" w:rsidR="00817AA5" w:rsidRDefault="00A836B6" w:rsidP="00A836B6">
      <w:pPr>
        <w:pStyle w:val="PiedeFigura"/>
        <w:rPr>
          <w:noProof/>
        </w:rPr>
      </w:pPr>
      <w:r>
        <w:rPr>
          <w:noProof/>
        </w:rPr>
        <w:t>Figura28. Imagen extraida de</w:t>
      </w:r>
      <w:r w:rsidR="00817AA5">
        <w:rPr>
          <w:noProof/>
        </w:rPr>
        <w:t>l video en la que el modelo actua en tiempo real.</w:t>
      </w:r>
    </w:p>
    <w:p w14:paraId="36088090" w14:textId="6DA0DCD0" w:rsidR="00817AA5" w:rsidRPr="000F42A2" w:rsidRDefault="00817AA5" w:rsidP="000F42A2">
      <w:pPr>
        <w:jc w:val="left"/>
        <w:rPr>
          <w:rFonts w:ascii="Calibri" w:hAnsi="Calibri"/>
          <w:i/>
          <w:noProof/>
          <w:sz w:val="22"/>
        </w:rPr>
      </w:pPr>
      <w:r>
        <w:rPr>
          <w:noProof/>
        </w:rPr>
        <w:br w:type="page"/>
      </w:r>
    </w:p>
    <w:p w14:paraId="3B6EE7B8" w14:textId="093829C5" w:rsidR="00E362EF" w:rsidRPr="0031552C" w:rsidRDefault="00E362EF" w:rsidP="004A4057">
      <w:pPr>
        <w:pStyle w:val="Ttulo1"/>
        <w:rPr>
          <w:noProof w:val="0"/>
        </w:rPr>
      </w:pPr>
      <w:bookmarkStart w:id="42" w:name="_Toc75209747"/>
      <w:r w:rsidRPr="0031552C">
        <w:rPr>
          <w:noProof w:val="0"/>
        </w:rPr>
        <w:lastRenderedPageBreak/>
        <w:t>Resultados</w:t>
      </w:r>
      <w:bookmarkEnd w:id="42"/>
    </w:p>
    <w:p w14:paraId="01DEF4EA" w14:textId="303FD567" w:rsidR="00D67404" w:rsidRDefault="001521DB" w:rsidP="00B14060">
      <w:pPr>
        <w:rPr>
          <w:rFonts w:ascii="Calibri" w:hAnsi="Calibri"/>
        </w:rPr>
      </w:pPr>
      <w:r>
        <w:rPr>
          <w:rFonts w:ascii="Calibri" w:hAnsi="Calibri"/>
        </w:rPr>
        <w:t xml:space="preserve">Hemos conseguido crear varios modelos de detección de </w:t>
      </w:r>
      <w:r w:rsidR="007E2F5F">
        <w:rPr>
          <w:rFonts w:ascii="Calibri" w:hAnsi="Calibri"/>
        </w:rPr>
        <w:t>humo y aunque no alcanzan la precisión deseada</w:t>
      </w:r>
      <w:r w:rsidR="00F72BA8">
        <w:rPr>
          <w:rFonts w:ascii="Calibri" w:hAnsi="Calibri"/>
        </w:rPr>
        <w:t>,</w:t>
      </w:r>
      <w:r w:rsidR="007E2F5F">
        <w:rPr>
          <w:rFonts w:ascii="Calibri" w:hAnsi="Calibri"/>
        </w:rPr>
        <w:t xml:space="preserve"> hemos investigado algunos posibles </w:t>
      </w:r>
      <w:r w:rsidR="005B2223">
        <w:rPr>
          <w:rFonts w:ascii="Calibri" w:hAnsi="Calibri"/>
        </w:rPr>
        <w:t>motivos por los que es no lo hace.</w:t>
      </w:r>
      <w:r w:rsidR="00802393">
        <w:rPr>
          <w:rFonts w:ascii="Calibri" w:hAnsi="Calibri"/>
        </w:rPr>
        <w:t xml:space="preserve"> Entre estos errores podemos destacar los siguientes:</w:t>
      </w:r>
    </w:p>
    <w:p w14:paraId="28CF17E0" w14:textId="24A3DBF0" w:rsidR="00802393" w:rsidRDefault="00802393" w:rsidP="00802393">
      <w:pPr>
        <w:pStyle w:val="Prrafodelista"/>
        <w:numPr>
          <w:ilvl w:val="0"/>
          <w:numId w:val="49"/>
        </w:numPr>
        <w:rPr>
          <w:rFonts w:ascii="Calibri" w:hAnsi="Calibri"/>
        </w:rPr>
      </w:pPr>
      <w:r>
        <w:rPr>
          <w:rFonts w:ascii="Calibri" w:hAnsi="Calibri"/>
        </w:rPr>
        <w:t xml:space="preserve">Labeling erroneo: </w:t>
      </w:r>
      <w:r w:rsidR="00A64BC5">
        <w:rPr>
          <w:rFonts w:ascii="Calibri" w:hAnsi="Calibri"/>
        </w:rPr>
        <w:t>el humo es un “objeto” con una figura difícil</w:t>
      </w:r>
      <w:r w:rsidR="003A404B">
        <w:rPr>
          <w:rFonts w:ascii="Calibri" w:hAnsi="Calibri"/>
        </w:rPr>
        <w:t xml:space="preserve"> y a la hora de enmarcarlo </w:t>
      </w:r>
      <w:r w:rsidR="00DD554F">
        <w:rPr>
          <w:rFonts w:ascii="Calibri" w:hAnsi="Calibri"/>
        </w:rPr>
        <w:t>se han cometido errores de principiante, a pesar de haber repetido este proceso varias veces</w:t>
      </w:r>
      <w:r w:rsidR="006F1DDB">
        <w:rPr>
          <w:rFonts w:ascii="Calibri" w:hAnsi="Calibri"/>
        </w:rPr>
        <w:t xml:space="preserve">. Hemos estudiado técnicas de labeling </w:t>
      </w:r>
      <w:r w:rsidR="003D1D36">
        <w:rPr>
          <w:rFonts w:ascii="Calibri" w:hAnsi="Calibri"/>
        </w:rPr>
        <w:t>que serán muy útiles para otro modelo.</w:t>
      </w:r>
    </w:p>
    <w:p w14:paraId="3D395E9A" w14:textId="254EEE48" w:rsidR="003D1D36" w:rsidRDefault="003D1D36" w:rsidP="00802393">
      <w:pPr>
        <w:pStyle w:val="Prrafodelista"/>
        <w:numPr>
          <w:ilvl w:val="0"/>
          <w:numId w:val="49"/>
        </w:numPr>
        <w:rPr>
          <w:rFonts w:ascii="Calibri" w:hAnsi="Calibri"/>
        </w:rPr>
      </w:pPr>
      <w:r>
        <w:rPr>
          <w:rFonts w:ascii="Calibri" w:hAnsi="Calibri"/>
        </w:rPr>
        <w:t>Equipo de bajo rendimiento: dispon</w:t>
      </w:r>
      <w:r w:rsidR="007835F4">
        <w:rPr>
          <w:rFonts w:ascii="Calibri" w:hAnsi="Calibri"/>
        </w:rPr>
        <w:t>emos</w:t>
      </w:r>
      <w:r>
        <w:rPr>
          <w:rFonts w:ascii="Calibri" w:hAnsi="Calibri"/>
        </w:rPr>
        <w:t xml:space="preserve"> de un equipo portátil </w:t>
      </w:r>
      <w:r w:rsidR="007835F4">
        <w:rPr>
          <w:rFonts w:ascii="Calibri" w:hAnsi="Calibri"/>
        </w:rPr>
        <w:t>que cuenta con una GPU 960M, el rendimiento de esta es muy bajo</w:t>
      </w:r>
      <w:r w:rsidR="00931D79">
        <w:rPr>
          <w:rFonts w:ascii="Calibri" w:hAnsi="Calibri"/>
        </w:rPr>
        <w:t xml:space="preserve">. Esto ha sido un problema porque no se ha podido optar reentrenar modelos de </w:t>
      </w:r>
      <w:r w:rsidR="001C5261">
        <w:rPr>
          <w:rFonts w:ascii="Calibri" w:hAnsi="Calibri"/>
        </w:rPr>
        <w:t xml:space="preserve">alto rendimiento, en su lugar se ha optado por modelos de baja resolución. Según algunos estudios, </w:t>
      </w:r>
      <w:r w:rsidR="00DB4EE8">
        <w:rPr>
          <w:rFonts w:ascii="Calibri" w:hAnsi="Calibri"/>
        </w:rPr>
        <w:t>la precisión y la resolución del entrenamiento están altamente correlacionados. Es una pena debido a que dispongo de imágenes de alta resolución.</w:t>
      </w:r>
    </w:p>
    <w:p w14:paraId="6017FC66" w14:textId="432A46DD" w:rsidR="00DB4EE8" w:rsidRDefault="009A6182" w:rsidP="00802393">
      <w:pPr>
        <w:pStyle w:val="Prrafodelista"/>
        <w:numPr>
          <w:ilvl w:val="0"/>
          <w:numId w:val="49"/>
        </w:numPr>
        <w:rPr>
          <w:rFonts w:ascii="Calibri" w:hAnsi="Calibri"/>
        </w:rPr>
      </w:pPr>
      <w:r>
        <w:rPr>
          <w:rFonts w:ascii="Calibri" w:hAnsi="Calibri"/>
        </w:rPr>
        <w:t xml:space="preserve">Entrenamientos terminados con menos </w:t>
      </w:r>
      <w:r w:rsidR="00832B67">
        <w:rPr>
          <w:rFonts w:ascii="Calibri" w:hAnsi="Calibri"/>
        </w:rPr>
        <w:t>pasos de los debido</w:t>
      </w:r>
      <w:r w:rsidR="00B27DA2">
        <w:rPr>
          <w:rFonts w:ascii="Calibri" w:hAnsi="Calibri"/>
        </w:rPr>
        <w:t>s</w:t>
      </w:r>
      <w:r w:rsidR="00832B67">
        <w:rPr>
          <w:rFonts w:ascii="Calibri" w:hAnsi="Calibri"/>
        </w:rPr>
        <w:t xml:space="preserve">. Esto se debe a que el equipo operaba por la noche, pero lo </w:t>
      </w:r>
      <w:r w:rsidR="00486197">
        <w:rPr>
          <w:rFonts w:ascii="Calibri" w:hAnsi="Calibri"/>
        </w:rPr>
        <w:t>necesitaba para trabajo u otras asignaturas.</w:t>
      </w:r>
    </w:p>
    <w:p w14:paraId="47ED5664" w14:textId="70E66E6B" w:rsidR="00B27DA2" w:rsidRDefault="000913ED" w:rsidP="00802393">
      <w:pPr>
        <w:pStyle w:val="Prrafodelista"/>
        <w:numPr>
          <w:ilvl w:val="0"/>
          <w:numId w:val="49"/>
        </w:numPr>
        <w:rPr>
          <w:rFonts w:ascii="Calibri" w:hAnsi="Calibri"/>
        </w:rPr>
      </w:pPr>
      <w:r>
        <w:rPr>
          <w:rFonts w:ascii="Calibri" w:hAnsi="Calibri"/>
        </w:rPr>
        <w:t>La pipeline ofrece posibilidades que aún no he explorado.</w:t>
      </w:r>
    </w:p>
    <w:p w14:paraId="4CC3538E" w14:textId="4A070829" w:rsidR="000913ED" w:rsidRDefault="00671C51" w:rsidP="00802393">
      <w:pPr>
        <w:pStyle w:val="Prrafodelista"/>
        <w:numPr>
          <w:ilvl w:val="0"/>
          <w:numId w:val="49"/>
        </w:numPr>
        <w:rPr>
          <w:rFonts w:ascii="Calibri" w:hAnsi="Calibri"/>
        </w:rPr>
      </w:pPr>
      <w:r>
        <w:rPr>
          <w:rFonts w:ascii="Calibri" w:hAnsi="Calibri"/>
        </w:rPr>
        <w:t xml:space="preserve">El dataset </w:t>
      </w:r>
      <w:r w:rsidR="0077352C">
        <w:rPr>
          <w:rFonts w:ascii="Calibri" w:hAnsi="Calibri"/>
        </w:rPr>
        <w:t xml:space="preserve">final se completó en un punto </w:t>
      </w:r>
      <w:r w:rsidR="003370E2">
        <w:rPr>
          <w:rFonts w:ascii="Calibri" w:hAnsi="Calibri"/>
        </w:rPr>
        <w:t>tardío del desarrollo.</w:t>
      </w:r>
    </w:p>
    <w:p w14:paraId="0AD0E8E7" w14:textId="1FD48B3C" w:rsidR="003370E2" w:rsidRDefault="003370E2" w:rsidP="003370E2">
      <w:pPr>
        <w:rPr>
          <w:rFonts w:ascii="Calibri" w:hAnsi="Calibri"/>
        </w:rPr>
      </w:pPr>
      <w:r>
        <w:rPr>
          <w:rFonts w:ascii="Calibri" w:hAnsi="Calibri"/>
        </w:rPr>
        <w:t xml:space="preserve">Por otro lado, consideramos que el dataset </w:t>
      </w:r>
      <w:r w:rsidR="00FA2D57">
        <w:rPr>
          <w:rFonts w:ascii="Calibri" w:hAnsi="Calibri"/>
        </w:rPr>
        <w:t>que hemos creado es de gran calidad</w:t>
      </w:r>
      <w:r w:rsidR="00F266C5">
        <w:rPr>
          <w:rFonts w:ascii="Calibri" w:hAnsi="Calibri"/>
        </w:rPr>
        <w:t xml:space="preserve">, </w:t>
      </w:r>
      <w:r w:rsidR="00213120">
        <w:rPr>
          <w:rFonts w:ascii="Calibri" w:hAnsi="Calibri"/>
        </w:rPr>
        <w:t xml:space="preserve">con las características que hemos mencionado </w:t>
      </w:r>
      <w:r w:rsidR="00FC080F">
        <w:rPr>
          <w:rFonts w:ascii="Calibri" w:hAnsi="Calibri"/>
        </w:rPr>
        <w:t>en</w:t>
      </w:r>
      <w:r w:rsidR="00213120">
        <w:rPr>
          <w:rFonts w:ascii="Calibri" w:hAnsi="Calibri"/>
        </w:rPr>
        <w:t xml:space="preserve"> apartados anteriores </w:t>
      </w:r>
      <w:r w:rsidR="00FA2D57">
        <w:rPr>
          <w:rFonts w:ascii="Calibri" w:hAnsi="Calibri"/>
        </w:rPr>
        <w:t>y podremos más adelante crear un buen dete</w:t>
      </w:r>
      <w:r w:rsidR="004B6A66">
        <w:rPr>
          <w:rFonts w:ascii="Calibri" w:hAnsi="Calibri"/>
        </w:rPr>
        <w:t>ctor.</w:t>
      </w:r>
    </w:p>
    <w:p w14:paraId="583B4BE6" w14:textId="424C3901" w:rsidR="004B6A66" w:rsidRPr="003370E2" w:rsidRDefault="004B6A66" w:rsidP="003370E2">
      <w:pPr>
        <w:rPr>
          <w:rFonts w:ascii="Calibri" w:hAnsi="Calibri"/>
        </w:rPr>
      </w:pPr>
      <w:r>
        <w:rPr>
          <w:rFonts w:ascii="Calibri" w:hAnsi="Calibri"/>
        </w:rPr>
        <w:t>También considero que las comunicaciones han sido muy satisfactorias</w:t>
      </w:r>
      <w:r w:rsidR="00E3199C">
        <w:rPr>
          <w:rFonts w:ascii="Calibri" w:hAnsi="Calibri"/>
        </w:rPr>
        <w:t xml:space="preserve"> permitiendo un primer acercamiento a un sector que es realmente interesante.</w:t>
      </w:r>
    </w:p>
    <w:p w14:paraId="3B6EE7BB" w14:textId="111479FC" w:rsidR="00E362EF" w:rsidRPr="0031552C" w:rsidRDefault="001E72E2" w:rsidP="00E362EF">
      <w:r>
        <w:t xml:space="preserve">Por último, </w:t>
      </w:r>
      <w:r w:rsidR="00DD2DFB">
        <w:t xml:space="preserve">hemos descubierto durante el proyecto los </w:t>
      </w:r>
      <w:r w:rsidR="003D6355">
        <w:t xml:space="preserve">Sistemas de Información Geográfica </w:t>
      </w:r>
      <w:r w:rsidR="0076755B">
        <w:t>los cuales con tristeza no hemos podido</w:t>
      </w:r>
      <w:r w:rsidR="00390FB0">
        <w:t xml:space="preserve"> implementar, pero esperamos profundizar </w:t>
      </w:r>
      <w:r w:rsidR="007F7BAC">
        <w:t>en su estudio y desarrollo después del proyecto.</w:t>
      </w:r>
    </w:p>
    <w:p w14:paraId="317A3AEB" w14:textId="0C5C8962" w:rsidR="00AB068B" w:rsidRDefault="00AB068B" w:rsidP="00AB068B">
      <w:pPr>
        <w:pStyle w:val="Ttulo1"/>
        <w:pBdr>
          <w:bottom w:val="single" w:sz="4" w:space="1" w:color="002060"/>
        </w:pBdr>
        <w:rPr>
          <w:noProof w:val="0"/>
        </w:rPr>
      </w:pPr>
      <w:bookmarkStart w:id="43" w:name="_Toc75209748"/>
      <w:r>
        <w:rPr>
          <w:noProof w:val="0"/>
        </w:rPr>
        <w:lastRenderedPageBreak/>
        <w:t>Implicaciones Éticas e Impacto Social</w:t>
      </w:r>
      <w:bookmarkEnd w:id="43"/>
    </w:p>
    <w:p w14:paraId="744DBF78" w14:textId="77777777" w:rsidR="00C57EED" w:rsidRPr="00C57EED" w:rsidRDefault="00C57EED" w:rsidP="00C57EED">
      <w:pPr>
        <w:rPr>
          <w:highlight w:val="yellow"/>
        </w:rPr>
      </w:pPr>
    </w:p>
    <w:p w14:paraId="029DDD62" w14:textId="77777777" w:rsidR="00D270EB" w:rsidRDefault="00D270EB" w:rsidP="00E51ECA">
      <w:pPr>
        <w:ind w:firstLine="360"/>
      </w:pPr>
      <w:bookmarkStart w:id="44" w:name="_Hlk75102218"/>
      <w:r>
        <w:t>La herramienta que pretendo desarrollar es un detector de conatos de incendio a través de imagen en tiempo real</w:t>
      </w:r>
      <w:bookmarkEnd w:id="44"/>
      <w:r>
        <w:t xml:space="preserve">, que sea capaz de alertar de la presencia de una posible amenaza a los responsables y estos puedan gestionar el problema de forma más eficiente. </w:t>
      </w:r>
    </w:p>
    <w:p w14:paraId="7D42B49E" w14:textId="77777777" w:rsidR="00D270EB" w:rsidRDefault="00D270EB" w:rsidP="00E51ECA">
      <w:pPr>
        <w:ind w:firstLine="360"/>
      </w:pPr>
      <w:r>
        <w:t>En España menos del 65% de los incendios son extinguidos en fase de conato, esto supone movilizaciones de equipos de alto coste que no hubiera sido necesario si se hubiera actuado con un poco más de antelación. Este ahorro de coste podría reinvertirse en la prevención de incendios, reduciendo el número de incendios medio anuales, o al menos reduciendo su impacto.</w:t>
      </w:r>
    </w:p>
    <w:p w14:paraId="0317FE33" w14:textId="77777777" w:rsidR="00D270EB" w:rsidRDefault="00D270EB" w:rsidP="00E51ECA">
      <w:pPr>
        <w:ind w:firstLine="360"/>
      </w:pPr>
      <w:r>
        <w:t xml:space="preserve">En la última década han ardido más de 80.000 hectáreas de media anualmente en el territorio nacional, equivalente al tamaño de la comunidad de Madrid. Es una cifra muy alta con respecto a otros países de Europa. Esto puede ser </w:t>
      </w:r>
      <w:commentRangeStart w:id="45"/>
      <w:r>
        <w:t xml:space="preserve">debido al clima, que sufrimos una temperatura media </w:t>
      </w:r>
      <w:commentRangeEnd w:id="45"/>
      <w:r>
        <w:rPr>
          <w:rStyle w:val="Refdecomentario"/>
        </w:rPr>
        <w:commentReference w:id="45"/>
      </w:r>
      <w:r>
        <w:t>más alta, menor humedad y un terreno bastante complicado, con muchas cordilleras y sistemas montañosos que dificultan el acceso a equipos para apagar los fuegos… a lo que hay que añadir precarios planes de prevención dotados con poco presupuesto.</w:t>
      </w:r>
    </w:p>
    <w:p w14:paraId="4A7FAB31" w14:textId="77777777" w:rsidR="00D270EB" w:rsidRDefault="00D270EB" w:rsidP="00E51ECA">
      <w:pPr>
        <w:ind w:firstLine="360"/>
      </w:pPr>
      <w:r>
        <w:t xml:space="preserve">En España se destinan se destinan unos 800 millones de euros anualmente a la extinción de incendios, tarea que resulta cara si la comparamos con los costes que supondría una buena política de prevención de incendios, a la que solo se destina un 20% de ese presupuesto, a pesar de la gran importancia que advierten los expertos y el sentido común   que tiene esta labor. La actividad preventiva durante todo el año para prevenir veranos conflictivos, pero la mayoría de los contratos de bomberos forestales son temporales y durante el verano. Al no haber tanto personal, las labores de prevención son escasas, asegurándonos así un agosto con muchas posibilidades de incendios descontrolados y turnos de trabajo de tanta intensidad que merman la capacidad de los trabajadores, aumentando así la posibilidad de errores humanos y por lo tanto la de los accidentes. Es por ello por lo que podemos concluir </w:t>
      </w:r>
      <w:commentRangeStart w:id="46"/>
      <w:r>
        <w:t xml:space="preserve">que la </w:t>
      </w:r>
      <w:commentRangeEnd w:id="46"/>
      <w:r>
        <w:rPr>
          <w:rStyle w:val="Refdecomentario"/>
        </w:rPr>
        <w:commentReference w:id="46"/>
      </w:r>
      <w:r>
        <w:t>planificación de la política española contra el fuego es precaria.</w:t>
      </w:r>
    </w:p>
    <w:p w14:paraId="1ED74747" w14:textId="77777777" w:rsidR="00D270EB" w:rsidRDefault="00D270EB" w:rsidP="00E51ECA">
      <w:pPr>
        <w:ind w:firstLine="360"/>
      </w:pPr>
      <w:r>
        <w:t xml:space="preserve">¿Qué ocurre en otros países de EU, como Alemania? Están optando por dar un mayor impulso a la prevención, integrando de nuevas tecnologías para combatir incendios, haciendo uso de herramientas como el Big data, para conocer los puntos con más posibilidades de que ocurra algún incendio, o drones de reconocimiento, que permiten conocer la situación de forma mucho más detallada allí donde otros vehículos simplemente no pueden llegar. </w:t>
      </w:r>
    </w:p>
    <w:p w14:paraId="6E0A25B6" w14:textId="79E90024" w:rsidR="00D270EB" w:rsidRPr="00D270EB" w:rsidRDefault="00D270EB" w:rsidP="00E51ECA">
      <w:pPr>
        <w:ind w:firstLine="360"/>
        <w:rPr>
          <w:rFonts w:ascii="Times New Roman" w:hAnsi="Times New Roman" w:cs="Times New Roman"/>
          <w:szCs w:val="24"/>
          <w:lang w:eastAsia="es-ES"/>
        </w:rPr>
      </w:pPr>
      <w:r>
        <w:t>Tras este pequeño análisis de la</w:t>
      </w:r>
      <w:commentRangeStart w:id="47"/>
      <w:r>
        <w:t xml:space="preserve"> prevención de incendios forestales </w:t>
      </w:r>
      <w:commentRangeEnd w:id="47"/>
      <w:r>
        <w:rPr>
          <w:rStyle w:val="Refdecomentario"/>
        </w:rPr>
        <w:commentReference w:id="47"/>
      </w:r>
      <w:r>
        <w:t xml:space="preserve">en España, y en los países de nuestro entorno, nos damos cuenta de que esta tarea puede mejorarse incrementando la actividad preventiva. Esta laguna es la que me ha motivado a desarrollar </w:t>
      </w:r>
      <w:r>
        <w:lastRenderedPageBreak/>
        <w:t>un proyecto que contribuya a mejorar la protección del medio ambiente y evitar la expansión del incendio</w:t>
      </w:r>
      <w:r>
        <w:rPr>
          <w:rFonts w:ascii="Times New Roman" w:hAnsi="Times New Roman" w:cs="Times New Roman"/>
          <w:szCs w:val="24"/>
          <w:lang w:eastAsia="es-ES"/>
        </w:rPr>
        <w:t>.</w:t>
      </w:r>
    </w:p>
    <w:p w14:paraId="1655A7E3" w14:textId="77777777" w:rsidR="00D270EB" w:rsidRDefault="00D270EB" w:rsidP="00E51ECA">
      <w:pPr>
        <w:ind w:firstLine="360"/>
      </w:pPr>
      <w:bookmarkStart w:id="48" w:name="_Hlk75082997"/>
      <w:r>
        <w:t>Esta falta de recursos en materia medioambiental creo que se debe a que hoy por hoy no es una empresa rentable, no genera tantos beneficios como otras actividades económicas, al menos a corto plazo. Los países más desarrollados han alcanzado en las últimas décadas un nivel tecnológico y una capacidad productiva enormes. Esto ha hecho que muchas tareas productivas sean más rápidas, sencillas y generen más beneficios y esto es una gran noticia. Pero a pesar de estos beneficios, las tareas siguen requiriendo recursos para realizarse, estos recursos son explotados más rápido que nunca y parece que no se le da la importancia que debería a los planes sostenibles. Considero que nos estamos centrando demasiado en producir, sin tener un plan de futuro, para eso debemos cuidar en el medio ambiente. Cada vez es más habitual escuchar en los medios de comunicación hablar sobre la deforestación, como la del Amazonas, crisis en la pesca, crisis del coltán… pero hay una falta de control y previsión que considero peligrosa a largo plazo.</w:t>
      </w:r>
    </w:p>
    <w:bookmarkEnd w:id="48"/>
    <w:p w14:paraId="6F16712D" w14:textId="77777777" w:rsidR="00D270EB" w:rsidRDefault="00D270EB" w:rsidP="00E51ECA">
      <w:pPr>
        <w:ind w:firstLine="360"/>
      </w:pPr>
      <w:r>
        <w:t>No obstante, también existen empresas y asociaciones, además de otros grupos de presión como ecologistas, consumidores... Concienciadas con protección medioambiental. Esto exige, hacer compatible las necesidades de producción y de mantenimiento de nuestro sistema económico y social, con el cumplimiento de otros requisitos que ahora se sienten como imprescindibles y que es cuidar del planeta.</w:t>
      </w:r>
      <w:commentRangeStart w:id="49"/>
      <w:commentRangeEnd w:id="49"/>
      <w:r>
        <w:rPr>
          <w:rStyle w:val="Refdecomentario"/>
        </w:rPr>
        <w:commentReference w:id="49"/>
      </w:r>
    </w:p>
    <w:p w14:paraId="4B00B0A6" w14:textId="77777777" w:rsidR="00D270EB" w:rsidRDefault="00D270EB" w:rsidP="00E51ECA">
      <w:pPr>
        <w:ind w:firstLine="360"/>
      </w:pPr>
      <w:r>
        <w:t>Considero que este proyecto, está diseñado para servir como herramienta que en primer lugar sea útil para la conservación del medioambiente, y, además, no busca la sustitución del trabajador, sino que procura un apoyo y una mejora a las condiciones laborales, portando un valor social y seguridad.</w:t>
      </w:r>
    </w:p>
    <w:p w14:paraId="7485C052" w14:textId="77777777" w:rsidR="00D270EB" w:rsidRDefault="00D270EB" w:rsidP="00E51ECA">
      <w:pPr>
        <w:ind w:firstLine="360"/>
        <w:rPr>
          <w:sz w:val="22"/>
        </w:rPr>
      </w:pPr>
      <w:r>
        <w:rPr>
          <w:sz w:val="22"/>
        </w:rPr>
        <w:t>Desde una perspectiva más amplia, el</w:t>
      </w:r>
      <w:r w:rsidRPr="00FB328C">
        <w:rPr>
          <w:sz w:val="22"/>
        </w:rPr>
        <w:t xml:space="preserve"> debate </w:t>
      </w:r>
      <w:r>
        <w:rPr>
          <w:sz w:val="22"/>
        </w:rPr>
        <w:t xml:space="preserve">sería definir cuándo </w:t>
      </w:r>
      <w:r w:rsidRPr="00FB328C">
        <w:rPr>
          <w:sz w:val="22"/>
        </w:rPr>
        <w:t xml:space="preserve">una tecnología </w:t>
      </w:r>
      <w:r>
        <w:rPr>
          <w:sz w:val="22"/>
        </w:rPr>
        <w:t xml:space="preserve">es útil </w:t>
      </w:r>
      <w:r w:rsidRPr="00FB328C">
        <w:rPr>
          <w:sz w:val="22"/>
        </w:rPr>
        <w:t>a la socie</w:t>
      </w:r>
      <w:r>
        <w:rPr>
          <w:sz w:val="22"/>
        </w:rPr>
        <w:t xml:space="preserve">dad que tenga </w:t>
      </w:r>
      <w:r w:rsidRPr="00FB328C">
        <w:rPr>
          <w:sz w:val="22"/>
        </w:rPr>
        <w:t>cada vez más presente una visión integral de la realidad (holística, en la que se consideran todos los ámbitos: social, económico y medioambiental), y se realicen de manera responsable para que se alcance un desarrollo sostenible en todos los ámbitos</w:t>
      </w:r>
      <w:r>
        <w:rPr>
          <w:sz w:val="22"/>
        </w:rPr>
        <w:t>. Abandonando por tanto cualquier desarrollo que no cumpla con estas premisas</w:t>
      </w:r>
      <w:r w:rsidRPr="00FB328C">
        <w:rPr>
          <w:rStyle w:val="Refdecomentario"/>
          <w:sz w:val="22"/>
          <w:szCs w:val="22"/>
        </w:rPr>
        <w:annotationRef/>
      </w:r>
      <w:r>
        <w:rPr>
          <w:sz w:val="22"/>
        </w:rPr>
        <w:t>.</w:t>
      </w:r>
    </w:p>
    <w:p w14:paraId="4A2FF8D5" w14:textId="360FE781" w:rsidR="00D270EB" w:rsidRDefault="00D270EB" w:rsidP="00D270EB">
      <w:pPr>
        <w:rPr>
          <w:sz w:val="22"/>
        </w:rPr>
      </w:pPr>
      <w:r>
        <w:rPr>
          <w:sz w:val="22"/>
        </w:rPr>
        <w:t xml:space="preserve">Por otro lado, </w:t>
      </w:r>
      <w:r w:rsidR="00E51ECA">
        <w:rPr>
          <w:sz w:val="22"/>
        </w:rPr>
        <w:t>está</w:t>
      </w:r>
      <w:r>
        <w:rPr>
          <w:sz w:val="22"/>
        </w:rPr>
        <w:t xml:space="preserve"> claro que como cualquier otra solución tecnológica pueden ocurrir fallos y por eso voy a hacer un listado de los fallos más probables y </w:t>
      </w:r>
      <w:r w:rsidR="00E51ECA">
        <w:rPr>
          <w:sz w:val="22"/>
        </w:rPr>
        <w:t>cuál</w:t>
      </w:r>
      <w:r>
        <w:rPr>
          <w:sz w:val="22"/>
        </w:rPr>
        <w:t xml:space="preserve"> sería su solución:</w:t>
      </w:r>
      <w:r>
        <w:rPr>
          <w:sz w:val="22"/>
        </w:rPr>
        <w:br/>
      </w:r>
    </w:p>
    <w:p w14:paraId="2D69E4B6" w14:textId="77777777" w:rsidR="00D270EB" w:rsidRDefault="00D270EB" w:rsidP="00D270EB">
      <w:pPr>
        <w:rPr>
          <w:sz w:val="22"/>
        </w:rPr>
      </w:pPr>
      <w:r>
        <w:rPr>
          <w:sz w:val="22"/>
        </w:rPr>
        <w:t xml:space="preserve">El sistema averiado: dejaría de trasmitir imagen a tiempo real a los equipos responsables, por lo que el vigilante si no está cumpliendo con su tarea y la está confiando al detector sería un peligro ya que no habría ninguna vigilancia. </w:t>
      </w:r>
    </w:p>
    <w:p w14:paraId="5277F215" w14:textId="77777777" w:rsidR="00D270EB" w:rsidRDefault="00D270EB" w:rsidP="00D270EB">
      <w:pPr>
        <w:rPr>
          <w:sz w:val="22"/>
        </w:rPr>
      </w:pPr>
      <w:r>
        <w:rPr>
          <w:sz w:val="22"/>
        </w:rPr>
        <w:t xml:space="preserve">Normalmente en sistemas de streaming de video y audio se suele utilizar un protocolo UDP ya que es necesaria la velocidad de transmisión, y se permiten ciertos errores. En contra no hay control sobre si el receptor está recibiendo los paquetes, por lo que no sabríamos si la cámara este enviado dichos paquetes o no. </w:t>
      </w:r>
    </w:p>
    <w:p w14:paraId="5E8EF2E8" w14:textId="77777777" w:rsidR="00D270EB" w:rsidRDefault="00D270EB" w:rsidP="00D270EB">
      <w:pPr>
        <w:rPr>
          <w:sz w:val="22"/>
        </w:rPr>
      </w:pPr>
      <w:r>
        <w:rPr>
          <w:sz w:val="22"/>
        </w:rPr>
        <w:t>Para solucionar crearía una rutina que cada cierto tiempo realizase una conexión mediante el protocolo TCP, lo que nos aseguraría si realmente hay conexión y en caso de no haberla avisar al vigilante.</w:t>
      </w:r>
    </w:p>
    <w:p w14:paraId="2D09A1F9" w14:textId="77777777" w:rsidR="00D270EB" w:rsidRDefault="00D270EB" w:rsidP="00D270EB">
      <w:pPr>
        <w:rPr>
          <w:sz w:val="22"/>
        </w:rPr>
      </w:pPr>
      <w:r>
        <w:rPr>
          <w:sz w:val="22"/>
        </w:rPr>
        <w:lastRenderedPageBreak/>
        <w:t>Independientemente, el vigilante debe estar atento constantemente, no le exime de su responsabilidad.</w:t>
      </w:r>
    </w:p>
    <w:p w14:paraId="65979250" w14:textId="77777777" w:rsidR="00D270EB" w:rsidRDefault="00D270EB" w:rsidP="00D270EB">
      <w:pPr>
        <w:rPr>
          <w:sz w:val="22"/>
        </w:rPr>
      </w:pPr>
      <w:r>
        <w:rPr>
          <w:sz w:val="22"/>
        </w:rPr>
        <w:t xml:space="preserve">Robo: un peligro preocupante es el de los robos y el vandalismo. Parece ser que tanto en torres como en retenes los equipos no pueden dejar sus materiales de trabajo para el día siguiente si no es bajo vigilancia. Los materiales con los que están hechos las cámaras podrían ser un objetivo, por lo que, aunque se colocara en un poste a gran altura, podría ser derribado solo para cogerlo. </w:t>
      </w:r>
    </w:p>
    <w:p w14:paraId="02D5047F" w14:textId="77777777" w:rsidR="00D270EB" w:rsidRDefault="00D270EB" w:rsidP="00D270EB">
      <w:pPr>
        <w:rPr>
          <w:sz w:val="22"/>
        </w:rPr>
      </w:pPr>
      <w:r>
        <w:rPr>
          <w:sz w:val="22"/>
        </w:rPr>
        <w:t>Una solución posible abarataría los precios y configurando un aparato desmontable, de instalación fácil que el propio vigilante montaría al empezar su jornada. Por lo tanto, no sería necesario crear un producto muy resistente al clima porque no tendría que aguantar lluvias u otras condiciones.</w:t>
      </w:r>
    </w:p>
    <w:p w14:paraId="411A3229" w14:textId="77777777" w:rsidR="00D270EB" w:rsidRDefault="00D270EB" w:rsidP="00D270EB">
      <w:pPr>
        <w:rPr>
          <w:sz w:val="22"/>
        </w:rPr>
      </w:pPr>
      <w:r>
        <w:rPr>
          <w:sz w:val="22"/>
        </w:rPr>
        <w:t>No funciona según lo esperado: la aplicación no parece que da los resultados que buscábamos, en el peor de los escenarios, no alerta cuando debería hacerlo o, al contrario, alerta con lo que no debería.</w:t>
      </w:r>
    </w:p>
    <w:p w14:paraId="25032750" w14:textId="77777777" w:rsidR="00D270EB" w:rsidRDefault="00D270EB" w:rsidP="00D270EB">
      <w:pPr>
        <w:rPr>
          <w:sz w:val="22"/>
        </w:rPr>
      </w:pPr>
      <w:r>
        <w:rPr>
          <w:sz w:val="22"/>
        </w:rPr>
        <w:t>Para evitar este problema serán necesarias pruebas rigurosas del sistema y además una buena práctica podría ser reentrenar la red con datos del lugar donde se desea implantar, de esta forma, podríamos evitar falsas alarmas producidas por agentes externos como el humo de fábricas.</w:t>
      </w:r>
    </w:p>
    <w:p w14:paraId="0507FF6F" w14:textId="77777777" w:rsidR="00D270EB" w:rsidRDefault="00D270EB" w:rsidP="00D270EB">
      <w:pPr>
        <w:rPr>
          <w:sz w:val="22"/>
        </w:rPr>
      </w:pPr>
    </w:p>
    <w:p w14:paraId="1EDEF0DC" w14:textId="0F5D355E" w:rsidR="00D270EB" w:rsidRPr="001307E5" w:rsidRDefault="00D270EB" w:rsidP="00D270EB">
      <w:pPr>
        <w:rPr>
          <w:sz w:val="22"/>
        </w:rPr>
      </w:pPr>
      <w:r>
        <w:rPr>
          <w:sz w:val="22"/>
        </w:rPr>
        <w:t xml:space="preserve">En conclusión, creo que es una herramienta como podría ser una calculadora para un estudiante, o una escuadra y un cartabón para un arquitecto, solo que esta herramienta </w:t>
      </w:r>
      <w:r w:rsidR="001E72E2">
        <w:rPr>
          <w:sz w:val="22"/>
        </w:rPr>
        <w:t>está</w:t>
      </w:r>
      <w:r>
        <w:rPr>
          <w:sz w:val="22"/>
        </w:rPr>
        <w:t xml:space="preserve"> pensada para un propósito muy concreto. El trabajo de los vigilantes sigue siendo el mismo, pero un poco más evolucionado, lo que hará más seguro. Por lo tanto, podemos concluir que el proyecto no es solamente viable desde un punto de vista ético, sino que además es recomendable llevarlo a cabo e impulsar este tipo de iniciativas.</w:t>
      </w:r>
    </w:p>
    <w:p w14:paraId="307563B2" w14:textId="77777777" w:rsidR="006951C5" w:rsidRDefault="006951C5" w:rsidP="00C57EED"/>
    <w:p w14:paraId="676E28E2" w14:textId="77777777" w:rsidR="006951C5" w:rsidRDefault="006951C5" w:rsidP="00C57EED"/>
    <w:p w14:paraId="4B980F61" w14:textId="77777777" w:rsidR="006951C5" w:rsidRDefault="006951C5" w:rsidP="00C57EED"/>
    <w:p w14:paraId="5103A7C4" w14:textId="77777777" w:rsidR="006951C5" w:rsidRDefault="006951C5" w:rsidP="00C57EED"/>
    <w:p w14:paraId="6DA6910D" w14:textId="2392C7B1" w:rsidR="006951C5" w:rsidRPr="00742A7D" w:rsidRDefault="006951C5" w:rsidP="00C57EED">
      <w:pPr>
        <w:rPr>
          <w:highlight w:val="yellow"/>
        </w:rPr>
        <w:sectPr w:rsidR="006951C5" w:rsidRPr="00742A7D" w:rsidSect="0026243C">
          <w:type w:val="oddPage"/>
          <w:pgSz w:w="11907" w:h="16840" w:code="9"/>
          <w:pgMar w:top="1304" w:right="1247" w:bottom="1304" w:left="1247" w:header="720" w:footer="720" w:gutter="454"/>
          <w:cols w:space="720"/>
          <w:docGrid w:linePitch="299"/>
        </w:sectPr>
      </w:pPr>
    </w:p>
    <w:p w14:paraId="3B6EE7C1" w14:textId="55064C36" w:rsidR="00E362EF" w:rsidRPr="0031552C" w:rsidRDefault="00E362EF" w:rsidP="00C57EED">
      <w:pPr>
        <w:pStyle w:val="Ttulo1"/>
        <w:pBdr>
          <w:bottom w:val="single" w:sz="4" w:space="1" w:color="002060"/>
        </w:pBdr>
        <w:rPr>
          <w:noProof w:val="0"/>
        </w:rPr>
      </w:pPr>
      <w:bookmarkStart w:id="50" w:name="_Toc75209749"/>
      <w:r w:rsidRPr="0031552C">
        <w:rPr>
          <w:noProof w:val="0"/>
        </w:rPr>
        <w:lastRenderedPageBreak/>
        <w:t>Conclusiones</w:t>
      </w:r>
      <w:bookmarkEnd w:id="50"/>
    </w:p>
    <w:p w14:paraId="0FC93221" w14:textId="345AA4C6" w:rsidR="00C57EED" w:rsidRDefault="0097429E" w:rsidP="009A3C05">
      <w:pPr>
        <w:ind w:firstLine="360"/>
      </w:pPr>
      <w:r>
        <w:t xml:space="preserve">Considero que podría haber dado más, siento que me he dispersado </w:t>
      </w:r>
      <w:r w:rsidR="00EA0823">
        <w:t xml:space="preserve">con las </w:t>
      </w:r>
      <w:r w:rsidR="00695300">
        <w:t xml:space="preserve">posibilidades y aunque he profundizado en muchas más cosas que no han quedado reflejadas </w:t>
      </w:r>
      <w:r w:rsidR="00FD1283">
        <w:t xml:space="preserve">en el proyecto simplemente por su extensión, </w:t>
      </w:r>
      <w:r w:rsidR="00F6446A">
        <w:t xml:space="preserve">debí centrarme en crear un modelo predicción mejor. </w:t>
      </w:r>
    </w:p>
    <w:p w14:paraId="14700817" w14:textId="68DA107A" w:rsidR="00F6446A" w:rsidRDefault="00F6446A" w:rsidP="009A3C05">
      <w:pPr>
        <w:ind w:firstLine="360"/>
      </w:pPr>
      <w:r>
        <w:t>Debo decir en mi defensa que</w:t>
      </w:r>
      <w:r w:rsidR="00AB1836">
        <w:t xml:space="preserve"> esta dispersión también fue debida a </w:t>
      </w:r>
      <w:r w:rsidR="0029021A">
        <w:t>la dificultad de encontrar las imágenes,</w:t>
      </w:r>
      <w:r w:rsidR="00BA02B1">
        <w:t xml:space="preserve"> tenía que de alguna forma </w:t>
      </w:r>
      <w:r w:rsidR="00607BFE">
        <w:t>subsanar el hecho de que quizá no pudiera entrenar correctamente un detector.</w:t>
      </w:r>
      <w:r w:rsidR="00AB7A91">
        <w:t xml:space="preserve"> Los contactos con las </w:t>
      </w:r>
      <w:r w:rsidR="00B64FB2">
        <w:t>organizaciones,</w:t>
      </w:r>
      <w:r w:rsidR="00AB7A91">
        <w:t xml:space="preserve"> aunque fructíferos eran lentos en muchas ocasiones</w:t>
      </w:r>
      <w:r w:rsidR="00B64FB2">
        <w:t>.</w:t>
      </w:r>
    </w:p>
    <w:p w14:paraId="0C2A2174" w14:textId="6227324A" w:rsidR="009221E3" w:rsidRDefault="00753C43" w:rsidP="009A3C05">
      <w:pPr>
        <w:ind w:firstLine="360"/>
      </w:pPr>
      <w:r>
        <w:t>Por otro lado, me siento dispuesto a continuar el proyecto después de entregarlo y quizá intentar</w:t>
      </w:r>
      <w:r w:rsidR="00BE382D">
        <w:t xml:space="preserve"> formar un equipo de desarrollo para comercializarlo.</w:t>
      </w:r>
    </w:p>
    <w:p w14:paraId="675C9951" w14:textId="4649EA3D" w:rsidR="00BE382D" w:rsidRDefault="00BE382D" w:rsidP="009A3C05">
      <w:pPr>
        <w:ind w:firstLine="360"/>
      </w:pPr>
      <w:r>
        <w:t xml:space="preserve">Por </w:t>
      </w:r>
      <w:r w:rsidR="00B92C9F">
        <w:t xml:space="preserve">último, creo que es un producto responsable y </w:t>
      </w:r>
      <w:r w:rsidR="005107A2">
        <w:t xml:space="preserve">la formación ética que nos ha proporcionado la universidad es valiosa y considero que debo </w:t>
      </w:r>
      <w:r w:rsidR="009221E3">
        <w:t>profundizar en ella una vez termine.</w:t>
      </w:r>
    </w:p>
    <w:p w14:paraId="295E689A" w14:textId="77777777" w:rsidR="00B64FB2" w:rsidRPr="007F7BAC" w:rsidRDefault="00B64FB2" w:rsidP="00B14060"/>
    <w:p w14:paraId="3B6EE7C9" w14:textId="77777777" w:rsidR="00E46FB0" w:rsidRPr="00C57EED" w:rsidRDefault="00E46FB0" w:rsidP="00E362EF"/>
    <w:p w14:paraId="3B6EE7CA" w14:textId="77777777" w:rsidR="00E46FB0" w:rsidRPr="00C57EED" w:rsidRDefault="00E46FB0" w:rsidP="00E362EF"/>
    <w:p w14:paraId="3B6EE7CB" w14:textId="77777777" w:rsidR="00E362EF" w:rsidRPr="00C57EED" w:rsidRDefault="00E362EF" w:rsidP="00E362EF"/>
    <w:p w14:paraId="3B6EE7CC" w14:textId="77777777" w:rsidR="00E362EF" w:rsidRPr="00C57EED" w:rsidRDefault="00E362EF" w:rsidP="00E362EF">
      <w:pPr>
        <w:sectPr w:rsidR="00E362EF" w:rsidRPr="00C57EED" w:rsidSect="0026243C">
          <w:type w:val="oddPage"/>
          <w:pgSz w:w="11907" w:h="16840" w:code="9"/>
          <w:pgMar w:top="1304" w:right="1247" w:bottom="1304" w:left="1247" w:header="720" w:footer="720" w:gutter="454"/>
          <w:cols w:space="720"/>
          <w:docGrid w:linePitch="299"/>
        </w:sectPr>
      </w:pPr>
    </w:p>
    <w:p w14:paraId="3B6EE7CD" w14:textId="77777777" w:rsidR="00E362EF" w:rsidRPr="0031552C" w:rsidRDefault="00E362EF" w:rsidP="004A4057">
      <w:pPr>
        <w:pStyle w:val="Ttulo1"/>
        <w:rPr>
          <w:noProof w:val="0"/>
        </w:rPr>
      </w:pPr>
      <w:bookmarkStart w:id="51" w:name="_Toc75209750"/>
      <w:r w:rsidRPr="0031552C">
        <w:rPr>
          <w:noProof w:val="0"/>
        </w:rPr>
        <w:lastRenderedPageBreak/>
        <w:t>Otros Méritos del Proyecto</w:t>
      </w:r>
      <w:bookmarkEnd w:id="51"/>
    </w:p>
    <w:p w14:paraId="3B6EE7CF" w14:textId="4D04079B" w:rsidR="00E362EF" w:rsidRDefault="00FA3B8E" w:rsidP="009A3C05">
      <w:pPr>
        <w:ind w:firstLine="360"/>
      </w:pPr>
      <w:r>
        <w:t xml:space="preserve">Me he puesto en contacto con el grupo de bomberos forestales de Cuenca y parece ser que </w:t>
      </w:r>
      <w:r w:rsidR="00E2642B">
        <w:t xml:space="preserve">en septiembre podré hacer pruebas reales </w:t>
      </w:r>
      <w:r w:rsidR="00147774">
        <w:t xml:space="preserve">con el detector desde una torre de vigilancia forestal, </w:t>
      </w:r>
      <w:r w:rsidR="007F6B77">
        <w:t xml:space="preserve">lo que implicará montar un prototipo </w:t>
      </w:r>
      <w:r w:rsidR="00F3204F">
        <w:t>real montable</w:t>
      </w:r>
      <w:r w:rsidR="003A7DDC">
        <w:t xml:space="preserve">. Aun no estoy seguro de </w:t>
      </w:r>
      <w:r w:rsidR="00C03495">
        <w:t>cómo</w:t>
      </w:r>
      <w:r w:rsidR="003A7DDC">
        <w:t xml:space="preserve"> </w:t>
      </w:r>
      <w:r w:rsidR="00C03495">
        <w:t>hacerlo,</w:t>
      </w:r>
      <w:r w:rsidR="003A7DDC">
        <w:t xml:space="preserve"> pero creo que para este </w:t>
      </w:r>
      <w:r w:rsidR="006D3DD7">
        <w:t>primer prototipo usaré</w:t>
      </w:r>
      <w:r w:rsidR="003A7DDC">
        <w:t xml:space="preserve"> un Jetson nano.</w:t>
      </w:r>
    </w:p>
    <w:p w14:paraId="24050D08" w14:textId="418D2AB3" w:rsidR="003A7DDC" w:rsidRPr="0031552C" w:rsidRDefault="003A7DDC" w:rsidP="00E362EF">
      <w:r>
        <w:t xml:space="preserve">Por otro lado, hice un curso de redes para poder aplicarlo a este proyecto, </w:t>
      </w:r>
      <w:r w:rsidR="00C03495">
        <w:t>no ha sido posible debido al tiempo.</w:t>
      </w:r>
    </w:p>
    <w:p w14:paraId="3B6EE7D0" w14:textId="77777777" w:rsidR="00E362EF" w:rsidRPr="0031552C" w:rsidRDefault="00E362EF" w:rsidP="00E362EF"/>
    <w:p w14:paraId="3B6EE7D1" w14:textId="77777777" w:rsidR="00E362EF" w:rsidRPr="0031552C" w:rsidRDefault="00E362EF" w:rsidP="00E362EF"/>
    <w:p w14:paraId="3B6EE7D2" w14:textId="77777777" w:rsidR="00E362EF" w:rsidRPr="0031552C" w:rsidRDefault="00E362EF" w:rsidP="00E362EF">
      <w:pPr>
        <w:sectPr w:rsidR="00E362EF" w:rsidRPr="0031552C" w:rsidSect="0026243C">
          <w:type w:val="oddPage"/>
          <w:pgSz w:w="11907" w:h="16840" w:code="9"/>
          <w:pgMar w:top="1304" w:right="1247" w:bottom="1304" w:left="1247" w:header="720" w:footer="720" w:gutter="454"/>
          <w:cols w:space="720"/>
          <w:docGrid w:linePitch="299"/>
        </w:sectPr>
      </w:pPr>
    </w:p>
    <w:p w14:paraId="3B6EE7D3" w14:textId="77777777" w:rsidR="00E362EF" w:rsidRPr="0031552C" w:rsidRDefault="00E362EF" w:rsidP="004A4057">
      <w:pPr>
        <w:pStyle w:val="Ttulo1"/>
        <w:rPr>
          <w:noProof w:val="0"/>
        </w:rPr>
      </w:pPr>
      <w:bookmarkStart w:id="52" w:name="_Toc75209751"/>
      <w:r w:rsidRPr="0031552C">
        <w:rPr>
          <w:noProof w:val="0"/>
        </w:rPr>
        <w:lastRenderedPageBreak/>
        <w:t>Bibliografía</w:t>
      </w:r>
      <w:bookmarkEnd w:id="5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6"/>
        <w:gridCol w:w="8393"/>
      </w:tblGrid>
      <w:tr w:rsidR="0004026A" w:rsidRPr="0031552C" w14:paraId="3B6EE7D6" w14:textId="77777777" w:rsidTr="0004026A">
        <w:trPr>
          <w:tblCellSpacing w:w="15" w:type="dxa"/>
        </w:trPr>
        <w:tc>
          <w:tcPr>
            <w:tcW w:w="291" w:type="pct"/>
            <w:hideMark/>
          </w:tcPr>
          <w:p w14:paraId="3B6EE7D4" w14:textId="77777777" w:rsidR="0004026A" w:rsidRPr="0031552C" w:rsidRDefault="0004026A" w:rsidP="0004026A">
            <w:r w:rsidRPr="0031552C">
              <w:t xml:space="preserve">[1] </w:t>
            </w:r>
          </w:p>
        </w:tc>
        <w:tc>
          <w:tcPr>
            <w:tcW w:w="4659" w:type="pct"/>
            <w:hideMark/>
          </w:tcPr>
          <w:p w14:paraId="3B6EE7D5" w14:textId="77777777" w:rsidR="0004026A" w:rsidRPr="00E46FB0" w:rsidRDefault="0004026A" w:rsidP="0004026A">
            <w:pPr>
              <w:rPr>
                <w:highlight w:val="yellow"/>
              </w:rPr>
            </w:pPr>
            <w:r w:rsidRPr="001355B4">
              <w:rPr>
                <w:highlight w:val="yellow"/>
                <w:lang w:val="en-US"/>
              </w:rPr>
              <w:t xml:space="preserve">D. Graffox, «IEEE Citation Reference,» 2009. </w:t>
            </w:r>
            <w:r w:rsidRPr="00E46FB0">
              <w:rPr>
                <w:highlight w:val="yellow"/>
              </w:rPr>
              <w:t>[En línea]. Available: http://www.ieee.org/documents/ieeecitationref.pdf.</w:t>
            </w:r>
          </w:p>
        </w:tc>
      </w:tr>
    </w:tbl>
    <w:p w14:paraId="3B6EE7D7" w14:textId="77777777" w:rsidR="00E362EF" w:rsidRPr="0031552C" w:rsidRDefault="00E362EF" w:rsidP="00E362EF"/>
    <w:p w14:paraId="3B6EE7D8" w14:textId="77777777" w:rsidR="00E362EF" w:rsidRPr="0031552C" w:rsidRDefault="00E362EF" w:rsidP="00E362EF"/>
    <w:p w14:paraId="1DED866B" w14:textId="77777777" w:rsidR="008334A2" w:rsidRDefault="00A5249D">
      <w:pPr>
        <w:rPr>
          <w:rFonts w:ascii="Calibri" w:hAnsi="Calibri"/>
        </w:rPr>
      </w:pPr>
      <w:r w:rsidRPr="00A5249D">
        <w:rPr>
          <w:rFonts w:ascii="Calibri" w:hAnsi="Calibri"/>
        </w:rPr>
        <w:t>https://www.forestalmaderero.com/articulos/item/inflamabilidad-las-plantas-e-incendios-forestales.html</w:t>
      </w:r>
    </w:p>
    <w:p w14:paraId="14EE1CFB" w14:textId="77777777" w:rsidR="00A5249D" w:rsidRDefault="00A5249D">
      <w:pPr>
        <w:rPr>
          <w:rFonts w:ascii="Calibri" w:hAnsi="Calibri"/>
        </w:rPr>
      </w:pPr>
    </w:p>
    <w:p w14:paraId="577B7326" w14:textId="77777777" w:rsidR="00A5249D" w:rsidRDefault="00A5249D">
      <w:pPr>
        <w:rPr>
          <w:rFonts w:ascii="Calibri" w:hAnsi="Calibri"/>
        </w:rPr>
      </w:pPr>
      <w:r>
        <w:rPr>
          <w:rFonts w:ascii="Calibri" w:hAnsi="Calibri"/>
        </w:rPr>
        <w:t>Libro- Botánica Forestal -  Escuela Técnica superior de Ingeniería de Montes, Forestal y del  medio natural.</w:t>
      </w:r>
    </w:p>
    <w:p w14:paraId="5127A352" w14:textId="4E96B6C6" w:rsidR="00143A38" w:rsidRDefault="00051EC8">
      <w:pPr>
        <w:rPr>
          <w:rFonts w:ascii="Calibri" w:hAnsi="Calibri"/>
        </w:rPr>
      </w:pPr>
      <w:hyperlink r:id="rId61" w:history="1">
        <w:r w:rsidR="00030C1A" w:rsidRPr="00BE36A2">
          <w:rPr>
            <w:rStyle w:val="Hipervnculo"/>
            <w:rFonts w:ascii="Calibri" w:hAnsi="Calibri"/>
          </w:rPr>
          <w:t>https://github.com/</w:t>
        </w:r>
      </w:hyperlink>
    </w:p>
    <w:p w14:paraId="5F57CE02" w14:textId="02408A65" w:rsidR="00030C1A" w:rsidRDefault="00051EC8">
      <w:pPr>
        <w:rPr>
          <w:rFonts w:ascii="Calibri" w:hAnsi="Calibri"/>
        </w:rPr>
      </w:pPr>
      <w:hyperlink r:id="rId62" w:history="1">
        <w:r w:rsidR="00030C1A" w:rsidRPr="00BE36A2">
          <w:rPr>
            <w:rStyle w:val="Hipervnculo"/>
            <w:rFonts w:ascii="Calibri" w:hAnsi="Calibri"/>
          </w:rPr>
          <w:t>https://www.sourcetreeapp.com/</w:t>
        </w:r>
      </w:hyperlink>
    </w:p>
    <w:p w14:paraId="32BB7104" w14:textId="77777777" w:rsidR="00143A38" w:rsidRDefault="00143A38">
      <w:pPr>
        <w:rPr>
          <w:rFonts w:ascii="Calibri" w:hAnsi="Calibri"/>
        </w:rPr>
      </w:pPr>
      <w:r w:rsidRPr="00143A38">
        <w:rPr>
          <w:rFonts w:ascii="Calibri" w:hAnsi="Calibri"/>
        </w:rPr>
        <w:t>https://es.wikipedia.org/wiki/Sistema_de_informaci%C3%B3n_geogr%C3%A1fica</w:t>
      </w:r>
    </w:p>
    <w:p w14:paraId="2F086568" w14:textId="77777777" w:rsidR="00914C7E" w:rsidRDefault="00914C7E">
      <w:pPr>
        <w:rPr>
          <w:rFonts w:ascii="Calibri" w:hAnsi="Calibri"/>
        </w:rPr>
      </w:pPr>
      <w:r w:rsidRPr="00914C7E">
        <w:rPr>
          <w:rFonts w:ascii="Calibri" w:hAnsi="Calibri"/>
        </w:rPr>
        <w:t>https://www.nytimes.com/2020/12/30/technology/2020-good-tech-awards.html</w:t>
      </w:r>
    </w:p>
    <w:p w14:paraId="6CD58C7A" w14:textId="77777777" w:rsidR="00914C7E" w:rsidRDefault="00914C7E">
      <w:pPr>
        <w:rPr>
          <w:rFonts w:ascii="Calibri" w:hAnsi="Calibri"/>
        </w:rPr>
      </w:pPr>
      <w:r w:rsidRPr="00914C7E">
        <w:rPr>
          <w:rFonts w:ascii="Calibri" w:hAnsi="Calibri"/>
        </w:rPr>
        <w:t>https://technosylva.com/</w:t>
      </w:r>
    </w:p>
    <w:p w14:paraId="19CE7A89" w14:textId="77777777" w:rsidR="00914C7E" w:rsidRDefault="00914C7E">
      <w:pPr>
        <w:rPr>
          <w:rFonts w:ascii="Calibri" w:hAnsi="Calibri"/>
        </w:rPr>
      </w:pPr>
      <w:r w:rsidRPr="00914C7E">
        <w:rPr>
          <w:rFonts w:ascii="Calibri" w:hAnsi="Calibri"/>
        </w:rPr>
        <w:t>https://droneamplified.com/</w:t>
      </w:r>
    </w:p>
    <w:p w14:paraId="2B060598" w14:textId="77777777" w:rsidR="00914C7E" w:rsidRDefault="00914C7E">
      <w:pPr>
        <w:rPr>
          <w:rFonts w:ascii="Calibri" w:hAnsi="Calibri"/>
        </w:rPr>
      </w:pPr>
      <w:r w:rsidRPr="00914C7E">
        <w:rPr>
          <w:rFonts w:ascii="Calibri" w:hAnsi="Calibri"/>
        </w:rPr>
        <w:t>https://www.insightrobotics.com/en/</w:t>
      </w:r>
    </w:p>
    <w:p w14:paraId="0FD5EF7C" w14:textId="77777777" w:rsidR="00F06195" w:rsidRDefault="00F06195">
      <w:pPr>
        <w:rPr>
          <w:rFonts w:ascii="Calibri" w:hAnsi="Calibri"/>
        </w:rPr>
      </w:pPr>
      <w:r w:rsidRPr="00F06195">
        <w:rPr>
          <w:rFonts w:ascii="Calibri" w:hAnsi="Calibri"/>
        </w:rPr>
        <w:t>https://openlayers.org/</w:t>
      </w:r>
    </w:p>
    <w:p w14:paraId="1A19A203" w14:textId="77777777" w:rsidR="00B36412" w:rsidRDefault="00B36412">
      <w:pPr>
        <w:rPr>
          <w:rFonts w:ascii="Calibri" w:hAnsi="Calibri"/>
        </w:rPr>
      </w:pPr>
      <w:r w:rsidRPr="00B36412">
        <w:rPr>
          <w:rFonts w:ascii="Calibri" w:hAnsi="Calibri"/>
        </w:rPr>
        <w:t>http://www.norcalrxfirecouncil.org/rx-fire.html</w:t>
      </w:r>
    </w:p>
    <w:p w14:paraId="34FC4629" w14:textId="77777777" w:rsidR="0061796A" w:rsidRDefault="0061796A">
      <w:pPr>
        <w:rPr>
          <w:rFonts w:ascii="Calibri" w:hAnsi="Calibri"/>
        </w:rPr>
      </w:pPr>
      <w:r w:rsidRPr="0061796A">
        <w:rPr>
          <w:rFonts w:ascii="Calibri" w:hAnsi="Calibri"/>
        </w:rPr>
        <w:t>https://www.paucostafoundation.org/</w:t>
      </w:r>
    </w:p>
    <w:p w14:paraId="6277E226" w14:textId="77777777" w:rsidR="004440F9" w:rsidRDefault="004440F9">
      <w:pPr>
        <w:rPr>
          <w:rFonts w:ascii="Calibri" w:hAnsi="Calibri"/>
        </w:rPr>
      </w:pPr>
      <w:r w:rsidRPr="004440F9">
        <w:rPr>
          <w:rFonts w:ascii="Calibri" w:hAnsi="Calibri"/>
        </w:rPr>
        <w:t>https://www.flirmedia.com/MMC/CVS/Tech_Notes/TN_0002_EN.pdf</w:t>
      </w:r>
    </w:p>
    <w:p w14:paraId="5BC478DA" w14:textId="77777777" w:rsidR="000D6F0B" w:rsidRDefault="000D6F0B">
      <w:pPr>
        <w:rPr>
          <w:rFonts w:ascii="Calibri" w:hAnsi="Calibri"/>
        </w:rPr>
      </w:pPr>
      <w:r w:rsidRPr="000D6F0B">
        <w:rPr>
          <w:rFonts w:ascii="Calibri" w:hAnsi="Calibri"/>
        </w:rPr>
        <w:t>https://es.wikipedia.org/wiki/Estoc%C3%A1stico</w:t>
      </w:r>
    </w:p>
    <w:p w14:paraId="05554E3C" w14:textId="77777777" w:rsidR="009E71BE" w:rsidRDefault="009E71BE">
      <w:pPr>
        <w:rPr>
          <w:rFonts w:ascii="Calibri" w:hAnsi="Calibri"/>
        </w:rPr>
      </w:pPr>
    </w:p>
    <w:p w14:paraId="1DD0A67E" w14:textId="77777777" w:rsidR="009E71BE" w:rsidRDefault="009E71BE">
      <w:pPr>
        <w:rPr>
          <w:rFonts w:ascii="Calibri" w:hAnsi="Calibri"/>
        </w:rPr>
      </w:pPr>
      <w:r w:rsidRPr="009E71BE">
        <w:rPr>
          <w:rFonts w:ascii="Calibri" w:hAnsi="Calibri"/>
        </w:rPr>
        <w:t>https://www.researchgate.net/profile/Jesus-Tello/publication/228857048_Reconocimiento_de_patrones_y_el_aprendizaje_no_supervi</w:t>
      </w:r>
      <w:r w:rsidRPr="009E71BE">
        <w:rPr>
          <w:rFonts w:ascii="Calibri" w:hAnsi="Calibri"/>
        </w:rPr>
        <w:lastRenderedPageBreak/>
        <w:t>sado/links/0c960517e7e677b522000000/Reconocimiento-de-patrones-y-el-aprendizaje-no-supervisado.pdf</w:t>
      </w:r>
    </w:p>
    <w:p w14:paraId="71D578A6" w14:textId="77777777" w:rsidR="0031357B" w:rsidRDefault="0031357B">
      <w:pPr>
        <w:rPr>
          <w:rFonts w:ascii="Calibri" w:hAnsi="Calibri"/>
        </w:rPr>
      </w:pPr>
      <w:r w:rsidRPr="0031357B">
        <w:rPr>
          <w:rFonts w:ascii="Calibri" w:hAnsi="Calibri"/>
        </w:rPr>
        <w:t>https://es.wikipedia.org/wiki/Aprendizaje_no_supervisado</w:t>
      </w:r>
    </w:p>
    <w:p w14:paraId="14A99DC5" w14:textId="1070E573" w:rsidR="006E47E9" w:rsidRDefault="00051EC8">
      <w:pPr>
        <w:rPr>
          <w:rStyle w:val="Hipervnculo"/>
          <w:rFonts w:ascii="Calibri" w:hAnsi="Calibri"/>
        </w:rPr>
      </w:pPr>
      <w:hyperlink r:id="rId63" w:history="1">
        <w:r w:rsidR="00B8207B" w:rsidRPr="00172983">
          <w:rPr>
            <w:rStyle w:val="Hipervnculo"/>
            <w:rFonts w:ascii="Calibri" w:hAnsi="Calibri"/>
          </w:rPr>
          <w:t>https://es.wikipedia.org/wiki/Aprendizaje_supervisado</w:t>
        </w:r>
      </w:hyperlink>
    </w:p>
    <w:p w14:paraId="561F2FD6" w14:textId="17C0F344" w:rsidR="00C26F99" w:rsidRDefault="00051EC8">
      <w:pPr>
        <w:rPr>
          <w:rFonts w:ascii="Calibri" w:hAnsi="Calibri"/>
        </w:rPr>
      </w:pPr>
      <w:hyperlink r:id="rId64" w:history="1">
        <w:r w:rsidR="00B92D04" w:rsidRPr="00CB027E">
          <w:rPr>
            <w:rStyle w:val="Hipervnculo"/>
            <w:rFonts w:ascii="Calibri" w:hAnsi="Calibri"/>
          </w:rPr>
          <w:t>https://zaguan.unizar.es/record/99123/files/texto_completo.pdf</w:t>
        </w:r>
      </w:hyperlink>
    </w:p>
    <w:p w14:paraId="70E62A75" w14:textId="08143134" w:rsidR="00B92D04" w:rsidRDefault="00051EC8">
      <w:pPr>
        <w:rPr>
          <w:rFonts w:ascii="Calibri" w:hAnsi="Calibri"/>
        </w:rPr>
      </w:pPr>
      <w:hyperlink r:id="rId65" w:history="1">
        <w:r w:rsidR="00A16598" w:rsidRPr="009338CE">
          <w:rPr>
            <w:rStyle w:val="Hipervnculo"/>
            <w:rFonts w:ascii="Calibri" w:hAnsi="Calibri"/>
          </w:rPr>
          <w:t>https://towardsdatascience.com/optimizers-for-training-neural-network-59450d71caf6</w:t>
        </w:r>
      </w:hyperlink>
    </w:p>
    <w:p w14:paraId="4BE91F94" w14:textId="0C762680" w:rsidR="00A16598" w:rsidRDefault="00051EC8">
      <w:pPr>
        <w:rPr>
          <w:rFonts w:ascii="Calibri" w:hAnsi="Calibri"/>
        </w:rPr>
      </w:pPr>
      <w:hyperlink r:id="rId66" w:history="1">
        <w:r w:rsidR="00A16598" w:rsidRPr="009338CE">
          <w:rPr>
            <w:rStyle w:val="Hipervnculo"/>
            <w:rFonts w:ascii="Calibri" w:hAnsi="Calibri"/>
          </w:rPr>
          <w:t>https://enciclopediaeconomica.com/diversificacion/</w:t>
        </w:r>
      </w:hyperlink>
    </w:p>
    <w:p w14:paraId="57EED92D" w14:textId="2F61A459" w:rsidR="00A16598" w:rsidRDefault="00775C81">
      <w:pPr>
        <w:rPr>
          <w:rFonts w:ascii="Calibri" w:hAnsi="Calibri"/>
        </w:rPr>
      </w:pPr>
      <w:r>
        <w:rPr>
          <w:rFonts w:ascii="Calibri" w:hAnsi="Calibri"/>
        </w:rPr>
        <w:t>Principios elementales de filosofía</w:t>
      </w:r>
      <w:r w:rsidR="009A1711">
        <w:rPr>
          <w:rFonts w:ascii="Calibri" w:hAnsi="Calibri"/>
        </w:rPr>
        <w:t xml:space="preserve"> – Georges Politzer</w:t>
      </w:r>
    </w:p>
    <w:p w14:paraId="4FEAB0FD" w14:textId="663BBD42" w:rsidR="00C875F9" w:rsidRDefault="00051EC8">
      <w:pPr>
        <w:rPr>
          <w:rFonts w:ascii="Calibri" w:hAnsi="Calibri"/>
        </w:rPr>
      </w:pPr>
      <w:hyperlink r:id="rId67" w:history="1">
        <w:r w:rsidR="00C875F9" w:rsidRPr="00B12747">
          <w:rPr>
            <w:rStyle w:val="Hipervnculo"/>
            <w:rFonts w:ascii="Calibri" w:hAnsi="Calibri"/>
          </w:rPr>
          <w:t>https://es.wikipedia.org/wiki/Ingenier%C3%ADa_de_software_basada_en_componentes</w:t>
        </w:r>
      </w:hyperlink>
    </w:p>
    <w:p w14:paraId="1CD8755B" w14:textId="48B2D26D" w:rsidR="005F2917" w:rsidRDefault="00051EC8">
      <w:pPr>
        <w:rPr>
          <w:rFonts w:ascii="Calibri" w:hAnsi="Calibri"/>
        </w:rPr>
      </w:pPr>
      <w:hyperlink r:id="rId68" w:history="1">
        <w:r w:rsidR="005F2917" w:rsidRPr="00B12747">
          <w:rPr>
            <w:rStyle w:val="Hipervnculo"/>
            <w:rFonts w:ascii="Calibri" w:hAnsi="Calibri"/>
          </w:rPr>
          <w:t>https://es.wikipedia.org/wiki/Python</w:t>
        </w:r>
      </w:hyperlink>
    </w:p>
    <w:p w14:paraId="0F3F7997" w14:textId="32478BE2" w:rsidR="008B5475" w:rsidRDefault="00051EC8">
      <w:pPr>
        <w:rPr>
          <w:rStyle w:val="Hipervnculo"/>
          <w:rFonts w:ascii="Calibri" w:hAnsi="Calibri"/>
        </w:rPr>
      </w:pPr>
      <w:hyperlink r:id="rId69" w:history="1">
        <w:r w:rsidR="008B5475" w:rsidRPr="00B12747">
          <w:rPr>
            <w:rStyle w:val="Hipervnculo"/>
            <w:rFonts w:ascii="Calibri" w:hAnsi="Calibri"/>
          </w:rPr>
          <w:t>https://entrenamiento-python-basico.readthedocs.io/es/latest/leccion1/ventajas_desventajas.html</w:t>
        </w:r>
      </w:hyperlink>
    </w:p>
    <w:p w14:paraId="7DCE1DFC" w14:textId="3540D809" w:rsidR="006B2ED7" w:rsidRDefault="00051EC8">
      <w:pPr>
        <w:rPr>
          <w:rFonts w:ascii="Calibri" w:hAnsi="Calibri"/>
        </w:rPr>
      </w:pPr>
      <w:hyperlink r:id="rId70" w:history="1">
        <w:r w:rsidR="006B2ED7" w:rsidRPr="00B20572">
          <w:rPr>
            <w:rStyle w:val="Hipervnculo"/>
            <w:rFonts w:ascii="Calibri" w:hAnsi="Calibri"/>
          </w:rPr>
          <w:t>https://tensorflow-object-detection-api-tutorial.readthedocs.io/en/latest/#</w:t>
        </w:r>
      </w:hyperlink>
    </w:p>
    <w:p w14:paraId="13AC98E7" w14:textId="12DA4875" w:rsidR="00DB20D7" w:rsidRDefault="00051EC8">
      <w:pPr>
        <w:rPr>
          <w:rFonts w:ascii="Calibri" w:hAnsi="Calibri"/>
        </w:rPr>
      </w:pPr>
      <w:hyperlink r:id="rId71" w:history="1">
        <w:r w:rsidR="00DB20D7" w:rsidRPr="00B20572">
          <w:rPr>
            <w:rStyle w:val="Hipervnculo"/>
            <w:rFonts w:ascii="Calibri" w:hAnsi="Calibri"/>
          </w:rPr>
          <w:t>https://developer.nvidia.com/cudnn</w:t>
        </w:r>
      </w:hyperlink>
    </w:p>
    <w:p w14:paraId="6FF7D5E3" w14:textId="08F659CF" w:rsidR="00DB20D7" w:rsidRDefault="00051EC8">
      <w:pPr>
        <w:rPr>
          <w:rFonts w:ascii="Calibri" w:hAnsi="Calibri"/>
        </w:rPr>
      </w:pPr>
      <w:hyperlink r:id="rId72" w:history="1">
        <w:r w:rsidR="00DB20D7" w:rsidRPr="00B20572">
          <w:rPr>
            <w:rStyle w:val="Hipervnculo"/>
            <w:rFonts w:ascii="Calibri" w:hAnsi="Calibri"/>
          </w:rPr>
          <w:t>https://developer.nvidia.com/cuda-toolkit</w:t>
        </w:r>
      </w:hyperlink>
    </w:p>
    <w:p w14:paraId="6DE00FFF" w14:textId="1B6B103B" w:rsidR="00650BF6" w:rsidRDefault="00051EC8">
      <w:pPr>
        <w:rPr>
          <w:rStyle w:val="Hipervnculo"/>
          <w:rFonts w:ascii="Calibri" w:hAnsi="Calibri"/>
        </w:rPr>
      </w:pPr>
      <w:hyperlink r:id="rId73" w:history="1">
        <w:r w:rsidR="00650BF6" w:rsidRPr="00B20572">
          <w:rPr>
            <w:rStyle w:val="Hipervnculo"/>
            <w:rFonts w:ascii="Calibri" w:hAnsi="Calibri"/>
          </w:rPr>
          <w:t>https://www.anaconda.com/products/individual</w:t>
        </w:r>
      </w:hyperlink>
    </w:p>
    <w:p w14:paraId="755A580F" w14:textId="77174D19" w:rsidR="00DE55C1" w:rsidRDefault="00051EC8">
      <w:pPr>
        <w:rPr>
          <w:rFonts w:ascii="Calibri" w:hAnsi="Calibri"/>
        </w:rPr>
      </w:pPr>
      <w:hyperlink r:id="rId74" w:history="1">
        <w:r w:rsidR="00DE55C1" w:rsidRPr="007B7D92">
          <w:rPr>
            <w:rStyle w:val="Hipervnculo"/>
            <w:rFonts w:ascii="Calibri" w:hAnsi="Calibri"/>
          </w:rPr>
          <w:t>https://medium.com/mostly-ai/tensorflow-records-what-they-are-and-how-to-use-them-c46bc4bbb564</w:t>
        </w:r>
      </w:hyperlink>
    </w:p>
    <w:p w14:paraId="53F5AE78" w14:textId="0149E263" w:rsidR="00FB1CC9" w:rsidRDefault="00051EC8">
      <w:pPr>
        <w:rPr>
          <w:rFonts w:ascii="Calibri" w:hAnsi="Calibri"/>
        </w:rPr>
      </w:pPr>
      <w:hyperlink r:id="rId75" w:history="1">
        <w:r w:rsidR="00FB1CC9" w:rsidRPr="007B7D92">
          <w:rPr>
            <w:rStyle w:val="Hipervnculo"/>
            <w:rFonts w:ascii="Calibri" w:hAnsi="Calibri"/>
          </w:rPr>
          <w:t>https://towardsdatascience.com/review-ssd-single-shot-detector-object-detection-851a94607d11</w:t>
        </w:r>
      </w:hyperlink>
    </w:p>
    <w:p w14:paraId="4976EFD8" w14:textId="36720729" w:rsidR="00FB1CC9" w:rsidRDefault="00051EC8">
      <w:pPr>
        <w:rPr>
          <w:rFonts w:ascii="Calibri" w:hAnsi="Calibri"/>
        </w:rPr>
      </w:pPr>
      <w:hyperlink r:id="rId76" w:history="1">
        <w:r w:rsidR="006A60BB" w:rsidRPr="007B7D92">
          <w:rPr>
            <w:rStyle w:val="Hipervnculo"/>
            <w:rFonts w:ascii="Calibri" w:hAnsi="Calibri"/>
          </w:rPr>
          <w:t>https://github.com/tensorflow/models/blob/master/research/object_detection/g3doc/configuring_jobs.md</w:t>
        </w:r>
      </w:hyperlink>
    </w:p>
    <w:p w14:paraId="50C7D22C" w14:textId="67EF543E" w:rsidR="006A60BB" w:rsidRDefault="00051EC8">
      <w:pPr>
        <w:rPr>
          <w:rFonts w:ascii="Calibri" w:hAnsi="Calibri"/>
        </w:rPr>
      </w:pPr>
      <w:hyperlink r:id="rId77" w:history="1">
        <w:r w:rsidR="00067F25" w:rsidRPr="007D4A24">
          <w:rPr>
            <w:rStyle w:val="Hipervnculo"/>
            <w:rFonts w:ascii="Calibri" w:hAnsi="Calibri"/>
          </w:rPr>
          <w:t>https://infoactualidad.ucm.es/index.php/noticias/nacional/1191-solo-el-20-del-presupuesto-en-casos-de-incendios-forestales-va-dedicado-a-la-prevencion-de-los-mismos</w:t>
        </w:r>
      </w:hyperlink>
    </w:p>
    <w:p w14:paraId="539166BA" w14:textId="7A9FC312" w:rsidR="00067F25" w:rsidRDefault="00051EC8">
      <w:pPr>
        <w:rPr>
          <w:rFonts w:ascii="Calibri" w:hAnsi="Calibri"/>
        </w:rPr>
      </w:pPr>
      <w:hyperlink r:id="rId78" w:history="1">
        <w:r w:rsidR="002D7437" w:rsidRPr="007D4A24">
          <w:rPr>
            <w:rStyle w:val="Hipervnculo"/>
            <w:rFonts w:ascii="Calibri" w:hAnsi="Calibri"/>
          </w:rPr>
          <w:t>https://ethic.es/2020/08/asi-han-sido-los-ultimos-50-anos-de-incendios-en-espana/</w:t>
        </w:r>
      </w:hyperlink>
    </w:p>
    <w:p w14:paraId="5C273862" w14:textId="77777777" w:rsidR="002D7437" w:rsidRDefault="002D7437">
      <w:pPr>
        <w:rPr>
          <w:rFonts w:ascii="Calibri" w:hAnsi="Calibri"/>
        </w:rPr>
      </w:pPr>
    </w:p>
    <w:p w14:paraId="10F54C45" w14:textId="77777777" w:rsidR="00DE55C1" w:rsidRDefault="00DE55C1">
      <w:pPr>
        <w:rPr>
          <w:rFonts w:ascii="Calibri" w:hAnsi="Calibri"/>
        </w:rPr>
      </w:pPr>
    </w:p>
    <w:p w14:paraId="6C5BA2DC" w14:textId="77777777" w:rsidR="00650BF6" w:rsidRDefault="00650BF6">
      <w:pPr>
        <w:rPr>
          <w:rFonts w:ascii="Calibri" w:hAnsi="Calibri"/>
        </w:rPr>
      </w:pPr>
    </w:p>
    <w:p w14:paraId="5F4C4730" w14:textId="77777777" w:rsidR="00DB20D7" w:rsidRDefault="00DB20D7">
      <w:pPr>
        <w:rPr>
          <w:rFonts w:ascii="Calibri" w:hAnsi="Calibri"/>
        </w:rPr>
      </w:pPr>
    </w:p>
    <w:p w14:paraId="0B786478" w14:textId="77777777" w:rsidR="006B2ED7" w:rsidRDefault="006B2ED7">
      <w:pPr>
        <w:rPr>
          <w:rFonts w:ascii="Calibri" w:hAnsi="Calibri"/>
        </w:rPr>
      </w:pPr>
    </w:p>
    <w:p w14:paraId="5EBB4CCB" w14:textId="3F7E89F1" w:rsidR="00B8207B" w:rsidRPr="001C7939" w:rsidRDefault="00B8207B" w:rsidP="001C7939">
      <w:pPr>
        <w:jc w:val="left"/>
        <w:rPr>
          <w:rFonts w:asciiTheme="majorHAnsi" w:eastAsiaTheme="majorEastAsia" w:hAnsiTheme="majorHAnsi" w:cstheme="majorHAnsi"/>
          <w:b/>
          <w:smallCaps/>
          <w:color w:val="002060"/>
          <w:sz w:val="52"/>
          <w:szCs w:val="52"/>
        </w:rPr>
      </w:pPr>
    </w:p>
    <w:sectPr w:rsidR="00B8207B" w:rsidRPr="001C7939" w:rsidSect="0026243C">
      <w:type w:val="oddPage"/>
      <w:pgSz w:w="11907" w:h="16840" w:code="9"/>
      <w:pgMar w:top="1304" w:right="1247" w:bottom="1304" w:left="1247" w:header="720" w:footer="720" w:gutter="454"/>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Luis Moreno Almonacid" w:date="2021-06-08T12:05:00Z" w:initials="LMA">
    <w:p w14:paraId="69CAEFDA" w14:textId="77777777" w:rsidR="00D270EB" w:rsidRDefault="00D270EB" w:rsidP="00D270EB">
      <w:pPr>
        <w:pStyle w:val="Textocomentario"/>
      </w:pPr>
      <w:r>
        <w:rPr>
          <w:rStyle w:val="Refdecomentario"/>
        </w:rPr>
        <w:annotationRef/>
      </w:r>
    </w:p>
  </w:comment>
  <w:comment w:id="46" w:author="Luis Moreno Almonacid" w:date="2021-06-08T12:07:00Z" w:initials="LMA">
    <w:p w14:paraId="2960666C" w14:textId="77777777" w:rsidR="00D270EB" w:rsidRDefault="00D270EB" w:rsidP="00D270EB">
      <w:pPr>
        <w:pStyle w:val="Textocomentario"/>
      </w:pPr>
      <w:r>
        <w:rPr>
          <w:rStyle w:val="Refdecomentario"/>
        </w:rPr>
        <w:annotationRef/>
      </w:r>
      <w:r>
        <w:t>Sugerencia: “Por todo ello podemos concluir que la planificación…”</w:t>
      </w:r>
    </w:p>
    <w:p w14:paraId="72460A1C" w14:textId="77777777" w:rsidR="00D270EB" w:rsidRDefault="00D270EB" w:rsidP="00D270EB">
      <w:pPr>
        <w:pStyle w:val="Textocomentario"/>
      </w:pPr>
      <w:r>
        <w:t>Lo pondría como punto y seguido, unido al párrafo anterior.</w:t>
      </w:r>
    </w:p>
  </w:comment>
  <w:comment w:id="47" w:author="Luis Moreno Almonacid" w:date="2021-06-08T12:10:00Z" w:initials="LMA">
    <w:p w14:paraId="03FEBBF4" w14:textId="77777777" w:rsidR="00D270EB" w:rsidRDefault="00D270EB" w:rsidP="00D270EB">
      <w:pPr>
        <w:pStyle w:val="Textocomentario"/>
      </w:pPr>
      <w:r>
        <w:rPr>
          <w:rStyle w:val="Refdecomentario"/>
        </w:rPr>
        <w:annotationRef/>
      </w:r>
      <w:r>
        <w:t>Revisar redacción.</w:t>
      </w:r>
    </w:p>
  </w:comment>
  <w:comment w:id="49" w:author="Luis Moreno Almonacid" w:date="2021-06-08T12:19:00Z" w:initials="LMA">
    <w:p w14:paraId="01AC33C4" w14:textId="1693C729" w:rsidR="00D270EB" w:rsidRDefault="00D270EB" w:rsidP="00412BA2">
      <w:pPr>
        <w:pStyle w:val="Textocomentario"/>
      </w:pP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CAEFDA" w15:done="1"/>
  <w15:commentEx w15:paraId="72460A1C" w15:done="1"/>
  <w15:commentEx w15:paraId="03FEBBF4" w15:done="1"/>
  <w15:commentEx w15:paraId="01AC33C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9DB97" w16cex:dateUtc="2021-06-08T10:05:00Z"/>
  <w16cex:commentExtensible w16cex:durableId="2469DC1F" w16cex:dateUtc="2021-06-08T10:07:00Z"/>
  <w16cex:commentExtensible w16cex:durableId="2479ED6D" w16cex:dateUtc="2021-06-20T14:38:00Z"/>
  <w16cex:commentExtensible w16cex:durableId="2469DECB" w16cex:dateUtc="2021-06-08T1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CAEFDA" w16cid:durableId="2469DB97"/>
  <w16cid:commentId w16cid:paraId="72460A1C" w16cid:durableId="2469DC1F"/>
  <w16cid:commentId w16cid:paraId="03FEBBF4" w16cid:durableId="2479ED6D"/>
  <w16cid:commentId w16cid:paraId="01AC33C4" w16cid:durableId="2469DE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9DBD4" w14:textId="77777777" w:rsidR="00051EC8" w:rsidRDefault="00051EC8" w:rsidP="00CB0A14">
      <w:pPr>
        <w:spacing w:after="0" w:line="240" w:lineRule="auto"/>
      </w:pPr>
      <w:r>
        <w:separator/>
      </w:r>
    </w:p>
  </w:endnote>
  <w:endnote w:type="continuationSeparator" w:id="0">
    <w:p w14:paraId="5D368630" w14:textId="77777777" w:rsidR="00051EC8" w:rsidRDefault="00051EC8" w:rsidP="00CB0A14">
      <w:pPr>
        <w:spacing w:after="0" w:line="240" w:lineRule="auto"/>
      </w:pPr>
      <w:r>
        <w:continuationSeparator/>
      </w:r>
    </w:p>
  </w:endnote>
  <w:endnote w:type="continuationNotice" w:id="1">
    <w:p w14:paraId="5631A54A" w14:textId="77777777" w:rsidR="00051EC8" w:rsidRDefault="00051E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3" w14:textId="77777777" w:rsidR="0088711A" w:rsidRDefault="0088711A" w:rsidP="004F1A5B">
    <w:pPr>
      <w:pStyle w:val="Piedepgina"/>
      <w:pBdr>
        <w:top w:val="single" w:sz="4" w:space="1" w:color="auto"/>
      </w:pBdr>
      <w:tabs>
        <w:tab w:val="clear" w:pos="8504"/>
        <w:tab w:val="right" w:pos="8931"/>
      </w:tabs>
    </w:pPr>
    <w:r w:rsidRPr="00D80112">
      <w:rPr>
        <w:color w:val="000000" w:themeColor="text1"/>
        <w:sz w:val="20"/>
        <w:szCs w:val="20"/>
      </w:rPr>
      <w:fldChar w:fldCharType="begin"/>
    </w:r>
    <w:r w:rsidRPr="00D80112">
      <w:rPr>
        <w:color w:val="000000" w:themeColor="text1"/>
        <w:sz w:val="20"/>
        <w:szCs w:val="20"/>
      </w:rPr>
      <w:instrText>PAGE   \* MERGEFORMAT</w:instrText>
    </w:r>
    <w:r w:rsidRPr="00D80112">
      <w:rPr>
        <w:color w:val="000000" w:themeColor="text1"/>
        <w:sz w:val="20"/>
        <w:szCs w:val="20"/>
      </w:rPr>
      <w:fldChar w:fldCharType="separate"/>
    </w:r>
    <w:r>
      <w:rPr>
        <w:noProof/>
        <w:color w:val="000000" w:themeColor="text1"/>
        <w:sz w:val="20"/>
        <w:szCs w:val="20"/>
      </w:rPr>
      <w:t>8</w:t>
    </w:r>
    <w:r w:rsidRPr="00D80112">
      <w:rPr>
        <w:color w:val="000000" w:themeColor="text1"/>
        <w:sz w:val="20"/>
        <w:szCs w:val="20"/>
      </w:rPr>
      <w:fldChar w:fldCharType="end"/>
    </w:r>
    <w:r>
      <w:tab/>
    </w:r>
    <w:r>
      <w:tab/>
    </w:r>
    <w:r>
      <w:rPr>
        <w:caps/>
        <w:color w:val="F07F09" w:themeColor="accent1"/>
        <w:sz w:val="20"/>
        <w:szCs w:val="20"/>
      </w:rPr>
      <w:t>GRADO EN INGENIERÍA INFORMÁTICA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E804" w14:textId="77777777" w:rsidR="0088711A" w:rsidRDefault="0088711A" w:rsidP="0067575B">
    <w:pPr>
      <w:pStyle w:val="Piedepgina"/>
      <w:pBdr>
        <w:top w:val="single" w:sz="4" w:space="4" w:color="auto"/>
      </w:pBdr>
      <w:tabs>
        <w:tab w:val="clear" w:pos="8504"/>
        <w:tab w:val="left" w:pos="8427"/>
        <w:tab w:val="right" w:pos="9072"/>
      </w:tabs>
    </w:pPr>
    <w:r w:rsidRPr="00D37D7F">
      <w:rPr>
        <w:caps/>
        <w:color w:val="F07F09" w:themeColor="accent1"/>
        <w:sz w:val="20"/>
        <w:szCs w:val="20"/>
      </w:rPr>
      <w:t>PROYECTO FIN DE GRADO</w:t>
    </w:r>
    <w:r>
      <w:rPr>
        <w:caps/>
        <w:color w:val="808080" w:themeColor="background1" w:themeShade="80"/>
        <w:sz w:val="20"/>
        <w:szCs w:val="20"/>
      </w:rPr>
      <w:t> | </w:t>
    </w:r>
    <w:r>
      <w:rPr>
        <w:color w:val="808080" w:themeColor="background1" w:themeShade="80"/>
        <w:sz w:val="20"/>
        <w:szCs w:val="20"/>
      </w:rPr>
      <w:t>Universidad Francisco de Vitoria</w:t>
    </w:r>
    <w:r>
      <w:rPr>
        <w:color w:val="808080" w:themeColor="background1" w:themeShade="80"/>
        <w:sz w:val="20"/>
        <w:szCs w:val="20"/>
      </w:rPr>
      <w:tab/>
    </w:r>
    <w:r>
      <w:rPr>
        <w:color w:val="808080" w:themeColor="background1" w:themeShade="80"/>
        <w:sz w:val="20"/>
        <w:szCs w:val="20"/>
      </w:rPr>
      <w:tab/>
    </w:r>
    <w:r w:rsidRPr="004A4057">
      <w:rPr>
        <w:color w:val="000000" w:themeColor="text1"/>
        <w:sz w:val="20"/>
        <w:szCs w:val="20"/>
      </w:rPr>
      <w:fldChar w:fldCharType="begin"/>
    </w:r>
    <w:r w:rsidRPr="004A4057">
      <w:rPr>
        <w:color w:val="000000" w:themeColor="text1"/>
        <w:sz w:val="20"/>
        <w:szCs w:val="20"/>
      </w:rPr>
      <w:instrText>PAGE   \* MERGEFORMAT</w:instrText>
    </w:r>
    <w:r w:rsidRPr="004A4057">
      <w:rPr>
        <w:color w:val="000000" w:themeColor="text1"/>
        <w:sz w:val="20"/>
        <w:szCs w:val="20"/>
      </w:rPr>
      <w:fldChar w:fldCharType="separate"/>
    </w:r>
    <w:r>
      <w:rPr>
        <w:noProof/>
        <w:color w:val="000000" w:themeColor="text1"/>
        <w:sz w:val="20"/>
        <w:szCs w:val="20"/>
      </w:rPr>
      <w:t>13</w:t>
    </w:r>
    <w:r w:rsidRPr="004A4057">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37071" w14:textId="77777777" w:rsidR="00051EC8" w:rsidRDefault="00051EC8" w:rsidP="00CB0A14">
      <w:pPr>
        <w:spacing w:after="0" w:line="240" w:lineRule="auto"/>
      </w:pPr>
      <w:r>
        <w:separator/>
      </w:r>
    </w:p>
  </w:footnote>
  <w:footnote w:type="continuationSeparator" w:id="0">
    <w:p w14:paraId="3A4099AC" w14:textId="77777777" w:rsidR="00051EC8" w:rsidRDefault="00051EC8" w:rsidP="00CB0A14">
      <w:pPr>
        <w:spacing w:after="0" w:line="240" w:lineRule="auto"/>
      </w:pPr>
      <w:r>
        <w:continuationSeparator/>
      </w:r>
    </w:p>
  </w:footnote>
  <w:footnote w:type="continuationNotice" w:id="1">
    <w:p w14:paraId="4A322FF1" w14:textId="77777777" w:rsidR="00051EC8" w:rsidRDefault="00051EC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019"/>
    <w:multiLevelType w:val="hybridMultilevel"/>
    <w:tmpl w:val="DE82E3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A01DE4"/>
    <w:multiLevelType w:val="hybridMultilevel"/>
    <w:tmpl w:val="DBE0A33C"/>
    <w:lvl w:ilvl="0" w:tplc="E4A8AC0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7E6827"/>
    <w:multiLevelType w:val="hybridMultilevel"/>
    <w:tmpl w:val="DDCEBA4E"/>
    <w:lvl w:ilvl="0" w:tplc="064AB1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233C8C"/>
    <w:multiLevelType w:val="hybridMultilevel"/>
    <w:tmpl w:val="5B38D964"/>
    <w:lvl w:ilvl="0" w:tplc="C16259A4">
      <w:start w:val="1"/>
      <w:numFmt w:val="decimal"/>
      <w:lvlText w:val="%1."/>
      <w:lvlJc w:val="left"/>
      <w:pPr>
        <w:ind w:left="1068" w:hanging="360"/>
      </w:pPr>
    </w:lvl>
    <w:lvl w:ilvl="1" w:tplc="0C0A000F">
      <w:start w:val="1"/>
      <w:numFmt w:val="decimal"/>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15:restartNumberingAfterBreak="0">
    <w:nsid w:val="09E3088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FB7B0C"/>
    <w:multiLevelType w:val="hybridMultilevel"/>
    <w:tmpl w:val="B2CE27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65665A"/>
    <w:multiLevelType w:val="multilevel"/>
    <w:tmpl w:val="D8DCE81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82775B"/>
    <w:multiLevelType w:val="multilevel"/>
    <w:tmpl w:val="0C0A001F"/>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2060"/>
        <w:spacing w:val="0"/>
        <w:w w:val="0"/>
        <w:kern w:val="0"/>
        <w:position w:val="0"/>
        <w:sz w:val="5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6850CA"/>
    <w:multiLevelType w:val="hybridMultilevel"/>
    <w:tmpl w:val="562097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773FB6"/>
    <w:multiLevelType w:val="hybridMultilevel"/>
    <w:tmpl w:val="E4E85F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8F5C63"/>
    <w:multiLevelType w:val="hybridMultilevel"/>
    <w:tmpl w:val="3224F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8E251C"/>
    <w:multiLevelType w:val="hybridMultilevel"/>
    <w:tmpl w:val="42E22596"/>
    <w:lvl w:ilvl="0" w:tplc="3C7CEBD4">
      <w:start w:val="1"/>
      <w:numFmt w:val="decimal"/>
      <w:lvlText w:val="%1-"/>
      <w:lvlJc w:val="left"/>
      <w:pPr>
        <w:ind w:left="720" w:hanging="360"/>
      </w:pPr>
      <w:rPr>
        <w:rFonts w:hint="default"/>
        <w:color w:val="auto"/>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4E40A7D"/>
    <w:multiLevelType w:val="hybridMultilevel"/>
    <w:tmpl w:val="F7FC0C2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2BD37364"/>
    <w:multiLevelType w:val="hybridMultilevel"/>
    <w:tmpl w:val="39864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CB1D24"/>
    <w:multiLevelType w:val="hybridMultilevel"/>
    <w:tmpl w:val="5FA803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E50DCD"/>
    <w:multiLevelType w:val="hybridMultilevel"/>
    <w:tmpl w:val="28F6D22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47C254D"/>
    <w:multiLevelType w:val="multilevel"/>
    <w:tmpl w:val="BA90D3A4"/>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1021" w:hanging="1021"/>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4B782F"/>
    <w:multiLevelType w:val="hybridMultilevel"/>
    <w:tmpl w:val="42E22596"/>
    <w:lvl w:ilvl="0" w:tplc="3C7CEBD4">
      <w:start w:val="1"/>
      <w:numFmt w:val="decimal"/>
      <w:lvlText w:val="%1-"/>
      <w:lvlJc w:val="left"/>
      <w:pPr>
        <w:ind w:left="720" w:hanging="360"/>
      </w:pPr>
      <w:rPr>
        <w:rFonts w:hint="default"/>
        <w:color w:val="auto"/>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4425C78"/>
    <w:multiLevelType w:val="hybridMultilevel"/>
    <w:tmpl w:val="496037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A5F737E"/>
    <w:multiLevelType w:val="hybridMultilevel"/>
    <w:tmpl w:val="14F44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F303B80"/>
    <w:multiLevelType w:val="hybridMultilevel"/>
    <w:tmpl w:val="FBD6C8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4692CD08">
      <w:numFmt w:val="bullet"/>
      <w:lvlText w:val="-"/>
      <w:lvlJc w:val="left"/>
      <w:pPr>
        <w:ind w:left="2160" w:hanging="360"/>
      </w:pPr>
      <w:rPr>
        <w:rFonts w:ascii="Calibri" w:eastAsiaTheme="minorEastAsia" w:hAnsi="Calibri" w:cs="Calibr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7924E1"/>
    <w:multiLevelType w:val="hybridMultilevel"/>
    <w:tmpl w:val="E6002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25D7822"/>
    <w:multiLevelType w:val="hybridMultilevel"/>
    <w:tmpl w:val="064CF8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7FE7E36"/>
    <w:multiLevelType w:val="hybridMultilevel"/>
    <w:tmpl w:val="67606404"/>
    <w:lvl w:ilvl="0" w:tplc="064AB1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D430D7D"/>
    <w:multiLevelType w:val="hybridMultilevel"/>
    <w:tmpl w:val="3C4C99BE"/>
    <w:lvl w:ilvl="0" w:tplc="0C0A0001">
      <w:start w:val="1"/>
      <w:numFmt w:val="bullet"/>
      <w:lvlText w:val=""/>
      <w:lvlJc w:val="left"/>
      <w:pPr>
        <w:ind w:left="778" w:hanging="360"/>
      </w:pPr>
      <w:rPr>
        <w:rFonts w:ascii="Symbol" w:hAnsi="Symbol"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25" w15:restartNumberingAfterBreak="0">
    <w:nsid w:val="5FA761FF"/>
    <w:multiLevelType w:val="hybridMultilevel"/>
    <w:tmpl w:val="952C60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0DA4AB8"/>
    <w:multiLevelType w:val="hybridMultilevel"/>
    <w:tmpl w:val="6CA8ED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6C30AA3"/>
    <w:multiLevelType w:val="hybridMultilevel"/>
    <w:tmpl w:val="692080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7020DC5"/>
    <w:multiLevelType w:val="hybridMultilevel"/>
    <w:tmpl w:val="CFB4D4E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E9F2B04"/>
    <w:multiLevelType w:val="hybridMultilevel"/>
    <w:tmpl w:val="0936D1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8F09BE"/>
    <w:multiLevelType w:val="hybridMultilevel"/>
    <w:tmpl w:val="BDB0AD86"/>
    <w:lvl w:ilvl="0" w:tplc="2F28826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40771F7"/>
    <w:multiLevelType w:val="hybridMultilevel"/>
    <w:tmpl w:val="88BAE6C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7A97380C"/>
    <w:multiLevelType w:val="hybridMultilevel"/>
    <w:tmpl w:val="4BE898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7"/>
  </w:num>
  <w:num w:numId="12">
    <w:abstractNumId w:val="7"/>
  </w:num>
  <w:num w:numId="13">
    <w:abstractNumId w:val="7"/>
  </w:num>
  <w:num w:numId="14">
    <w:abstractNumId w:val="21"/>
  </w:num>
  <w:num w:numId="15">
    <w:abstractNumId w:val="6"/>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6"/>
  </w:num>
  <w:num w:numId="19">
    <w:abstractNumId w:val="16"/>
  </w:num>
  <w:num w:numId="20">
    <w:abstractNumId w:val="9"/>
  </w:num>
  <w:num w:numId="21">
    <w:abstractNumId w:val="16"/>
  </w:num>
  <w:num w:numId="22">
    <w:abstractNumId w:val="16"/>
  </w:num>
  <w:num w:numId="23">
    <w:abstractNumId w:val="3"/>
  </w:num>
  <w:num w:numId="24">
    <w:abstractNumId w:val="30"/>
  </w:num>
  <w:num w:numId="25">
    <w:abstractNumId w:val="22"/>
  </w:num>
  <w:num w:numId="26">
    <w:abstractNumId w:val="5"/>
  </w:num>
  <w:num w:numId="27">
    <w:abstractNumId w:val="32"/>
  </w:num>
  <w:num w:numId="28">
    <w:abstractNumId w:val="12"/>
  </w:num>
  <w:num w:numId="29">
    <w:abstractNumId w:val="28"/>
  </w:num>
  <w:num w:numId="30">
    <w:abstractNumId w:val="20"/>
  </w:num>
  <w:num w:numId="31">
    <w:abstractNumId w:val="14"/>
  </w:num>
  <w:num w:numId="32">
    <w:abstractNumId w:val="8"/>
  </w:num>
  <w:num w:numId="33">
    <w:abstractNumId w:val="27"/>
  </w:num>
  <w:num w:numId="34">
    <w:abstractNumId w:val="18"/>
  </w:num>
  <w:num w:numId="35">
    <w:abstractNumId w:val="15"/>
  </w:num>
  <w:num w:numId="36">
    <w:abstractNumId w:val="26"/>
  </w:num>
  <w:num w:numId="37">
    <w:abstractNumId w:val="0"/>
  </w:num>
  <w:num w:numId="38">
    <w:abstractNumId w:val="19"/>
  </w:num>
  <w:num w:numId="39">
    <w:abstractNumId w:val="29"/>
  </w:num>
  <w:num w:numId="40">
    <w:abstractNumId w:val="23"/>
  </w:num>
  <w:num w:numId="41">
    <w:abstractNumId w:val="2"/>
  </w:num>
  <w:num w:numId="42">
    <w:abstractNumId w:val="17"/>
  </w:num>
  <w:num w:numId="43">
    <w:abstractNumId w:val="24"/>
  </w:num>
  <w:num w:numId="44">
    <w:abstractNumId w:val="10"/>
  </w:num>
  <w:num w:numId="45">
    <w:abstractNumId w:val="1"/>
  </w:num>
  <w:num w:numId="46">
    <w:abstractNumId w:val="25"/>
  </w:num>
  <w:num w:numId="47">
    <w:abstractNumId w:val="31"/>
  </w:num>
  <w:num w:numId="48">
    <w:abstractNumId w:val="11"/>
  </w:num>
  <w:num w:numId="4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s Moreno Almonacid">
    <w15:presenceInfo w15:providerId="None" w15:userId="Luis Moreno Almonac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9"/>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A14"/>
    <w:rsid w:val="00001FD0"/>
    <w:rsid w:val="00001FF9"/>
    <w:rsid w:val="000020EF"/>
    <w:rsid w:val="000028F1"/>
    <w:rsid w:val="00002B27"/>
    <w:rsid w:val="00002C60"/>
    <w:rsid w:val="00002F71"/>
    <w:rsid w:val="00003911"/>
    <w:rsid w:val="00003C1E"/>
    <w:rsid w:val="000046F9"/>
    <w:rsid w:val="00005829"/>
    <w:rsid w:val="00005831"/>
    <w:rsid w:val="00006478"/>
    <w:rsid w:val="00006E2B"/>
    <w:rsid w:val="000102C4"/>
    <w:rsid w:val="000102FD"/>
    <w:rsid w:val="000103DD"/>
    <w:rsid w:val="000104EA"/>
    <w:rsid w:val="00011679"/>
    <w:rsid w:val="00011817"/>
    <w:rsid w:val="00012284"/>
    <w:rsid w:val="000122BD"/>
    <w:rsid w:val="00012E20"/>
    <w:rsid w:val="000133F0"/>
    <w:rsid w:val="0001445B"/>
    <w:rsid w:val="00015673"/>
    <w:rsid w:val="00015AAF"/>
    <w:rsid w:val="00016582"/>
    <w:rsid w:val="00020B17"/>
    <w:rsid w:val="00020B72"/>
    <w:rsid w:val="00021DC3"/>
    <w:rsid w:val="00022135"/>
    <w:rsid w:val="00022C69"/>
    <w:rsid w:val="00022EE4"/>
    <w:rsid w:val="00023D5F"/>
    <w:rsid w:val="00024601"/>
    <w:rsid w:val="000247A9"/>
    <w:rsid w:val="00025C87"/>
    <w:rsid w:val="00026204"/>
    <w:rsid w:val="00026E4F"/>
    <w:rsid w:val="000271D2"/>
    <w:rsid w:val="000275B2"/>
    <w:rsid w:val="000275F3"/>
    <w:rsid w:val="00030191"/>
    <w:rsid w:val="00030C1A"/>
    <w:rsid w:val="000319C1"/>
    <w:rsid w:val="00031AC1"/>
    <w:rsid w:val="00033FE1"/>
    <w:rsid w:val="00034B06"/>
    <w:rsid w:val="00034CAD"/>
    <w:rsid w:val="000354AC"/>
    <w:rsid w:val="00037263"/>
    <w:rsid w:val="0003780B"/>
    <w:rsid w:val="0004026A"/>
    <w:rsid w:val="000411E4"/>
    <w:rsid w:val="00041C2F"/>
    <w:rsid w:val="00041E34"/>
    <w:rsid w:val="00042634"/>
    <w:rsid w:val="00042D5E"/>
    <w:rsid w:val="00046FE6"/>
    <w:rsid w:val="00047276"/>
    <w:rsid w:val="000473CC"/>
    <w:rsid w:val="000477D6"/>
    <w:rsid w:val="00047BF2"/>
    <w:rsid w:val="0005018E"/>
    <w:rsid w:val="00050860"/>
    <w:rsid w:val="0005120C"/>
    <w:rsid w:val="00051EC8"/>
    <w:rsid w:val="00051FAA"/>
    <w:rsid w:val="00052B8B"/>
    <w:rsid w:val="00052CF3"/>
    <w:rsid w:val="000532D6"/>
    <w:rsid w:val="000549FB"/>
    <w:rsid w:val="00054FD6"/>
    <w:rsid w:val="00055556"/>
    <w:rsid w:val="00057BD7"/>
    <w:rsid w:val="00057F5E"/>
    <w:rsid w:val="000602D6"/>
    <w:rsid w:val="00060326"/>
    <w:rsid w:val="0006162F"/>
    <w:rsid w:val="00061E3C"/>
    <w:rsid w:val="000625B0"/>
    <w:rsid w:val="000628BE"/>
    <w:rsid w:val="00063BA9"/>
    <w:rsid w:val="000643B8"/>
    <w:rsid w:val="000652EB"/>
    <w:rsid w:val="00065F69"/>
    <w:rsid w:val="000664C2"/>
    <w:rsid w:val="00067048"/>
    <w:rsid w:val="00067926"/>
    <w:rsid w:val="00067E0C"/>
    <w:rsid w:val="00067F25"/>
    <w:rsid w:val="000700E8"/>
    <w:rsid w:val="00070206"/>
    <w:rsid w:val="000705F9"/>
    <w:rsid w:val="0007076F"/>
    <w:rsid w:val="00070CE0"/>
    <w:rsid w:val="00070E78"/>
    <w:rsid w:val="00070F51"/>
    <w:rsid w:val="00071A13"/>
    <w:rsid w:val="00072051"/>
    <w:rsid w:val="0007239F"/>
    <w:rsid w:val="00072B85"/>
    <w:rsid w:val="00072F19"/>
    <w:rsid w:val="000733AC"/>
    <w:rsid w:val="0007376D"/>
    <w:rsid w:val="0007603D"/>
    <w:rsid w:val="0007635A"/>
    <w:rsid w:val="0007659B"/>
    <w:rsid w:val="000765CF"/>
    <w:rsid w:val="00076B59"/>
    <w:rsid w:val="00076DBB"/>
    <w:rsid w:val="000804FD"/>
    <w:rsid w:val="0008257B"/>
    <w:rsid w:val="00082B4C"/>
    <w:rsid w:val="00083052"/>
    <w:rsid w:val="0008386C"/>
    <w:rsid w:val="00083D7B"/>
    <w:rsid w:val="000846A9"/>
    <w:rsid w:val="0008531C"/>
    <w:rsid w:val="00085FA5"/>
    <w:rsid w:val="00086C1E"/>
    <w:rsid w:val="00086DE6"/>
    <w:rsid w:val="00087579"/>
    <w:rsid w:val="00090391"/>
    <w:rsid w:val="0009046F"/>
    <w:rsid w:val="0009129B"/>
    <w:rsid w:val="000913ED"/>
    <w:rsid w:val="00091892"/>
    <w:rsid w:val="00091EFF"/>
    <w:rsid w:val="00091F60"/>
    <w:rsid w:val="000925AD"/>
    <w:rsid w:val="000929DA"/>
    <w:rsid w:val="0009352F"/>
    <w:rsid w:val="0009412F"/>
    <w:rsid w:val="00094269"/>
    <w:rsid w:val="000947F2"/>
    <w:rsid w:val="00096A57"/>
    <w:rsid w:val="00096F13"/>
    <w:rsid w:val="00097E8B"/>
    <w:rsid w:val="000A10A9"/>
    <w:rsid w:val="000A170F"/>
    <w:rsid w:val="000A289D"/>
    <w:rsid w:val="000A357B"/>
    <w:rsid w:val="000A3664"/>
    <w:rsid w:val="000A3B06"/>
    <w:rsid w:val="000A3BC2"/>
    <w:rsid w:val="000A4289"/>
    <w:rsid w:val="000A53F9"/>
    <w:rsid w:val="000A57E6"/>
    <w:rsid w:val="000A5FF1"/>
    <w:rsid w:val="000A666F"/>
    <w:rsid w:val="000A694D"/>
    <w:rsid w:val="000A7175"/>
    <w:rsid w:val="000A7534"/>
    <w:rsid w:val="000A76C6"/>
    <w:rsid w:val="000A7FBB"/>
    <w:rsid w:val="000B0181"/>
    <w:rsid w:val="000B12E4"/>
    <w:rsid w:val="000B1958"/>
    <w:rsid w:val="000B1A6A"/>
    <w:rsid w:val="000B1FC6"/>
    <w:rsid w:val="000B4107"/>
    <w:rsid w:val="000B4114"/>
    <w:rsid w:val="000B4331"/>
    <w:rsid w:val="000B5915"/>
    <w:rsid w:val="000B7424"/>
    <w:rsid w:val="000C024A"/>
    <w:rsid w:val="000C10CD"/>
    <w:rsid w:val="000C1114"/>
    <w:rsid w:val="000C1B5E"/>
    <w:rsid w:val="000C1D15"/>
    <w:rsid w:val="000C2328"/>
    <w:rsid w:val="000C3287"/>
    <w:rsid w:val="000C32A5"/>
    <w:rsid w:val="000C3327"/>
    <w:rsid w:val="000C396F"/>
    <w:rsid w:val="000C45F9"/>
    <w:rsid w:val="000C4AB1"/>
    <w:rsid w:val="000C4EB8"/>
    <w:rsid w:val="000C64A2"/>
    <w:rsid w:val="000C65A7"/>
    <w:rsid w:val="000C7B34"/>
    <w:rsid w:val="000D0A8C"/>
    <w:rsid w:val="000D0BFA"/>
    <w:rsid w:val="000D0C5E"/>
    <w:rsid w:val="000D11F7"/>
    <w:rsid w:val="000D167A"/>
    <w:rsid w:val="000D1A62"/>
    <w:rsid w:val="000D2EBA"/>
    <w:rsid w:val="000D3201"/>
    <w:rsid w:val="000D358D"/>
    <w:rsid w:val="000D366D"/>
    <w:rsid w:val="000D50BC"/>
    <w:rsid w:val="000D60E3"/>
    <w:rsid w:val="000D638B"/>
    <w:rsid w:val="000D6ABB"/>
    <w:rsid w:val="000D6F0B"/>
    <w:rsid w:val="000D7EAE"/>
    <w:rsid w:val="000E090B"/>
    <w:rsid w:val="000E0D84"/>
    <w:rsid w:val="000E0EE3"/>
    <w:rsid w:val="000E1034"/>
    <w:rsid w:val="000E2064"/>
    <w:rsid w:val="000E2190"/>
    <w:rsid w:val="000E4A23"/>
    <w:rsid w:val="000E55D6"/>
    <w:rsid w:val="000E72EE"/>
    <w:rsid w:val="000E7748"/>
    <w:rsid w:val="000E7D34"/>
    <w:rsid w:val="000F043C"/>
    <w:rsid w:val="000F051F"/>
    <w:rsid w:val="000F06CA"/>
    <w:rsid w:val="000F0E83"/>
    <w:rsid w:val="000F1235"/>
    <w:rsid w:val="000F273D"/>
    <w:rsid w:val="000F284D"/>
    <w:rsid w:val="000F37C9"/>
    <w:rsid w:val="000F42A2"/>
    <w:rsid w:val="000F4434"/>
    <w:rsid w:val="000F5C6F"/>
    <w:rsid w:val="000F6E2B"/>
    <w:rsid w:val="000F7006"/>
    <w:rsid w:val="000F7215"/>
    <w:rsid w:val="001002A9"/>
    <w:rsid w:val="0010118A"/>
    <w:rsid w:val="00101248"/>
    <w:rsid w:val="001016F5"/>
    <w:rsid w:val="0010229D"/>
    <w:rsid w:val="00103A09"/>
    <w:rsid w:val="00103A32"/>
    <w:rsid w:val="00103BB8"/>
    <w:rsid w:val="00105DC6"/>
    <w:rsid w:val="0010611C"/>
    <w:rsid w:val="00106EA0"/>
    <w:rsid w:val="001070E8"/>
    <w:rsid w:val="00107A23"/>
    <w:rsid w:val="00110231"/>
    <w:rsid w:val="001103D2"/>
    <w:rsid w:val="00110917"/>
    <w:rsid w:val="00110B08"/>
    <w:rsid w:val="001127C2"/>
    <w:rsid w:val="00113EFC"/>
    <w:rsid w:val="00114782"/>
    <w:rsid w:val="001159E5"/>
    <w:rsid w:val="00115C3A"/>
    <w:rsid w:val="0011706C"/>
    <w:rsid w:val="00117AB5"/>
    <w:rsid w:val="00117F01"/>
    <w:rsid w:val="00117F3D"/>
    <w:rsid w:val="001207B3"/>
    <w:rsid w:val="00122728"/>
    <w:rsid w:val="0012692B"/>
    <w:rsid w:val="00126E1E"/>
    <w:rsid w:val="00127264"/>
    <w:rsid w:val="0012753F"/>
    <w:rsid w:val="001301FC"/>
    <w:rsid w:val="00130757"/>
    <w:rsid w:val="001309F8"/>
    <w:rsid w:val="00130A3A"/>
    <w:rsid w:val="00132508"/>
    <w:rsid w:val="0013270C"/>
    <w:rsid w:val="00132827"/>
    <w:rsid w:val="00132F80"/>
    <w:rsid w:val="00133819"/>
    <w:rsid w:val="00134459"/>
    <w:rsid w:val="001348C3"/>
    <w:rsid w:val="00134E41"/>
    <w:rsid w:val="001355B4"/>
    <w:rsid w:val="0013574E"/>
    <w:rsid w:val="00135B6F"/>
    <w:rsid w:val="00135BCD"/>
    <w:rsid w:val="00135D7C"/>
    <w:rsid w:val="00135FEB"/>
    <w:rsid w:val="00136A76"/>
    <w:rsid w:val="0013734D"/>
    <w:rsid w:val="00137560"/>
    <w:rsid w:val="00140B24"/>
    <w:rsid w:val="0014127B"/>
    <w:rsid w:val="001414D9"/>
    <w:rsid w:val="00141ACC"/>
    <w:rsid w:val="00141BFD"/>
    <w:rsid w:val="00142B0F"/>
    <w:rsid w:val="001432C9"/>
    <w:rsid w:val="00143347"/>
    <w:rsid w:val="00143A38"/>
    <w:rsid w:val="00144397"/>
    <w:rsid w:val="00145CF6"/>
    <w:rsid w:val="00146CE7"/>
    <w:rsid w:val="00147774"/>
    <w:rsid w:val="001477DD"/>
    <w:rsid w:val="00147C1F"/>
    <w:rsid w:val="00147F01"/>
    <w:rsid w:val="0015088B"/>
    <w:rsid w:val="001510D5"/>
    <w:rsid w:val="001517CF"/>
    <w:rsid w:val="00151F19"/>
    <w:rsid w:val="001521DB"/>
    <w:rsid w:val="00152759"/>
    <w:rsid w:val="001529C0"/>
    <w:rsid w:val="00152AFD"/>
    <w:rsid w:val="00152EE7"/>
    <w:rsid w:val="00153DD1"/>
    <w:rsid w:val="00153E44"/>
    <w:rsid w:val="0015432F"/>
    <w:rsid w:val="001546A8"/>
    <w:rsid w:val="001548B7"/>
    <w:rsid w:val="001563F3"/>
    <w:rsid w:val="00157DD6"/>
    <w:rsid w:val="00160901"/>
    <w:rsid w:val="00160D64"/>
    <w:rsid w:val="001611C8"/>
    <w:rsid w:val="001631DA"/>
    <w:rsid w:val="001634B7"/>
    <w:rsid w:val="0016403D"/>
    <w:rsid w:val="00164080"/>
    <w:rsid w:val="001642CA"/>
    <w:rsid w:val="00166AFC"/>
    <w:rsid w:val="00167E2C"/>
    <w:rsid w:val="0017031D"/>
    <w:rsid w:val="00172BA5"/>
    <w:rsid w:val="0017377A"/>
    <w:rsid w:val="0017386D"/>
    <w:rsid w:val="00175B63"/>
    <w:rsid w:val="00180021"/>
    <w:rsid w:val="00180686"/>
    <w:rsid w:val="0018155D"/>
    <w:rsid w:val="001817DB"/>
    <w:rsid w:val="00181CF2"/>
    <w:rsid w:val="00181E12"/>
    <w:rsid w:val="001821AE"/>
    <w:rsid w:val="001822C4"/>
    <w:rsid w:val="001823D8"/>
    <w:rsid w:val="001829DD"/>
    <w:rsid w:val="00182ABB"/>
    <w:rsid w:val="00182DF4"/>
    <w:rsid w:val="0018325A"/>
    <w:rsid w:val="001835D7"/>
    <w:rsid w:val="00183DD2"/>
    <w:rsid w:val="00183E73"/>
    <w:rsid w:val="001846D5"/>
    <w:rsid w:val="0018552D"/>
    <w:rsid w:val="00185854"/>
    <w:rsid w:val="001868DD"/>
    <w:rsid w:val="00187E4D"/>
    <w:rsid w:val="00190C1A"/>
    <w:rsid w:val="00190D65"/>
    <w:rsid w:val="00190D81"/>
    <w:rsid w:val="00191F8B"/>
    <w:rsid w:val="00192D29"/>
    <w:rsid w:val="00194BD2"/>
    <w:rsid w:val="001955DB"/>
    <w:rsid w:val="00196569"/>
    <w:rsid w:val="00197461"/>
    <w:rsid w:val="001A0386"/>
    <w:rsid w:val="001A0726"/>
    <w:rsid w:val="001A0811"/>
    <w:rsid w:val="001A0B16"/>
    <w:rsid w:val="001A0E0A"/>
    <w:rsid w:val="001A25F8"/>
    <w:rsid w:val="001A2803"/>
    <w:rsid w:val="001A2A99"/>
    <w:rsid w:val="001A3136"/>
    <w:rsid w:val="001A4024"/>
    <w:rsid w:val="001A49E8"/>
    <w:rsid w:val="001A5656"/>
    <w:rsid w:val="001A6075"/>
    <w:rsid w:val="001A650E"/>
    <w:rsid w:val="001A7275"/>
    <w:rsid w:val="001B0481"/>
    <w:rsid w:val="001B1069"/>
    <w:rsid w:val="001B142F"/>
    <w:rsid w:val="001B18C1"/>
    <w:rsid w:val="001B289E"/>
    <w:rsid w:val="001B2C14"/>
    <w:rsid w:val="001B3548"/>
    <w:rsid w:val="001B3B68"/>
    <w:rsid w:val="001B3C71"/>
    <w:rsid w:val="001B40A4"/>
    <w:rsid w:val="001B56AD"/>
    <w:rsid w:val="001B6667"/>
    <w:rsid w:val="001B69D8"/>
    <w:rsid w:val="001B7067"/>
    <w:rsid w:val="001B7AD1"/>
    <w:rsid w:val="001C0326"/>
    <w:rsid w:val="001C1298"/>
    <w:rsid w:val="001C3987"/>
    <w:rsid w:val="001C3DA8"/>
    <w:rsid w:val="001C3E0A"/>
    <w:rsid w:val="001C4EEA"/>
    <w:rsid w:val="001C5261"/>
    <w:rsid w:val="001C756A"/>
    <w:rsid w:val="001C7939"/>
    <w:rsid w:val="001D06DE"/>
    <w:rsid w:val="001D0C4D"/>
    <w:rsid w:val="001D1137"/>
    <w:rsid w:val="001D2097"/>
    <w:rsid w:val="001D2BE4"/>
    <w:rsid w:val="001D3FCE"/>
    <w:rsid w:val="001D4548"/>
    <w:rsid w:val="001D4BDD"/>
    <w:rsid w:val="001D5E05"/>
    <w:rsid w:val="001D66A5"/>
    <w:rsid w:val="001D6AF7"/>
    <w:rsid w:val="001D7AC2"/>
    <w:rsid w:val="001E00A2"/>
    <w:rsid w:val="001E0384"/>
    <w:rsid w:val="001E042B"/>
    <w:rsid w:val="001E1660"/>
    <w:rsid w:val="001E16B8"/>
    <w:rsid w:val="001E1B58"/>
    <w:rsid w:val="001E1C27"/>
    <w:rsid w:val="001E2685"/>
    <w:rsid w:val="001E2922"/>
    <w:rsid w:val="001E3598"/>
    <w:rsid w:val="001E385F"/>
    <w:rsid w:val="001E3E24"/>
    <w:rsid w:val="001E3EB5"/>
    <w:rsid w:val="001E49E4"/>
    <w:rsid w:val="001E5A9C"/>
    <w:rsid w:val="001E5B5D"/>
    <w:rsid w:val="001E64DA"/>
    <w:rsid w:val="001E66F7"/>
    <w:rsid w:val="001E72E2"/>
    <w:rsid w:val="001E7756"/>
    <w:rsid w:val="001F0686"/>
    <w:rsid w:val="001F08E9"/>
    <w:rsid w:val="001F0C44"/>
    <w:rsid w:val="001F119C"/>
    <w:rsid w:val="001F1575"/>
    <w:rsid w:val="001F22B4"/>
    <w:rsid w:val="001F26D5"/>
    <w:rsid w:val="001F343C"/>
    <w:rsid w:val="001F3440"/>
    <w:rsid w:val="001F4315"/>
    <w:rsid w:val="001F45D7"/>
    <w:rsid w:val="001F672B"/>
    <w:rsid w:val="001F688C"/>
    <w:rsid w:val="001F6C98"/>
    <w:rsid w:val="001F75DE"/>
    <w:rsid w:val="001F7CE0"/>
    <w:rsid w:val="00201A5F"/>
    <w:rsid w:val="0020203B"/>
    <w:rsid w:val="00202042"/>
    <w:rsid w:val="00202CB9"/>
    <w:rsid w:val="00202D59"/>
    <w:rsid w:val="00204DF1"/>
    <w:rsid w:val="0020742A"/>
    <w:rsid w:val="002110B5"/>
    <w:rsid w:val="00211A4C"/>
    <w:rsid w:val="0021256C"/>
    <w:rsid w:val="00213120"/>
    <w:rsid w:val="00214D25"/>
    <w:rsid w:val="00214E44"/>
    <w:rsid w:val="00215353"/>
    <w:rsid w:val="00216BC0"/>
    <w:rsid w:val="00217491"/>
    <w:rsid w:val="002202D2"/>
    <w:rsid w:val="00221CA6"/>
    <w:rsid w:val="00222EA7"/>
    <w:rsid w:val="0022370C"/>
    <w:rsid w:val="00224542"/>
    <w:rsid w:val="00225F70"/>
    <w:rsid w:val="0022690E"/>
    <w:rsid w:val="00226BF0"/>
    <w:rsid w:val="0022715C"/>
    <w:rsid w:val="00227704"/>
    <w:rsid w:val="00227CA9"/>
    <w:rsid w:val="002301A4"/>
    <w:rsid w:val="0023353D"/>
    <w:rsid w:val="0023371A"/>
    <w:rsid w:val="0023419C"/>
    <w:rsid w:val="00234DA8"/>
    <w:rsid w:val="00235FB4"/>
    <w:rsid w:val="00236722"/>
    <w:rsid w:val="00236787"/>
    <w:rsid w:val="00236A6A"/>
    <w:rsid w:val="00237B3E"/>
    <w:rsid w:val="00240ECD"/>
    <w:rsid w:val="00240F46"/>
    <w:rsid w:val="002414A0"/>
    <w:rsid w:val="0024160C"/>
    <w:rsid w:val="0024212B"/>
    <w:rsid w:val="00242390"/>
    <w:rsid w:val="0024258E"/>
    <w:rsid w:val="00242A60"/>
    <w:rsid w:val="00242C67"/>
    <w:rsid w:val="00243100"/>
    <w:rsid w:val="0024362C"/>
    <w:rsid w:val="00243A14"/>
    <w:rsid w:val="0024439C"/>
    <w:rsid w:val="002449AB"/>
    <w:rsid w:val="00245465"/>
    <w:rsid w:val="00245523"/>
    <w:rsid w:val="00245969"/>
    <w:rsid w:val="002461B5"/>
    <w:rsid w:val="00246817"/>
    <w:rsid w:val="00246DB2"/>
    <w:rsid w:val="002476B4"/>
    <w:rsid w:val="002479FB"/>
    <w:rsid w:val="00250713"/>
    <w:rsid w:val="00250FED"/>
    <w:rsid w:val="00251E75"/>
    <w:rsid w:val="00251EF1"/>
    <w:rsid w:val="00252212"/>
    <w:rsid w:val="00252FB8"/>
    <w:rsid w:val="00253579"/>
    <w:rsid w:val="00254424"/>
    <w:rsid w:val="0025558F"/>
    <w:rsid w:val="002559EE"/>
    <w:rsid w:val="00256F76"/>
    <w:rsid w:val="00257F35"/>
    <w:rsid w:val="00260456"/>
    <w:rsid w:val="00260E10"/>
    <w:rsid w:val="002618D8"/>
    <w:rsid w:val="0026243C"/>
    <w:rsid w:val="00263098"/>
    <w:rsid w:val="00265A61"/>
    <w:rsid w:val="00265B19"/>
    <w:rsid w:val="00266BF9"/>
    <w:rsid w:val="00271558"/>
    <w:rsid w:val="00271613"/>
    <w:rsid w:val="0027196D"/>
    <w:rsid w:val="0027208A"/>
    <w:rsid w:val="00272A12"/>
    <w:rsid w:val="00273342"/>
    <w:rsid w:val="00273A67"/>
    <w:rsid w:val="00273AFE"/>
    <w:rsid w:val="002749DB"/>
    <w:rsid w:val="00274D29"/>
    <w:rsid w:val="00275E38"/>
    <w:rsid w:val="0027623E"/>
    <w:rsid w:val="002769AD"/>
    <w:rsid w:val="00277773"/>
    <w:rsid w:val="00277F25"/>
    <w:rsid w:val="00280989"/>
    <w:rsid w:val="00280BC0"/>
    <w:rsid w:val="00281E9F"/>
    <w:rsid w:val="00282015"/>
    <w:rsid w:val="002823F7"/>
    <w:rsid w:val="00282AB0"/>
    <w:rsid w:val="00282AFA"/>
    <w:rsid w:val="00283279"/>
    <w:rsid w:val="00283528"/>
    <w:rsid w:val="002838A5"/>
    <w:rsid w:val="002845E7"/>
    <w:rsid w:val="0028483F"/>
    <w:rsid w:val="00285891"/>
    <w:rsid w:val="00286A6F"/>
    <w:rsid w:val="0029021A"/>
    <w:rsid w:val="002903E7"/>
    <w:rsid w:val="002906DA"/>
    <w:rsid w:val="00290EE0"/>
    <w:rsid w:val="002919BE"/>
    <w:rsid w:val="00291AE8"/>
    <w:rsid w:val="00291F3A"/>
    <w:rsid w:val="00291F86"/>
    <w:rsid w:val="002925F0"/>
    <w:rsid w:val="002930E4"/>
    <w:rsid w:val="002933CC"/>
    <w:rsid w:val="0029385A"/>
    <w:rsid w:val="002948A7"/>
    <w:rsid w:val="00294C49"/>
    <w:rsid w:val="0029506C"/>
    <w:rsid w:val="00295CD1"/>
    <w:rsid w:val="00296E7A"/>
    <w:rsid w:val="00297200"/>
    <w:rsid w:val="00297696"/>
    <w:rsid w:val="00297E44"/>
    <w:rsid w:val="002A1319"/>
    <w:rsid w:val="002A2638"/>
    <w:rsid w:val="002A2A62"/>
    <w:rsid w:val="002A3358"/>
    <w:rsid w:val="002A3E44"/>
    <w:rsid w:val="002A3E71"/>
    <w:rsid w:val="002A47D3"/>
    <w:rsid w:val="002A4B6A"/>
    <w:rsid w:val="002A5699"/>
    <w:rsid w:val="002A5847"/>
    <w:rsid w:val="002A6EE7"/>
    <w:rsid w:val="002A6F73"/>
    <w:rsid w:val="002A7359"/>
    <w:rsid w:val="002B0262"/>
    <w:rsid w:val="002B040B"/>
    <w:rsid w:val="002B2247"/>
    <w:rsid w:val="002B30E8"/>
    <w:rsid w:val="002B359B"/>
    <w:rsid w:val="002B59D5"/>
    <w:rsid w:val="002B5A43"/>
    <w:rsid w:val="002B771C"/>
    <w:rsid w:val="002B77E9"/>
    <w:rsid w:val="002C0380"/>
    <w:rsid w:val="002C0527"/>
    <w:rsid w:val="002C052C"/>
    <w:rsid w:val="002C19C9"/>
    <w:rsid w:val="002C3E69"/>
    <w:rsid w:val="002C4629"/>
    <w:rsid w:val="002C5180"/>
    <w:rsid w:val="002C7D78"/>
    <w:rsid w:val="002D0739"/>
    <w:rsid w:val="002D0FDE"/>
    <w:rsid w:val="002D2A19"/>
    <w:rsid w:val="002D2B47"/>
    <w:rsid w:val="002D3B49"/>
    <w:rsid w:val="002D4072"/>
    <w:rsid w:val="002D4515"/>
    <w:rsid w:val="002D458F"/>
    <w:rsid w:val="002D56D3"/>
    <w:rsid w:val="002D6EE3"/>
    <w:rsid w:val="002D7437"/>
    <w:rsid w:val="002D7601"/>
    <w:rsid w:val="002D77A1"/>
    <w:rsid w:val="002D78E0"/>
    <w:rsid w:val="002E08EB"/>
    <w:rsid w:val="002E1302"/>
    <w:rsid w:val="002E1A65"/>
    <w:rsid w:val="002E1AEE"/>
    <w:rsid w:val="002E1C81"/>
    <w:rsid w:val="002E1F51"/>
    <w:rsid w:val="002E268D"/>
    <w:rsid w:val="002E308D"/>
    <w:rsid w:val="002E3114"/>
    <w:rsid w:val="002E360C"/>
    <w:rsid w:val="002E3ABB"/>
    <w:rsid w:val="002E400E"/>
    <w:rsid w:val="002E401B"/>
    <w:rsid w:val="002E487F"/>
    <w:rsid w:val="002E521F"/>
    <w:rsid w:val="002E5356"/>
    <w:rsid w:val="002E69F0"/>
    <w:rsid w:val="002E6F3B"/>
    <w:rsid w:val="002E742C"/>
    <w:rsid w:val="002E7D1D"/>
    <w:rsid w:val="002F0B8E"/>
    <w:rsid w:val="002F1BE2"/>
    <w:rsid w:val="002F1CBC"/>
    <w:rsid w:val="002F200E"/>
    <w:rsid w:val="002F33E3"/>
    <w:rsid w:val="002F38F1"/>
    <w:rsid w:val="002F64E1"/>
    <w:rsid w:val="002F6674"/>
    <w:rsid w:val="002F66D5"/>
    <w:rsid w:val="00300031"/>
    <w:rsid w:val="00301124"/>
    <w:rsid w:val="00302EF7"/>
    <w:rsid w:val="00302F6A"/>
    <w:rsid w:val="0030308A"/>
    <w:rsid w:val="00305130"/>
    <w:rsid w:val="003056B1"/>
    <w:rsid w:val="00305746"/>
    <w:rsid w:val="00306DE1"/>
    <w:rsid w:val="003072C5"/>
    <w:rsid w:val="00307C77"/>
    <w:rsid w:val="00307EE7"/>
    <w:rsid w:val="003108AD"/>
    <w:rsid w:val="00311B7B"/>
    <w:rsid w:val="003122BF"/>
    <w:rsid w:val="003125C6"/>
    <w:rsid w:val="003133F9"/>
    <w:rsid w:val="003134CC"/>
    <w:rsid w:val="0031357B"/>
    <w:rsid w:val="0031535C"/>
    <w:rsid w:val="0031552C"/>
    <w:rsid w:val="00315ADC"/>
    <w:rsid w:val="003169D8"/>
    <w:rsid w:val="00316E3F"/>
    <w:rsid w:val="0031703D"/>
    <w:rsid w:val="00317752"/>
    <w:rsid w:val="00317792"/>
    <w:rsid w:val="00317928"/>
    <w:rsid w:val="00317EDA"/>
    <w:rsid w:val="00320727"/>
    <w:rsid w:val="003207EA"/>
    <w:rsid w:val="0032241B"/>
    <w:rsid w:val="00323913"/>
    <w:rsid w:val="00323C6D"/>
    <w:rsid w:val="00324EF2"/>
    <w:rsid w:val="0032522A"/>
    <w:rsid w:val="00325740"/>
    <w:rsid w:val="0032623C"/>
    <w:rsid w:val="00327204"/>
    <w:rsid w:val="003300EA"/>
    <w:rsid w:val="00330E23"/>
    <w:rsid w:val="00331B80"/>
    <w:rsid w:val="00331D20"/>
    <w:rsid w:val="00331DD9"/>
    <w:rsid w:val="00332457"/>
    <w:rsid w:val="003324E2"/>
    <w:rsid w:val="00332B11"/>
    <w:rsid w:val="00332EF8"/>
    <w:rsid w:val="0033337F"/>
    <w:rsid w:val="003334E8"/>
    <w:rsid w:val="00335238"/>
    <w:rsid w:val="00335ABE"/>
    <w:rsid w:val="003370E2"/>
    <w:rsid w:val="00337A3D"/>
    <w:rsid w:val="00340283"/>
    <w:rsid w:val="003416F5"/>
    <w:rsid w:val="00341A4A"/>
    <w:rsid w:val="00342FFB"/>
    <w:rsid w:val="00344572"/>
    <w:rsid w:val="003455F4"/>
    <w:rsid w:val="00345644"/>
    <w:rsid w:val="003459F4"/>
    <w:rsid w:val="00347996"/>
    <w:rsid w:val="00347B8D"/>
    <w:rsid w:val="003500A8"/>
    <w:rsid w:val="003504B8"/>
    <w:rsid w:val="00350EF1"/>
    <w:rsid w:val="00351894"/>
    <w:rsid w:val="00351B88"/>
    <w:rsid w:val="0035203A"/>
    <w:rsid w:val="00352348"/>
    <w:rsid w:val="0035315A"/>
    <w:rsid w:val="00354A89"/>
    <w:rsid w:val="00354F7A"/>
    <w:rsid w:val="003568F9"/>
    <w:rsid w:val="00357352"/>
    <w:rsid w:val="00357A99"/>
    <w:rsid w:val="003608E2"/>
    <w:rsid w:val="00361D95"/>
    <w:rsid w:val="00361EEE"/>
    <w:rsid w:val="0036225F"/>
    <w:rsid w:val="00362356"/>
    <w:rsid w:val="0036273B"/>
    <w:rsid w:val="00363886"/>
    <w:rsid w:val="00363E04"/>
    <w:rsid w:val="00364B8C"/>
    <w:rsid w:val="003654AA"/>
    <w:rsid w:val="00365A8A"/>
    <w:rsid w:val="00366157"/>
    <w:rsid w:val="00366DD5"/>
    <w:rsid w:val="00366E46"/>
    <w:rsid w:val="00367345"/>
    <w:rsid w:val="0036749B"/>
    <w:rsid w:val="00367908"/>
    <w:rsid w:val="0037134C"/>
    <w:rsid w:val="00371619"/>
    <w:rsid w:val="00372DF2"/>
    <w:rsid w:val="00372FE9"/>
    <w:rsid w:val="0037328E"/>
    <w:rsid w:val="0037532D"/>
    <w:rsid w:val="00375D1B"/>
    <w:rsid w:val="00377FCF"/>
    <w:rsid w:val="00380C00"/>
    <w:rsid w:val="003816AD"/>
    <w:rsid w:val="00381B91"/>
    <w:rsid w:val="00381F3F"/>
    <w:rsid w:val="00382B3A"/>
    <w:rsid w:val="00383ADE"/>
    <w:rsid w:val="00384001"/>
    <w:rsid w:val="0038439C"/>
    <w:rsid w:val="003879EF"/>
    <w:rsid w:val="00390FB0"/>
    <w:rsid w:val="00391021"/>
    <w:rsid w:val="00391818"/>
    <w:rsid w:val="00391896"/>
    <w:rsid w:val="003926AE"/>
    <w:rsid w:val="00392763"/>
    <w:rsid w:val="0039296C"/>
    <w:rsid w:val="00394564"/>
    <w:rsid w:val="00395A98"/>
    <w:rsid w:val="00396433"/>
    <w:rsid w:val="0039648E"/>
    <w:rsid w:val="003A034C"/>
    <w:rsid w:val="003A050C"/>
    <w:rsid w:val="003A0674"/>
    <w:rsid w:val="003A0CB1"/>
    <w:rsid w:val="003A1709"/>
    <w:rsid w:val="003A1C16"/>
    <w:rsid w:val="003A208E"/>
    <w:rsid w:val="003A3290"/>
    <w:rsid w:val="003A404B"/>
    <w:rsid w:val="003A5151"/>
    <w:rsid w:val="003A5EB4"/>
    <w:rsid w:val="003A678A"/>
    <w:rsid w:val="003A7DDC"/>
    <w:rsid w:val="003B09A2"/>
    <w:rsid w:val="003B1206"/>
    <w:rsid w:val="003B1448"/>
    <w:rsid w:val="003B1C41"/>
    <w:rsid w:val="003B24AB"/>
    <w:rsid w:val="003B282E"/>
    <w:rsid w:val="003B28F0"/>
    <w:rsid w:val="003B383F"/>
    <w:rsid w:val="003B3B4D"/>
    <w:rsid w:val="003B3F0C"/>
    <w:rsid w:val="003B4A44"/>
    <w:rsid w:val="003B5F2E"/>
    <w:rsid w:val="003B62AC"/>
    <w:rsid w:val="003B6C81"/>
    <w:rsid w:val="003B6F69"/>
    <w:rsid w:val="003B735B"/>
    <w:rsid w:val="003B7DF0"/>
    <w:rsid w:val="003C150E"/>
    <w:rsid w:val="003C1C41"/>
    <w:rsid w:val="003C2706"/>
    <w:rsid w:val="003C3A46"/>
    <w:rsid w:val="003C4D91"/>
    <w:rsid w:val="003C4F8C"/>
    <w:rsid w:val="003C5424"/>
    <w:rsid w:val="003C5B67"/>
    <w:rsid w:val="003C69EC"/>
    <w:rsid w:val="003C7C25"/>
    <w:rsid w:val="003D0480"/>
    <w:rsid w:val="003D0ECD"/>
    <w:rsid w:val="003D192F"/>
    <w:rsid w:val="003D1D36"/>
    <w:rsid w:val="003D26DA"/>
    <w:rsid w:val="003D30F4"/>
    <w:rsid w:val="003D347B"/>
    <w:rsid w:val="003D3704"/>
    <w:rsid w:val="003D4450"/>
    <w:rsid w:val="003D4463"/>
    <w:rsid w:val="003D4910"/>
    <w:rsid w:val="003D50F2"/>
    <w:rsid w:val="003D518C"/>
    <w:rsid w:val="003D6331"/>
    <w:rsid w:val="003D6355"/>
    <w:rsid w:val="003D6AB6"/>
    <w:rsid w:val="003E0624"/>
    <w:rsid w:val="003E0F8E"/>
    <w:rsid w:val="003E2292"/>
    <w:rsid w:val="003E3B82"/>
    <w:rsid w:val="003E4671"/>
    <w:rsid w:val="003E4B3B"/>
    <w:rsid w:val="003E4CAB"/>
    <w:rsid w:val="003E62E6"/>
    <w:rsid w:val="003E6604"/>
    <w:rsid w:val="003E6D3C"/>
    <w:rsid w:val="003E7044"/>
    <w:rsid w:val="003E777F"/>
    <w:rsid w:val="003E77F4"/>
    <w:rsid w:val="003E7A5A"/>
    <w:rsid w:val="003F005A"/>
    <w:rsid w:val="003F0C42"/>
    <w:rsid w:val="003F2031"/>
    <w:rsid w:val="003F2A7D"/>
    <w:rsid w:val="003F2C7F"/>
    <w:rsid w:val="003F2D37"/>
    <w:rsid w:val="003F4C26"/>
    <w:rsid w:val="003F6DD1"/>
    <w:rsid w:val="003F6ECE"/>
    <w:rsid w:val="003F6FC4"/>
    <w:rsid w:val="003F7358"/>
    <w:rsid w:val="004005C2"/>
    <w:rsid w:val="00400930"/>
    <w:rsid w:val="004009BA"/>
    <w:rsid w:val="0040164E"/>
    <w:rsid w:val="0040290A"/>
    <w:rsid w:val="00402C01"/>
    <w:rsid w:val="00403D9E"/>
    <w:rsid w:val="00405128"/>
    <w:rsid w:val="00405AC2"/>
    <w:rsid w:val="0040682C"/>
    <w:rsid w:val="0040690D"/>
    <w:rsid w:val="00407285"/>
    <w:rsid w:val="00407687"/>
    <w:rsid w:val="00407FA6"/>
    <w:rsid w:val="00410637"/>
    <w:rsid w:val="00411982"/>
    <w:rsid w:val="0041222E"/>
    <w:rsid w:val="00412415"/>
    <w:rsid w:val="00412BA2"/>
    <w:rsid w:val="00412D64"/>
    <w:rsid w:val="00412E87"/>
    <w:rsid w:val="00414CC5"/>
    <w:rsid w:val="004153A8"/>
    <w:rsid w:val="00415404"/>
    <w:rsid w:val="00415C67"/>
    <w:rsid w:val="00416324"/>
    <w:rsid w:val="00417033"/>
    <w:rsid w:val="004171A5"/>
    <w:rsid w:val="00420447"/>
    <w:rsid w:val="00420848"/>
    <w:rsid w:val="00420ABE"/>
    <w:rsid w:val="0042268B"/>
    <w:rsid w:val="00422BB0"/>
    <w:rsid w:val="00423799"/>
    <w:rsid w:val="00423A29"/>
    <w:rsid w:val="0042451B"/>
    <w:rsid w:val="00424B69"/>
    <w:rsid w:val="0042669B"/>
    <w:rsid w:val="00426A65"/>
    <w:rsid w:val="004270BF"/>
    <w:rsid w:val="00427201"/>
    <w:rsid w:val="00430D58"/>
    <w:rsid w:val="004333CB"/>
    <w:rsid w:val="004343FE"/>
    <w:rsid w:val="0043457A"/>
    <w:rsid w:val="0043584E"/>
    <w:rsid w:val="00435EBF"/>
    <w:rsid w:val="004363D3"/>
    <w:rsid w:val="00436529"/>
    <w:rsid w:val="0043725B"/>
    <w:rsid w:val="004376CC"/>
    <w:rsid w:val="00440BC5"/>
    <w:rsid w:val="00440C57"/>
    <w:rsid w:val="00443252"/>
    <w:rsid w:val="004432A8"/>
    <w:rsid w:val="00443736"/>
    <w:rsid w:val="004440F9"/>
    <w:rsid w:val="004440FE"/>
    <w:rsid w:val="00445411"/>
    <w:rsid w:val="00445573"/>
    <w:rsid w:val="0044593D"/>
    <w:rsid w:val="00445CB0"/>
    <w:rsid w:val="00445DC7"/>
    <w:rsid w:val="00445FA4"/>
    <w:rsid w:val="00446012"/>
    <w:rsid w:val="00446372"/>
    <w:rsid w:val="00447009"/>
    <w:rsid w:val="004474CE"/>
    <w:rsid w:val="00447519"/>
    <w:rsid w:val="0044775C"/>
    <w:rsid w:val="00447C2D"/>
    <w:rsid w:val="00450B5D"/>
    <w:rsid w:val="00451FB4"/>
    <w:rsid w:val="00452372"/>
    <w:rsid w:val="0045261D"/>
    <w:rsid w:val="00452985"/>
    <w:rsid w:val="00452F50"/>
    <w:rsid w:val="00452F78"/>
    <w:rsid w:val="00454298"/>
    <w:rsid w:val="0045490C"/>
    <w:rsid w:val="00456033"/>
    <w:rsid w:val="00456CD1"/>
    <w:rsid w:val="004571DE"/>
    <w:rsid w:val="0045763E"/>
    <w:rsid w:val="0045783C"/>
    <w:rsid w:val="00462984"/>
    <w:rsid w:val="00462B4B"/>
    <w:rsid w:val="004631AD"/>
    <w:rsid w:val="00463C24"/>
    <w:rsid w:val="004645F9"/>
    <w:rsid w:val="00464E99"/>
    <w:rsid w:val="00465A48"/>
    <w:rsid w:val="00466734"/>
    <w:rsid w:val="00466A50"/>
    <w:rsid w:val="00466C3F"/>
    <w:rsid w:val="004704CF"/>
    <w:rsid w:val="0047134F"/>
    <w:rsid w:val="004713BA"/>
    <w:rsid w:val="004721D4"/>
    <w:rsid w:val="00472828"/>
    <w:rsid w:val="00472EE8"/>
    <w:rsid w:val="004759BE"/>
    <w:rsid w:val="00475D7D"/>
    <w:rsid w:val="00476065"/>
    <w:rsid w:val="00476AE1"/>
    <w:rsid w:val="00477177"/>
    <w:rsid w:val="00480A6E"/>
    <w:rsid w:val="004813E6"/>
    <w:rsid w:val="004820C2"/>
    <w:rsid w:val="0048277C"/>
    <w:rsid w:val="00482AF1"/>
    <w:rsid w:val="00483D90"/>
    <w:rsid w:val="00483FBF"/>
    <w:rsid w:val="004849E1"/>
    <w:rsid w:val="00485E38"/>
    <w:rsid w:val="0048607E"/>
    <w:rsid w:val="00486197"/>
    <w:rsid w:val="00486A07"/>
    <w:rsid w:val="00486CA7"/>
    <w:rsid w:val="00486F83"/>
    <w:rsid w:val="004879F8"/>
    <w:rsid w:val="00490027"/>
    <w:rsid w:val="00490483"/>
    <w:rsid w:val="00491504"/>
    <w:rsid w:val="00492F1D"/>
    <w:rsid w:val="00492FB9"/>
    <w:rsid w:val="0049586E"/>
    <w:rsid w:val="00496BDB"/>
    <w:rsid w:val="00497638"/>
    <w:rsid w:val="004A05C4"/>
    <w:rsid w:val="004A0BD0"/>
    <w:rsid w:val="004A1E72"/>
    <w:rsid w:val="004A2D2A"/>
    <w:rsid w:val="004A351A"/>
    <w:rsid w:val="004A3F32"/>
    <w:rsid w:val="004A4057"/>
    <w:rsid w:val="004A6B8F"/>
    <w:rsid w:val="004A73CF"/>
    <w:rsid w:val="004A7C23"/>
    <w:rsid w:val="004B0283"/>
    <w:rsid w:val="004B1DF7"/>
    <w:rsid w:val="004B203E"/>
    <w:rsid w:val="004B2CB6"/>
    <w:rsid w:val="004B2CE2"/>
    <w:rsid w:val="004B39A0"/>
    <w:rsid w:val="004B3D50"/>
    <w:rsid w:val="004B4601"/>
    <w:rsid w:val="004B55F1"/>
    <w:rsid w:val="004B5635"/>
    <w:rsid w:val="004B597E"/>
    <w:rsid w:val="004B5B2D"/>
    <w:rsid w:val="004B699C"/>
    <w:rsid w:val="004B6A66"/>
    <w:rsid w:val="004B6BA4"/>
    <w:rsid w:val="004B6C9D"/>
    <w:rsid w:val="004B7388"/>
    <w:rsid w:val="004C08C0"/>
    <w:rsid w:val="004C0F54"/>
    <w:rsid w:val="004C1CF8"/>
    <w:rsid w:val="004C242E"/>
    <w:rsid w:val="004C395B"/>
    <w:rsid w:val="004C450C"/>
    <w:rsid w:val="004C57A8"/>
    <w:rsid w:val="004C6029"/>
    <w:rsid w:val="004C69E8"/>
    <w:rsid w:val="004D07B2"/>
    <w:rsid w:val="004D1539"/>
    <w:rsid w:val="004D21CB"/>
    <w:rsid w:val="004D21D6"/>
    <w:rsid w:val="004D2E75"/>
    <w:rsid w:val="004D3862"/>
    <w:rsid w:val="004D3E67"/>
    <w:rsid w:val="004D4238"/>
    <w:rsid w:val="004D48D2"/>
    <w:rsid w:val="004D527C"/>
    <w:rsid w:val="004D5970"/>
    <w:rsid w:val="004D6B41"/>
    <w:rsid w:val="004D7D3D"/>
    <w:rsid w:val="004E0425"/>
    <w:rsid w:val="004E04D6"/>
    <w:rsid w:val="004E0713"/>
    <w:rsid w:val="004E11F5"/>
    <w:rsid w:val="004E1A95"/>
    <w:rsid w:val="004E21A6"/>
    <w:rsid w:val="004E225B"/>
    <w:rsid w:val="004E26CA"/>
    <w:rsid w:val="004E2C86"/>
    <w:rsid w:val="004E30D3"/>
    <w:rsid w:val="004E3CC5"/>
    <w:rsid w:val="004E4C7F"/>
    <w:rsid w:val="004E4CF8"/>
    <w:rsid w:val="004E5CCE"/>
    <w:rsid w:val="004E7A2A"/>
    <w:rsid w:val="004F0299"/>
    <w:rsid w:val="004F0660"/>
    <w:rsid w:val="004F1A5B"/>
    <w:rsid w:val="004F1D36"/>
    <w:rsid w:val="004F316F"/>
    <w:rsid w:val="004F3AF7"/>
    <w:rsid w:val="004F3D61"/>
    <w:rsid w:val="004F45B1"/>
    <w:rsid w:val="004F4799"/>
    <w:rsid w:val="004F60F5"/>
    <w:rsid w:val="004F65FD"/>
    <w:rsid w:val="004F68BC"/>
    <w:rsid w:val="004F7AFA"/>
    <w:rsid w:val="00500846"/>
    <w:rsid w:val="00500CBC"/>
    <w:rsid w:val="00501DA6"/>
    <w:rsid w:val="00501E25"/>
    <w:rsid w:val="005020CE"/>
    <w:rsid w:val="0050225D"/>
    <w:rsid w:val="00502946"/>
    <w:rsid w:val="00502AFB"/>
    <w:rsid w:val="00502C8E"/>
    <w:rsid w:val="005031A1"/>
    <w:rsid w:val="005039D2"/>
    <w:rsid w:val="00503B2C"/>
    <w:rsid w:val="00503CE1"/>
    <w:rsid w:val="00503F90"/>
    <w:rsid w:val="005044E8"/>
    <w:rsid w:val="00504E78"/>
    <w:rsid w:val="00505362"/>
    <w:rsid w:val="00507AD4"/>
    <w:rsid w:val="00507B7A"/>
    <w:rsid w:val="00507EC8"/>
    <w:rsid w:val="005107A2"/>
    <w:rsid w:val="00511E47"/>
    <w:rsid w:val="00512DC1"/>
    <w:rsid w:val="00512EB5"/>
    <w:rsid w:val="00515681"/>
    <w:rsid w:val="00515A72"/>
    <w:rsid w:val="00515C71"/>
    <w:rsid w:val="00515F99"/>
    <w:rsid w:val="00516140"/>
    <w:rsid w:val="00516786"/>
    <w:rsid w:val="00516E74"/>
    <w:rsid w:val="005209A1"/>
    <w:rsid w:val="00522791"/>
    <w:rsid w:val="005230B5"/>
    <w:rsid w:val="0052416A"/>
    <w:rsid w:val="005257E3"/>
    <w:rsid w:val="005274E7"/>
    <w:rsid w:val="00527EC9"/>
    <w:rsid w:val="00530865"/>
    <w:rsid w:val="00530E55"/>
    <w:rsid w:val="0053197B"/>
    <w:rsid w:val="00531FCA"/>
    <w:rsid w:val="00532188"/>
    <w:rsid w:val="00533825"/>
    <w:rsid w:val="00533EDC"/>
    <w:rsid w:val="00535A55"/>
    <w:rsid w:val="00535C7D"/>
    <w:rsid w:val="005370AD"/>
    <w:rsid w:val="00537C21"/>
    <w:rsid w:val="005404A3"/>
    <w:rsid w:val="00540C23"/>
    <w:rsid w:val="00540DAB"/>
    <w:rsid w:val="00541364"/>
    <w:rsid w:val="00541950"/>
    <w:rsid w:val="005423B0"/>
    <w:rsid w:val="00544210"/>
    <w:rsid w:val="005448D8"/>
    <w:rsid w:val="00544C56"/>
    <w:rsid w:val="00544D26"/>
    <w:rsid w:val="0054571B"/>
    <w:rsid w:val="00545759"/>
    <w:rsid w:val="005466D6"/>
    <w:rsid w:val="0054718D"/>
    <w:rsid w:val="005475EB"/>
    <w:rsid w:val="005478E2"/>
    <w:rsid w:val="00547CD7"/>
    <w:rsid w:val="00553A8D"/>
    <w:rsid w:val="00554079"/>
    <w:rsid w:val="005544FB"/>
    <w:rsid w:val="0055455D"/>
    <w:rsid w:val="00556B95"/>
    <w:rsid w:val="005574DF"/>
    <w:rsid w:val="00557DFD"/>
    <w:rsid w:val="00560194"/>
    <w:rsid w:val="005619A0"/>
    <w:rsid w:val="0056472B"/>
    <w:rsid w:val="00565E78"/>
    <w:rsid w:val="00566A0E"/>
    <w:rsid w:val="0056751A"/>
    <w:rsid w:val="005675B6"/>
    <w:rsid w:val="005676E4"/>
    <w:rsid w:val="00570AC4"/>
    <w:rsid w:val="00571312"/>
    <w:rsid w:val="005717AD"/>
    <w:rsid w:val="005725B9"/>
    <w:rsid w:val="00572DB7"/>
    <w:rsid w:val="00573589"/>
    <w:rsid w:val="005736E1"/>
    <w:rsid w:val="00574BA4"/>
    <w:rsid w:val="00574E36"/>
    <w:rsid w:val="00575EDE"/>
    <w:rsid w:val="00581017"/>
    <w:rsid w:val="00581C7F"/>
    <w:rsid w:val="005828F3"/>
    <w:rsid w:val="005835FE"/>
    <w:rsid w:val="0058402A"/>
    <w:rsid w:val="00584904"/>
    <w:rsid w:val="005849D1"/>
    <w:rsid w:val="00584F0B"/>
    <w:rsid w:val="0058529E"/>
    <w:rsid w:val="00585812"/>
    <w:rsid w:val="0058592A"/>
    <w:rsid w:val="0058611D"/>
    <w:rsid w:val="00590F81"/>
    <w:rsid w:val="00591493"/>
    <w:rsid w:val="00591DCB"/>
    <w:rsid w:val="00592156"/>
    <w:rsid w:val="0059324B"/>
    <w:rsid w:val="0059333E"/>
    <w:rsid w:val="005933F6"/>
    <w:rsid w:val="0059373F"/>
    <w:rsid w:val="005942CF"/>
    <w:rsid w:val="005948FF"/>
    <w:rsid w:val="00595CE7"/>
    <w:rsid w:val="0059735D"/>
    <w:rsid w:val="005973AB"/>
    <w:rsid w:val="005A011E"/>
    <w:rsid w:val="005A1006"/>
    <w:rsid w:val="005A1531"/>
    <w:rsid w:val="005A1674"/>
    <w:rsid w:val="005A19F4"/>
    <w:rsid w:val="005A331B"/>
    <w:rsid w:val="005A3EB7"/>
    <w:rsid w:val="005A3FBB"/>
    <w:rsid w:val="005A4EF0"/>
    <w:rsid w:val="005A58A4"/>
    <w:rsid w:val="005A627E"/>
    <w:rsid w:val="005A6E89"/>
    <w:rsid w:val="005A6FF0"/>
    <w:rsid w:val="005A7791"/>
    <w:rsid w:val="005A7F41"/>
    <w:rsid w:val="005B05A2"/>
    <w:rsid w:val="005B0A2D"/>
    <w:rsid w:val="005B0D3C"/>
    <w:rsid w:val="005B0DE0"/>
    <w:rsid w:val="005B1288"/>
    <w:rsid w:val="005B2223"/>
    <w:rsid w:val="005B2802"/>
    <w:rsid w:val="005B2D67"/>
    <w:rsid w:val="005B3FCE"/>
    <w:rsid w:val="005B4831"/>
    <w:rsid w:val="005B758E"/>
    <w:rsid w:val="005C093B"/>
    <w:rsid w:val="005C4200"/>
    <w:rsid w:val="005C43E6"/>
    <w:rsid w:val="005C47DC"/>
    <w:rsid w:val="005C50C9"/>
    <w:rsid w:val="005C5C3F"/>
    <w:rsid w:val="005C78F7"/>
    <w:rsid w:val="005C7A9E"/>
    <w:rsid w:val="005D1021"/>
    <w:rsid w:val="005D157B"/>
    <w:rsid w:val="005D1CF3"/>
    <w:rsid w:val="005D281F"/>
    <w:rsid w:val="005D29BF"/>
    <w:rsid w:val="005D3E8D"/>
    <w:rsid w:val="005D463B"/>
    <w:rsid w:val="005D4A93"/>
    <w:rsid w:val="005D4B9D"/>
    <w:rsid w:val="005D5487"/>
    <w:rsid w:val="005D6F99"/>
    <w:rsid w:val="005D7736"/>
    <w:rsid w:val="005E03D2"/>
    <w:rsid w:val="005E1A04"/>
    <w:rsid w:val="005E1A67"/>
    <w:rsid w:val="005E3268"/>
    <w:rsid w:val="005E42AB"/>
    <w:rsid w:val="005E469B"/>
    <w:rsid w:val="005E474B"/>
    <w:rsid w:val="005E4D3D"/>
    <w:rsid w:val="005E53AD"/>
    <w:rsid w:val="005E53F2"/>
    <w:rsid w:val="005E5563"/>
    <w:rsid w:val="005E5593"/>
    <w:rsid w:val="005E61DD"/>
    <w:rsid w:val="005E6BCB"/>
    <w:rsid w:val="005E6C78"/>
    <w:rsid w:val="005E761F"/>
    <w:rsid w:val="005F21BE"/>
    <w:rsid w:val="005F2917"/>
    <w:rsid w:val="005F2F80"/>
    <w:rsid w:val="005F365E"/>
    <w:rsid w:val="005F3720"/>
    <w:rsid w:val="005F6922"/>
    <w:rsid w:val="005F6DE0"/>
    <w:rsid w:val="005F707E"/>
    <w:rsid w:val="005F78D8"/>
    <w:rsid w:val="0060233F"/>
    <w:rsid w:val="00602A4E"/>
    <w:rsid w:val="00602E59"/>
    <w:rsid w:val="0060323A"/>
    <w:rsid w:val="006039E4"/>
    <w:rsid w:val="00603E0B"/>
    <w:rsid w:val="00604278"/>
    <w:rsid w:val="00604B13"/>
    <w:rsid w:val="00604E2E"/>
    <w:rsid w:val="00605348"/>
    <w:rsid w:val="00605C2B"/>
    <w:rsid w:val="00606790"/>
    <w:rsid w:val="0060686F"/>
    <w:rsid w:val="006068D5"/>
    <w:rsid w:val="0060763B"/>
    <w:rsid w:val="006076B7"/>
    <w:rsid w:val="00607BFE"/>
    <w:rsid w:val="006102E6"/>
    <w:rsid w:val="00610F13"/>
    <w:rsid w:val="00611199"/>
    <w:rsid w:val="00611587"/>
    <w:rsid w:val="00611EC1"/>
    <w:rsid w:val="00612A01"/>
    <w:rsid w:val="00613B36"/>
    <w:rsid w:val="00614D9F"/>
    <w:rsid w:val="00615C7E"/>
    <w:rsid w:val="00616E10"/>
    <w:rsid w:val="0061796A"/>
    <w:rsid w:val="0062150D"/>
    <w:rsid w:val="00622A52"/>
    <w:rsid w:val="0062314E"/>
    <w:rsid w:val="006232A2"/>
    <w:rsid w:val="006232D7"/>
    <w:rsid w:val="0062399E"/>
    <w:rsid w:val="00623AB6"/>
    <w:rsid w:val="00623C3E"/>
    <w:rsid w:val="00624132"/>
    <w:rsid w:val="00624DB4"/>
    <w:rsid w:val="00624F3E"/>
    <w:rsid w:val="00624F79"/>
    <w:rsid w:val="006259C9"/>
    <w:rsid w:val="00627A89"/>
    <w:rsid w:val="00630736"/>
    <w:rsid w:val="00632387"/>
    <w:rsid w:val="006329AF"/>
    <w:rsid w:val="00636180"/>
    <w:rsid w:val="0064020F"/>
    <w:rsid w:val="00641AF3"/>
    <w:rsid w:val="00641DA6"/>
    <w:rsid w:val="00641F5C"/>
    <w:rsid w:val="00643134"/>
    <w:rsid w:val="00643F30"/>
    <w:rsid w:val="006459FA"/>
    <w:rsid w:val="00646F95"/>
    <w:rsid w:val="0064794C"/>
    <w:rsid w:val="00647DD3"/>
    <w:rsid w:val="00650557"/>
    <w:rsid w:val="006506D7"/>
    <w:rsid w:val="00650BF6"/>
    <w:rsid w:val="00650F1F"/>
    <w:rsid w:val="00651012"/>
    <w:rsid w:val="0065271D"/>
    <w:rsid w:val="00652A92"/>
    <w:rsid w:val="0065366B"/>
    <w:rsid w:val="00655848"/>
    <w:rsid w:val="006562F0"/>
    <w:rsid w:val="006563B3"/>
    <w:rsid w:val="00656471"/>
    <w:rsid w:val="00656613"/>
    <w:rsid w:val="00656D18"/>
    <w:rsid w:val="00656E5C"/>
    <w:rsid w:val="00657BED"/>
    <w:rsid w:val="00660859"/>
    <w:rsid w:val="00660EA9"/>
    <w:rsid w:val="0066192E"/>
    <w:rsid w:val="00661A1D"/>
    <w:rsid w:val="006639CC"/>
    <w:rsid w:val="006643D9"/>
    <w:rsid w:val="00664982"/>
    <w:rsid w:val="006664F7"/>
    <w:rsid w:val="00666533"/>
    <w:rsid w:val="00666789"/>
    <w:rsid w:val="006669D3"/>
    <w:rsid w:val="006670A2"/>
    <w:rsid w:val="006677F9"/>
    <w:rsid w:val="00671360"/>
    <w:rsid w:val="006713EF"/>
    <w:rsid w:val="006718A2"/>
    <w:rsid w:val="00671B8F"/>
    <w:rsid w:val="00671C51"/>
    <w:rsid w:val="00672A4E"/>
    <w:rsid w:val="00673472"/>
    <w:rsid w:val="00673774"/>
    <w:rsid w:val="0067419C"/>
    <w:rsid w:val="00674936"/>
    <w:rsid w:val="00674FB7"/>
    <w:rsid w:val="00674FBB"/>
    <w:rsid w:val="0067575B"/>
    <w:rsid w:val="006759DF"/>
    <w:rsid w:val="006773D2"/>
    <w:rsid w:val="006774DC"/>
    <w:rsid w:val="00677F51"/>
    <w:rsid w:val="0068002D"/>
    <w:rsid w:val="00680243"/>
    <w:rsid w:val="00680FDB"/>
    <w:rsid w:val="006811A2"/>
    <w:rsid w:val="00681B3A"/>
    <w:rsid w:val="00682E93"/>
    <w:rsid w:val="0068304D"/>
    <w:rsid w:val="00683331"/>
    <w:rsid w:val="0068390F"/>
    <w:rsid w:val="00683AF0"/>
    <w:rsid w:val="00683FBD"/>
    <w:rsid w:val="006842FB"/>
    <w:rsid w:val="00684AA0"/>
    <w:rsid w:val="00685372"/>
    <w:rsid w:val="00687740"/>
    <w:rsid w:val="006913AD"/>
    <w:rsid w:val="0069164B"/>
    <w:rsid w:val="0069194F"/>
    <w:rsid w:val="00691959"/>
    <w:rsid w:val="00691A62"/>
    <w:rsid w:val="00691C93"/>
    <w:rsid w:val="006926C8"/>
    <w:rsid w:val="00692824"/>
    <w:rsid w:val="00692C0F"/>
    <w:rsid w:val="0069356B"/>
    <w:rsid w:val="00693707"/>
    <w:rsid w:val="00693743"/>
    <w:rsid w:val="00693987"/>
    <w:rsid w:val="00693CC3"/>
    <w:rsid w:val="00694113"/>
    <w:rsid w:val="00694774"/>
    <w:rsid w:val="00694DB8"/>
    <w:rsid w:val="00695064"/>
    <w:rsid w:val="006951C5"/>
    <w:rsid w:val="00695300"/>
    <w:rsid w:val="006957AF"/>
    <w:rsid w:val="00695BE7"/>
    <w:rsid w:val="006963FD"/>
    <w:rsid w:val="006973E3"/>
    <w:rsid w:val="00697FDF"/>
    <w:rsid w:val="006A00CB"/>
    <w:rsid w:val="006A02B7"/>
    <w:rsid w:val="006A0A33"/>
    <w:rsid w:val="006A1796"/>
    <w:rsid w:val="006A2184"/>
    <w:rsid w:val="006A24A9"/>
    <w:rsid w:val="006A2CB2"/>
    <w:rsid w:val="006A2DF7"/>
    <w:rsid w:val="006A3B83"/>
    <w:rsid w:val="006A43B3"/>
    <w:rsid w:val="006A541E"/>
    <w:rsid w:val="006A586F"/>
    <w:rsid w:val="006A591B"/>
    <w:rsid w:val="006A5FA4"/>
    <w:rsid w:val="006A60BB"/>
    <w:rsid w:val="006A628B"/>
    <w:rsid w:val="006A6BDD"/>
    <w:rsid w:val="006A6D3F"/>
    <w:rsid w:val="006A7DB5"/>
    <w:rsid w:val="006B02CA"/>
    <w:rsid w:val="006B0C26"/>
    <w:rsid w:val="006B10DC"/>
    <w:rsid w:val="006B11D3"/>
    <w:rsid w:val="006B18DE"/>
    <w:rsid w:val="006B19A6"/>
    <w:rsid w:val="006B2B0D"/>
    <w:rsid w:val="006B2ED7"/>
    <w:rsid w:val="006B33B0"/>
    <w:rsid w:val="006B3D38"/>
    <w:rsid w:val="006B44BE"/>
    <w:rsid w:val="006B47AB"/>
    <w:rsid w:val="006B50EB"/>
    <w:rsid w:val="006C0AD8"/>
    <w:rsid w:val="006C2279"/>
    <w:rsid w:val="006C246B"/>
    <w:rsid w:val="006C2DBF"/>
    <w:rsid w:val="006C360E"/>
    <w:rsid w:val="006C3BC2"/>
    <w:rsid w:val="006C66CA"/>
    <w:rsid w:val="006C6913"/>
    <w:rsid w:val="006C6A35"/>
    <w:rsid w:val="006C6A48"/>
    <w:rsid w:val="006C6AE3"/>
    <w:rsid w:val="006C6C1B"/>
    <w:rsid w:val="006C6FF9"/>
    <w:rsid w:val="006C7E63"/>
    <w:rsid w:val="006D0652"/>
    <w:rsid w:val="006D1131"/>
    <w:rsid w:val="006D1812"/>
    <w:rsid w:val="006D24E4"/>
    <w:rsid w:val="006D2804"/>
    <w:rsid w:val="006D34EA"/>
    <w:rsid w:val="006D3D46"/>
    <w:rsid w:val="006D3DD7"/>
    <w:rsid w:val="006D4072"/>
    <w:rsid w:val="006D4188"/>
    <w:rsid w:val="006D44BE"/>
    <w:rsid w:val="006D5B4D"/>
    <w:rsid w:val="006D686B"/>
    <w:rsid w:val="006D6E8D"/>
    <w:rsid w:val="006D737D"/>
    <w:rsid w:val="006E0EFD"/>
    <w:rsid w:val="006E0EFF"/>
    <w:rsid w:val="006E10E9"/>
    <w:rsid w:val="006E31EB"/>
    <w:rsid w:val="006E37DC"/>
    <w:rsid w:val="006E3987"/>
    <w:rsid w:val="006E3A87"/>
    <w:rsid w:val="006E47E9"/>
    <w:rsid w:val="006E4940"/>
    <w:rsid w:val="006E5C1E"/>
    <w:rsid w:val="006E5C9D"/>
    <w:rsid w:val="006E5DB3"/>
    <w:rsid w:val="006E6C5A"/>
    <w:rsid w:val="006E7798"/>
    <w:rsid w:val="006E791A"/>
    <w:rsid w:val="006F075C"/>
    <w:rsid w:val="006F1DDB"/>
    <w:rsid w:val="006F2122"/>
    <w:rsid w:val="006F243F"/>
    <w:rsid w:val="006F2AB2"/>
    <w:rsid w:val="006F3341"/>
    <w:rsid w:val="006F38E4"/>
    <w:rsid w:val="006F3B5F"/>
    <w:rsid w:val="006F463D"/>
    <w:rsid w:val="006F4684"/>
    <w:rsid w:val="006F4AF6"/>
    <w:rsid w:val="006F4C8E"/>
    <w:rsid w:val="006F53F5"/>
    <w:rsid w:val="006F5717"/>
    <w:rsid w:val="006F7B95"/>
    <w:rsid w:val="006F7E43"/>
    <w:rsid w:val="0070066E"/>
    <w:rsid w:val="00700EDA"/>
    <w:rsid w:val="00700F09"/>
    <w:rsid w:val="007017B5"/>
    <w:rsid w:val="00701AD9"/>
    <w:rsid w:val="00702179"/>
    <w:rsid w:val="00702EF2"/>
    <w:rsid w:val="0070335C"/>
    <w:rsid w:val="007041DD"/>
    <w:rsid w:val="00704A35"/>
    <w:rsid w:val="007055B4"/>
    <w:rsid w:val="00706391"/>
    <w:rsid w:val="00710208"/>
    <w:rsid w:val="00710CB3"/>
    <w:rsid w:val="00710F57"/>
    <w:rsid w:val="0071131E"/>
    <w:rsid w:val="00712122"/>
    <w:rsid w:val="00712394"/>
    <w:rsid w:val="00713831"/>
    <w:rsid w:val="0071459A"/>
    <w:rsid w:val="00716367"/>
    <w:rsid w:val="00716630"/>
    <w:rsid w:val="0071676C"/>
    <w:rsid w:val="007169D1"/>
    <w:rsid w:val="00717120"/>
    <w:rsid w:val="00717FF0"/>
    <w:rsid w:val="007204EE"/>
    <w:rsid w:val="00720797"/>
    <w:rsid w:val="00720EC4"/>
    <w:rsid w:val="00721139"/>
    <w:rsid w:val="00722188"/>
    <w:rsid w:val="007228CB"/>
    <w:rsid w:val="00722CFB"/>
    <w:rsid w:val="007234BE"/>
    <w:rsid w:val="00724C26"/>
    <w:rsid w:val="00725994"/>
    <w:rsid w:val="00725F1B"/>
    <w:rsid w:val="00726C2E"/>
    <w:rsid w:val="0072714E"/>
    <w:rsid w:val="00730194"/>
    <w:rsid w:val="00730576"/>
    <w:rsid w:val="00730E86"/>
    <w:rsid w:val="00731847"/>
    <w:rsid w:val="00731CD1"/>
    <w:rsid w:val="00731D5A"/>
    <w:rsid w:val="00731E15"/>
    <w:rsid w:val="00732002"/>
    <w:rsid w:val="00732C8E"/>
    <w:rsid w:val="00735FDE"/>
    <w:rsid w:val="007376FE"/>
    <w:rsid w:val="007378B5"/>
    <w:rsid w:val="00737983"/>
    <w:rsid w:val="00737A59"/>
    <w:rsid w:val="00737DF4"/>
    <w:rsid w:val="0074073B"/>
    <w:rsid w:val="00740A3A"/>
    <w:rsid w:val="00741635"/>
    <w:rsid w:val="00741CCD"/>
    <w:rsid w:val="00742A7D"/>
    <w:rsid w:val="00743D27"/>
    <w:rsid w:val="00743F1B"/>
    <w:rsid w:val="007447A8"/>
    <w:rsid w:val="007449AE"/>
    <w:rsid w:val="00746FBA"/>
    <w:rsid w:val="007473F6"/>
    <w:rsid w:val="00751AB2"/>
    <w:rsid w:val="007534BB"/>
    <w:rsid w:val="00753A92"/>
    <w:rsid w:val="00753C43"/>
    <w:rsid w:val="00753F05"/>
    <w:rsid w:val="00753F1B"/>
    <w:rsid w:val="0075446E"/>
    <w:rsid w:val="007548D5"/>
    <w:rsid w:val="0075665E"/>
    <w:rsid w:val="00756C67"/>
    <w:rsid w:val="00757016"/>
    <w:rsid w:val="007572F0"/>
    <w:rsid w:val="0075751B"/>
    <w:rsid w:val="00757E77"/>
    <w:rsid w:val="00760458"/>
    <w:rsid w:val="00762266"/>
    <w:rsid w:val="00762ADF"/>
    <w:rsid w:val="007640A1"/>
    <w:rsid w:val="00764E2F"/>
    <w:rsid w:val="00765ADB"/>
    <w:rsid w:val="007664E1"/>
    <w:rsid w:val="00766C19"/>
    <w:rsid w:val="0076755B"/>
    <w:rsid w:val="007679BE"/>
    <w:rsid w:val="00767ABA"/>
    <w:rsid w:val="00767C94"/>
    <w:rsid w:val="007703B4"/>
    <w:rsid w:val="00770867"/>
    <w:rsid w:val="0077089B"/>
    <w:rsid w:val="00771908"/>
    <w:rsid w:val="00771C84"/>
    <w:rsid w:val="00771EA5"/>
    <w:rsid w:val="00771EE8"/>
    <w:rsid w:val="00771FCF"/>
    <w:rsid w:val="007724AF"/>
    <w:rsid w:val="00773002"/>
    <w:rsid w:val="0077352C"/>
    <w:rsid w:val="00773EB4"/>
    <w:rsid w:val="00775414"/>
    <w:rsid w:val="00775C81"/>
    <w:rsid w:val="0077624B"/>
    <w:rsid w:val="007763AC"/>
    <w:rsid w:val="00777E9C"/>
    <w:rsid w:val="00777EFF"/>
    <w:rsid w:val="00781084"/>
    <w:rsid w:val="00781579"/>
    <w:rsid w:val="007819DF"/>
    <w:rsid w:val="007823B2"/>
    <w:rsid w:val="007823E5"/>
    <w:rsid w:val="007835F4"/>
    <w:rsid w:val="00784F8F"/>
    <w:rsid w:val="00785179"/>
    <w:rsid w:val="0078562E"/>
    <w:rsid w:val="00785DCC"/>
    <w:rsid w:val="00785DE6"/>
    <w:rsid w:val="0078651A"/>
    <w:rsid w:val="007869C5"/>
    <w:rsid w:val="00786E7B"/>
    <w:rsid w:val="007877A9"/>
    <w:rsid w:val="007905CD"/>
    <w:rsid w:val="00790D99"/>
    <w:rsid w:val="00791A21"/>
    <w:rsid w:val="00791C8D"/>
    <w:rsid w:val="00794010"/>
    <w:rsid w:val="00794C72"/>
    <w:rsid w:val="00795282"/>
    <w:rsid w:val="00795EF0"/>
    <w:rsid w:val="00796095"/>
    <w:rsid w:val="0079735E"/>
    <w:rsid w:val="00797688"/>
    <w:rsid w:val="007A0B5E"/>
    <w:rsid w:val="007A0C26"/>
    <w:rsid w:val="007A27E0"/>
    <w:rsid w:val="007A28C2"/>
    <w:rsid w:val="007A3D82"/>
    <w:rsid w:val="007A3E20"/>
    <w:rsid w:val="007A477F"/>
    <w:rsid w:val="007A5917"/>
    <w:rsid w:val="007A6960"/>
    <w:rsid w:val="007A75D4"/>
    <w:rsid w:val="007A762B"/>
    <w:rsid w:val="007B0B9A"/>
    <w:rsid w:val="007B187B"/>
    <w:rsid w:val="007B1E41"/>
    <w:rsid w:val="007B2A40"/>
    <w:rsid w:val="007B2C01"/>
    <w:rsid w:val="007B3100"/>
    <w:rsid w:val="007B3218"/>
    <w:rsid w:val="007B4989"/>
    <w:rsid w:val="007B4EEE"/>
    <w:rsid w:val="007B5588"/>
    <w:rsid w:val="007C17F3"/>
    <w:rsid w:val="007C1EF8"/>
    <w:rsid w:val="007C29AF"/>
    <w:rsid w:val="007C348C"/>
    <w:rsid w:val="007C37D1"/>
    <w:rsid w:val="007C3866"/>
    <w:rsid w:val="007C4153"/>
    <w:rsid w:val="007C5147"/>
    <w:rsid w:val="007C5DB3"/>
    <w:rsid w:val="007C5F9B"/>
    <w:rsid w:val="007C67B6"/>
    <w:rsid w:val="007C6B90"/>
    <w:rsid w:val="007C7EE7"/>
    <w:rsid w:val="007D07C0"/>
    <w:rsid w:val="007D081F"/>
    <w:rsid w:val="007D11C2"/>
    <w:rsid w:val="007D2B30"/>
    <w:rsid w:val="007D2E46"/>
    <w:rsid w:val="007D2ED0"/>
    <w:rsid w:val="007D3E2D"/>
    <w:rsid w:val="007D6636"/>
    <w:rsid w:val="007D6D2A"/>
    <w:rsid w:val="007D6EFC"/>
    <w:rsid w:val="007D79BA"/>
    <w:rsid w:val="007E02ED"/>
    <w:rsid w:val="007E0ED1"/>
    <w:rsid w:val="007E0F01"/>
    <w:rsid w:val="007E12D8"/>
    <w:rsid w:val="007E1F4A"/>
    <w:rsid w:val="007E2A26"/>
    <w:rsid w:val="007E2F5F"/>
    <w:rsid w:val="007E3028"/>
    <w:rsid w:val="007E4294"/>
    <w:rsid w:val="007E516B"/>
    <w:rsid w:val="007E5A43"/>
    <w:rsid w:val="007E5B70"/>
    <w:rsid w:val="007E5B77"/>
    <w:rsid w:val="007E6A4F"/>
    <w:rsid w:val="007E6D5B"/>
    <w:rsid w:val="007E738D"/>
    <w:rsid w:val="007F13D3"/>
    <w:rsid w:val="007F1849"/>
    <w:rsid w:val="007F1A62"/>
    <w:rsid w:val="007F3447"/>
    <w:rsid w:val="007F5239"/>
    <w:rsid w:val="007F632F"/>
    <w:rsid w:val="007F6586"/>
    <w:rsid w:val="007F6B77"/>
    <w:rsid w:val="007F7551"/>
    <w:rsid w:val="007F7587"/>
    <w:rsid w:val="007F7BAC"/>
    <w:rsid w:val="00800471"/>
    <w:rsid w:val="00800F28"/>
    <w:rsid w:val="00802393"/>
    <w:rsid w:val="00802A87"/>
    <w:rsid w:val="008031C1"/>
    <w:rsid w:val="0080355C"/>
    <w:rsid w:val="00803C1D"/>
    <w:rsid w:val="008042DE"/>
    <w:rsid w:val="008042F4"/>
    <w:rsid w:val="00804AD5"/>
    <w:rsid w:val="00804D20"/>
    <w:rsid w:val="008068C2"/>
    <w:rsid w:val="00806C50"/>
    <w:rsid w:val="00806CE2"/>
    <w:rsid w:val="00807ADA"/>
    <w:rsid w:val="00807C95"/>
    <w:rsid w:val="00810911"/>
    <w:rsid w:val="00810F53"/>
    <w:rsid w:val="00811888"/>
    <w:rsid w:val="008141E8"/>
    <w:rsid w:val="00814436"/>
    <w:rsid w:val="008145DB"/>
    <w:rsid w:val="00815527"/>
    <w:rsid w:val="00816471"/>
    <w:rsid w:val="00816E15"/>
    <w:rsid w:val="00817673"/>
    <w:rsid w:val="00817AA5"/>
    <w:rsid w:val="00820C06"/>
    <w:rsid w:val="00821A3E"/>
    <w:rsid w:val="0082295B"/>
    <w:rsid w:val="008257B2"/>
    <w:rsid w:val="008266F0"/>
    <w:rsid w:val="00826B8A"/>
    <w:rsid w:val="00827C87"/>
    <w:rsid w:val="00827D64"/>
    <w:rsid w:val="008304F5"/>
    <w:rsid w:val="00830FE7"/>
    <w:rsid w:val="0083168B"/>
    <w:rsid w:val="00832B67"/>
    <w:rsid w:val="00832D29"/>
    <w:rsid w:val="008334A2"/>
    <w:rsid w:val="00833586"/>
    <w:rsid w:val="00833B92"/>
    <w:rsid w:val="00834C6A"/>
    <w:rsid w:val="00834EBF"/>
    <w:rsid w:val="00835311"/>
    <w:rsid w:val="00836228"/>
    <w:rsid w:val="00836374"/>
    <w:rsid w:val="0083720D"/>
    <w:rsid w:val="008376BB"/>
    <w:rsid w:val="00837F1B"/>
    <w:rsid w:val="00840522"/>
    <w:rsid w:val="00840CC6"/>
    <w:rsid w:val="00841530"/>
    <w:rsid w:val="00841F2C"/>
    <w:rsid w:val="00842E5F"/>
    <w:rsid w:val="00842E7D"/>
    <w:rsid w:val="00843C6B"/>
    <w:rsid w:val="00843FFD"/>
    <w:rsid w:val="00844246"/>
    <w:rsid w:val="008450A1"/>
    <w:rsid w:val="00846A79"/>
    <w:rsid w:val="00846AD3"/>
    <w:rsid w:val="008475EE"/>
    <w:rsid w:val="00850656"/>
    <w:rsid w:val="0085108D"/>
    <w:rsid w:val="00853A59"/>
    <w:rsid w:val="00853B75"/>
    <w:rsid w:val="008540E9"/>
    <w:rsid w:val="008551A9"/>
    <w:rsid w:val="00855A56"/>
    <w:rsid w:val="008562A7"/>
    <w:rsid w:val="008564AB"/>
    <w:rsid w:val="00857680"/>
    <w:rsid w:val="008577B9"/>
    <w:rsid w:val="00857E78"/>
    <w:rsid w:val="00860049"/>
    <w:rsid w:val="008600BB"/>
    <w:rsid w:val="00861CAA"/>
    <w:rsid w:val="00861D68"/>
    <w:rsid w:val="00862B14"/>
    <w:rsid w:val="00863486"/>
    <w:rsid w:val="008655A1"/>
    <w:rsid w:val="0086576B"/>
    <w:rsid w:val="00866C2C"/>
    <w:rsid w:val="00866EE4"/>
    <w:rsid w:val="00867588"/>
    <w:rsid w:val="008705CA"/>
    <w:rsid w:val="00870609"/>
    <w:rsid w:val="00870A6C"/>
    <w:rsid w:val="008728F8"/>
    <w:rsid w:val="00872D84"/>
    <w:rsid w:val="008732A0"/>
    <w:rsid w:val="00875C6A"/>
    <w:rsid w:val="0087657B"/>
    <w:rsid w:val="00876721"/>
    <w:rsid w:val="00876E7B"/>
    <w:rsid w:val="0087722D"/>
    <w:rsid w:val="0088064F"/>
    <w:rsid w:val="008809A4"/>
    <w:rsid w:val="00881202"/>
    <w:rsid w:val="00882915"/>
    <w:rsid w:val="008835C0"/>
    <w:rsid w:val="00883F4B"/>
    <w:rsid w:val="008864DD"/>
    <w:rsid w:val="0088711A"/>
    <w:rsid w:val="0088786C"/>
    <w:rsid w:val="00887E5B"/>
    <w:rsid w:val="00891A46"/>
    <w:rsid w:val="00892896"/>
    <w:rsid w:val="00893D7D"/>
    <w:rsid w:val="0089471D"/>
    <w:rsid w:val="0089616D"/>
    <w:rsid w:val="00897B60"/>
    <w:rsid w:val="008A0220"/>
    <w:rsid w:val="008A0420"/>
    <w:rsid w:val="008A12D2"/>
    <w:rsid w:val="008A1598"/>
    <w:rsid w:val="008A18AA"/>
    <w:rsid w:val="008A1C4A"/>
    <w:rsid w:val="008A234D"/>
    <w:rsid w:val="008A27D4"/>
    <w:rsid w:val="008A323D"/>
    <w:rsid w:val="008A3C14"/>
    <w:rsid w:val="008A4269"/>
    <w:rsid w:val="008A4935"/>
    <w:rsid w:val="008A6611"/>
    <w:rsid w:val="008A6B0B"/>
    <w:rsid w:val="008A723E"/>
    <w:rsid w:val="008A783E"/>
    <w:rsid w:val="008B01B1"/>
    <w:rsid w:val="008B0321"/>
    <w:rsid w:val="008B1862"/>
    <w:rsid w:val="008B2728"/>
    <w:rsid w:val="008B2A7D"/>
    <w:rsid w:val="008B3D90"/>
    <w:rsid w:val="008B3F4E"/>
    <w:rsid w:val="008B45C9"/>
    <w:rsid w:val="008B4868"/>
    <w:rsid w:val="008B5475"/>
    <w:rsid w:val="008B7394"/>
    <w:rsid w:val="008C0540"/>
    <w:rsid w:val="008C07ED"/>
    <w:rsid w:val="008C0977"/>
    <w:rsid w:val="008C1F96"/>
    <w:rsid w:val="008C2255"/>
    <w:rsid w:val="008C2E78"/>
    <w:rsid w:val="008C403B"/>
    <w:rsid w:val="008C5168"/>
    <w:rsid w:val="008C5348"/>
    <w:rsid w:val="008C6883"/>
    <w:rsid w:val="008C695B"/>
    <w:rsid w:val="008C7288"/>
    <w:rsid w:val="008C7578"/>
    <w:rsid w:val="008D0736"/>
    <w:rsid w:val="008D0E46"/>
    <w:rsid w:val="008D1F14"/>
    <w:rsid w:val="008D5F02"/>
    <w:rsid w:val="008D65AA"/>
    <w:rsid w:val="008D6C3D"/>
    <w:rsid w:val="008D6FEA"/>
    <w:rsid w:val="008D732A"/>
    <w:rsid w:val="008E0A13"/>
    <w:rsid w:val="008E138E"/>
    <w:rsid w:val="008E180A"/>
    <w:rsid w:val="008E1813"/>
    <w:rsid w:val="008E3262"/>
    <w:rsid w:val="008E32E2"/>
    <w:rsid w:val="008E3476"/>
    <w:rsid w:val="008E4E3A"/>
    <w:rsid w:val="008E505E"/>
    <w:rsid w:val="008E522E"/>
    <w:rsid w:val="008E5315"/>
    <w:rsid w:val="008E7C43"/>
    <w:rsid w:val="008F047F"/>
    <w:rsid w:val="008F0EBE"/>
    <w:rsid w:val="008F1600"/>
    <w:rsid w:val="008F1CA2"/>
    <w:rsid w:val="008F1D04"/>
    <w:rsid w:val="008F2245"/>
    <w:rsid w:val="008F232F"/>
    <w:rsid w:val="008F2887"/>
    <w:rsid w:val="008F2E05"/>
    <w:rsid w:val="008F3497"/>
    <w:rsid w:val="008F3E57"/>
    <w:rsid w:val="008F3F9F"/>
    <w:rsid w:val="008F5158"/>
    <w:rsid w:val="008F52FD"/>
    <w:rsid w:val="008F70FD"/>
    <w:rsid w:val="00900E5E"/>
    <w:rsid w:val="00900FF6"/>
    <w:rsid w:val="00902296"/>
    <w:rsid w:val="00902FCF"/>
    <w:rsid w:val="00903036"/>
    <w:rsid w:val="009046BA"/>
    <w:rsid w:val="009047FC"/>
    <w:rsid w:val="00904DE2"/>
    <w:rsid w:val="00905416"/>
    <w:rsid w:val="0090571D"/>
    <w:rsid w:val="00905FDF"/>
    <w:rsid w:val="00906156"/>
    <w:rsid w:val="009066F7"/>
    <w:rsid w:val="00907760"/>
    <w:rsid w:val="00910364"/>
    <w:rsid w:val="00911066"/>
    <w:rsid w:val="00911A03"/>
    <w:rsid w:val="00912680"/>
    <w:rsid w:val="00913B79"/>
    <w:rsid w:val="00914192"/>
    <w:rsid w:val="0091488B"/>
    <w:rsid w:val="00914C7E"/>
    <w:rsid w:val="00914CB0"/>
    <w:rsid w:val="009150EE"/>
    <w:rsid w:val="00915275"/>
    <w:rsid w:val="00915D42"/>
    <w:rsid w:val="0091656E"/>
    <w:rsid w:val="009177D4"/>
    <w:rsid w:val="00917ACE"/>
    <w:rsid w:val="0092099C"/>
    <w:rsid w:val="00920EE6"/>
    <w:rsid w:val="009213DF"/>
    <w:rsid w:val="009221E3"/>
    <w:rsid w:val="00922273"/>
    <w:rsid w:val="00922F71"/>
    <w:rsid w:val="0092360C"/>
    <w:rsid w:val="00923663"/>
    <w:rsid w:val="009236D1"/>
    <w:rsid w:val="009237B2"/>
    <w:rsid w:val="009237B6"/>
    <w:rsid w:val="0092472B"/>
    <w:rsid w:val="00924F13"/>
    <w:rsid w:val="009252C7"/>
    <w:rsid w:val="009252F8"/>
    <w:rsid w:val="00925FCA"/>
    <w:rsid w:val="00925FEB"/>
    <w:rsid w:val="009266B6"/>
    <w:rsid w:val="00926CEF"/>
    <w:rsid w:val="0093036B"/>
    <w:rsid w:val="00931767"/>
    <w:rsid w:val="00931D79"/>
    <w:rsid w:val="00931E5D"/>
    <w:rsid w:val="00932D35"/>
    <w:rsid w:val="00933201"/>
    <w:rsid w:val="0093373D"/>
    <w:rsid w:val="00934303"/>
    <w:rsid w:val="009346F6"/>
    <w:rsid w:val="00934E90"/>
    <w:rsid w:val="00935A13"/>
    <w:rsid w:val="009369FB"/>
    <w:rsid w:val="00936F74"/>
    <w:rsid w:val="009400D1"/>
    <w:rsid w:val="00940323"/>
    <w:rsid w:val="00940A6A"/>
    <w:rsid w:val="009413F9"/>
    <w:rsid w:val="009426D0"/>
    <w:rsid w:val="00943FAE"/>
    <w:rsid w:val="00944441"/>
    <w:rsid w:val="00944A1C"/>
    <w:rsid w:val="00944AD9"/>
    <w:rsid w:val="00944C2F"/>
    <w:rsid w:val="009453B4"/>
    <w:rsid w:val="00945A83"/>
    <w:rsid w:val="009509A2"/>
    <w:rsid w:val="009512F3"/>
    <w:rsid w:val="009527C9"/>
    <w:rsid w:val="0095372D"/>
    <w:rsid w:val="00953EE1"/>
    <w:rsid w:val="00955FCF"/>
    <w:rsid w:val="009561B3"/>
    <w:rsid w:val="009563E8"/>
    <w:rsid w:val="00956535"/>
    <w:rsid w:val="009565EC"/>
    <w:rsid w:val="00957677"/>
    <w:rsid w:val="00960332"/>
    <w:rsid w:val="00960BD8"/>
    <w:rsid w:val="0096168F"/>
    <w:rsid w:val="00961AFF"/>
    <w:rsid w:val="00961BE1"/>
    <w:rsid w:val="009628EF"/>
    <w:rsid w:val="00962E13"/>
    <w:rsid w:val="00964CAB"/>
    <w:rsid w:val="00965D1B"/>
    <w:rsid w:val="00965DED"/>
    <w:rsid w:val="00967B9B"/>
    <w:rsid w:val="00970A50"/>
    <w:rsid w:val="00970C64"/>
    <w:rsid w:val="00971B8D"/>
    <w:rsid w:val="00973727"/>
    <w:rsid w:val="0097429E"/>
    <w:rsid w:val="00975E92"/>
    <w:rsid w:val="00976002"/>
    <w:rsid w:val="00976A80"/>
    <w:rsid w:val="0097780F"/>
    <w:rsid w:val="00977EE0"/>
    <w:rsid w:val="009803F8"/>
    <w:rsid w:val="00980FC4"/>
    <w:rsid w:val="00981AAF"/>
    <w:rsid w:val="00983D11"/>
    <w:rsid w:val="00984A46"/>
    <w:rsid w:val="0098542C"/>
    <w:rsid w:val="0098592C"/>
    <w:rsid w:val="009869E7"/>
    <w:rsid w:val="00987820"/>
    <w:rsid w:val="00987A41"/>
    <w:rsid w:val="00991B6F"/>
    <w:rsid w:val="00993194"/>
    <w:rsid w:val="009933BA"/>
    <w:rsid w:val="00993438"/>
    <w:rsid w:val="00993BDA"/>
    <w:rsid w:val="00993CCB"/>
    <w:rsid w:val="00994007"/>
    <w:rsid w:val="00994C85"/>
    <w:rsid w:val="00995A31"/>
    <w:rsid w:val="00996270"/>
    <w:rsid w:val="00996537"/>
    <w:rsid w:val="00996857"/>
    <w:rsid w:val="009A0977"/>
    <w:rsid w:val="009A1711"/>
    <w:rsid w:val="009A1A1B"/>
    <w:rsid w:val="009A3C05"/>
    <w:rsid w:val="009A3D1F"/>
    <w:rsid w:val="009A41E3"/>
    <w:rsid w:val="009A5D15"/>
    <w:rsid w:val="009A6182"/>
    <w:rsid w:val="009A6DB1"/>
    <w:rsid w:val="009B0B04"/>
    <w:rsid w:val="009B12A1"/>
    <w:rsid w:val="009B15A2"/>
    <w:rsid w:val="009B30AF"/>
    <w:rsid w:val="009B4EAE"/>
    <w:rsid w:val="009B5481"/>
    <w:rsid w:val="009B567A"/>
    <w:rsid w:val="009B5791"/>
    <w:rsid w:val="009B745D"/>
    <w:rsid w:val="009B78C7"/>
    <w:rsid w:val="009C0939"/>
    <w:rsid w:val="009C09C4"/>
    <w:rsid w:val="009C1784"/>
    <w:rsid w:val="009C1A3A"/>
    <w:rsid w:val="009C22CF"/>
    <w:rsid w:val="009C2F73"/>
    <w:rsid w:val="009C35CF"/>
    <w:rsid w:val="009C3778"/>
    <w:rsid w:val="009C3B6B"/>
    <w:rsid w:val="009C488A"/>
    <w:rsid w:val="009C4DC7"/>
    <w:rsid w:val="009C5E72"/>
    <w:rsid w:val="009C68D9"/>
    <w:rsid w:val="009C6AC7"/>
    <w:rsid w:val="009C7273"/>
    <w:rsid w:val="009C742C"/>
    <w:rsid w:val="009C7ECF"/>
    <w:rsid w:val="009D14CA"/>
    <w:rsid w:val="009D333E"/>
    <w:rsid w:val="009D3358"/>
    <w:rsid w:val="009D3B12"/>
    <w:rsid w:val="009D3E11"/>
    <w:rsid w:val="009D42E1"/>
    <w:rsid w:val="009D4B4D"/>
    <w:rsid w:val="009D52A4"/>
    <w:rsid w:val="009D6434"/>
    <w:rsid w:val="009D7133"/>
    <w:rsid w:val="009D7E4D"/>
    <w:rsid w:val="009E06D2"/>
    <w:rsid w:val="009E0D29"/>
    <w:rsid w:val="009E127D"/>
    <w:rsid w:val="009E3633"/>
    <w:rsid w:val="009E36D6"/>
    <w:rsid w:val="009E48E0"/>
    <w:rsid w:val="009E48ED"/>
    <w:rsid w:val="009E516E"/>
    <w:rsid w:val="009E543C"/>
    <w:rsid w:val="009E6164"/>
    <w:rsid w:val="009E71BE"/>
    <w:rsid w:val="009F081E"/>
    <w:rsid w:val="009F0C73"/>
    <w:rsid w:val="009F1B23"/>
    <w:rsid w:val="009F30A1"/>
    <w:rsid w:val="009F3F3B"/>
    <w:rsid w:val="009F49AC"/>
    <w:rsid w:val="009F4BB2"/>
    <w:rsid w:val="009F6729"/>
    <w:rsid w:val="009F6773"/>
    <w:rsid w:val="009F67D6"/>
    <w:rsid w:val="009F6BBE"/>
    <w:rsid w:val="009F7F1C"/>
    <w:rsid w:val="00A026D6"/>
    <w:rsid w:val="00A03798"/>
    <w:rsid w:val="00A038D8"/>
    <w:rsid w:val="00A03BBF"/>
    <w:rsid w:val="00A0438D"/>
    <w:rsid w:val="00A04BF2"/>
    <w:rsid w:val="00A060D4"/>
    <w:rsid w:val="00A066A1"/>
    <w:rsid w:val="00A06CCB"/>
    <w:rsid w:val="00A06DE5"/>
    <w:rsid w:val="00A074F1"/>
    <w:rsid w:val="00A0762F"/>
    <w:rsid w:val="00A10171"/>
    <w:rsid w:val="00A109EC"/>
    <w:rsid w:val="00A110E8"/>
    <w:rsid w:val="00A11156"/>
    <w:rsid w:val="00A119FC"/>
    <w:rsid w:val="00A1227C"/>
    <w:rsid w:val="00A13AA1"/>
    <w:rsid w:val="00A1419C"/>
    <w:rsid w:val="00A145FC"/>
    <w:rsid w:val="00A147A7"/>
    <w:rsid w:val="00A14850"/>
    <w:rsid w:val="00A148AC"/>
    <w:rsid w:val="00A157C2"/>
    <w:rsid w:val="00A15B85"/>
    <w:rsid w:val="00A16598"/>
    <w:rsid w:val="00A16790"/>
    <w:rsid w:val="00A16F35"/>
    <w:rsid w:val="00A17B2C"/>
    <w:rsid w:val="00A17CDF"/>
    <w:rsid w:val="00A20484"/>
    <w:rsid w:val="00A20C26"/>
    <w:rsid w:val="00A210E0"/>
    <w:rsid w:val="00A22A88"/>
    <w:rsid w:val="00A24246"/>
    <w:rsid w:val="00A24A4E"/>
    <w:rsid w:val="00A25349"/>
    <w:rsid w:val="00A253E6"/>
    <w:rsid w:val="00A25949"/>
    <w:rsid w:val="00A27035"/>
    <w:rsid w:val="00A270E1"/>
    <w:rsid w:val="00A27462"/>
    <w:rsid w:val="00A27A24"/>
    <w:rsid w:val="00A30AE5"/>
    <w:rsid w:val="00A30E91"/>
    <w:rsid w:val="00A32018"/>
    <w:rsid w:val="00A32323"/>
    <w:rsid w:val="00A32EA9"/>
    <w:rsid w:val="00A33050"/>
    <w:rsid w:val="00A3431D"/>
    <w:rsid w:val="00A34E67"/>
    <w:rsid w:val="00A3559B"/>
    <w:rsid w:val="00A356CB"/>
    <w:rsid w:val="00A36BA8"/>
    <w:rsid w:val="00A37171"/>
    <w:rsid w:val="00A400DF"/>
    <w:rsid w:val="00A41EEE"/>
    <w:rsid w:val="00A43337"/>
    <w:rsid w:val="00A433CC"/>
    <w:rsid w:val="00A4561A"/>
    <w:rsid w:val="00A45D36"/>
    <w:rsid w:val="00A45F07"/>
    <w:rsid w:val="00A4767B"/>
    <w:rsid w:val="00A51259"/>
    <w:rsid w:val="00A515D5"/>
    <w:rsid w:val="00A51CB1"/>
    <w:rsid w:val="00A51DDA"/>
    <w:rsid w:val="00A5249D"/>
    <w:rsid w:val="00A529A2"/>
    <w:rsid w:val="00A52F1D"/>
    <w:rsid w:val="00A53099"/>
    <w:rsid w:val="00A53778"/>
    <w:rsid w:val="00A543CD"/>
    <w:rsid w:val="00A54FD4"/>
    <w:rsid w:val="00A557DC"/>
    <w:rsid w:val="00A56394"/>
    <w:rsid w:val="00A56BD4"/>
    <w:rsid w:val="00A57F37"/>
    <w:rsid w:val="00A615E3"/>
    <w:rsid w:val="00A6293B"/>
    <w:rsid w:val="00A62DF3"/>
    <w:rsid w:val="00A63269"/>
    <w:rsid w:val="00A63ACC"/>
    <w:rsid w:val="00A63C99"/>
    <w:rsid w:val="00A63F02"/>
    <w:rsid w:val="00A6451A"/>
    <w:rsid w:val="00A649F6"/>
    <w:rsid w:val="00A64BC5"/>
    <w:rsid w:val="00A66040"/>
    <w:rsid w:val="00A66279"/>
    <w:rsid w:val="00A66292"/>
    <w:rsid w:val="00A66618"/>
    <w:rsid w:val="00A6764F"/>
    <w:rsid w:val="00A718C9"/>
    <w:rsid w:val="00A728B4"/>
    <w:rsid w:val="00A72D9C"/>
    <w:rsid w:val="00A73927"/>
    <w:rsid w:val="00A74C32"/>
    <w:rsid w:val="00A757B7"/>
    <w:rsid w:val="00A763C2"/>
    <w:rsid w:val="00A76885"/>
    <w:rsid w:val="00A7774F"/>
    <w:rsid w:val="00A77E5E"/>
    <w:rsid w:val="00A80C87"/>
    <w:rsid w:val="00A81094"/>
    <w:rsid w:val="00A81B15"/>
    <w:rsid w:val="00A824B9"/>
    <w:rsid w:val="00A82645"/>
    <w:rsid w:val="00A8274C"/>
    <w:rsid w:val="00A82B27"/>
    <w:rsid w:val="00A836B6"/>
    <w:rsid w:val="00A83B8F"/>
    <w:rsid w:val="00A8426F"/>
    <w:rsid w:val="00A865F5"/>
    <w:rsid w:val="00A87638"/>
    <w:rsid w:val="00A8785B"/>
    <w:rsid w:val="00A87E3E"/>
    <w:rsid w:val="00A87E8B"/>
    <w:rsid w:val="00A905DC"/>
    <w:rsid w:val="00A909BB"/>
    <w:rsid w:val="00A90C0A"/>
    <w:rsid w:val="00A90C98"/>
    <w:rsid w:val="00A9190C"/>
    <w:rsid w:val="00A92F02"/>
    <w:rsid w:val="00A93384"/>
    <w:rsid w:val="00A93D89"/>
    <w:rsid w:val="00A94230"/>
    <w:rsid w:val="00A94300"/>
    <w:rsid w:val="00A9509D"/>
    <w:rsid w:val="00A955A3"/>
    <w:rsid w:val="00A9589B"/>
    <w:rsid w:val="00A95985"/>
    <w:rsid w:val="00A95A12"/>
    <w:rsid w:val="00A95EEE"/>
    <w:rsid w:val="00A9613B"/>
    <w:rsid w:val="00A96915"/>
    <w:rsid w:val="00A96F85"/>
    <w:rsid w:val="00A9717D"/>
    <w:rsid w:val="00A97306"/>
    <w:rsid w:val="00A97770"/>
    <w:rsid w:val="00A9795A"/>
    <w:rsid w:val="00AA0A7C"/>
    <w:rsid w:val="00AA134F"/>
    <w:rsid w:val="00AA2889"/>
    <w:rsid w:val="00AA38F2"/>
    <w:rsid w:val="00AA4B4C"/>
    <w:rsid w:val="00AA5283"/>
    <w:rsid w:val="00AA5773"/>
    <w:rsid w:val="00AA695B"/>
    <w:rsid w:val="00AA759A"/>
    <w:rsid w:val="00AA7855"/>
    <w:rsid w:val="00AB068B"/>
    <w:rsid w:val="00AB11AB"/>
    <w:rsid w:val="00AB1836"/>
    <w:rsid w:val="00AB269F"/>
    <w:rsid w:val="00AB4241"/>
    <w:rsid w:val="00AB4692"/>
    <w:rsid w:val="00AB4B2B"/>
    <w:rsid w:val="00AB55D1"/>
    <w:rsid w:val="00AB6631"/>
    <w:rsid w:val="00AB69FB"/>
    <w:rsid w:val="00AB6C82"/>
    <w:rsid w:val="00AB6E41"/>
    <w:rsid w:val="00AB7A91"/>
    <w:rsid w:val="00AB7FE9"/>
    <w:rsid w:val="00AC1DA3"/>
    <w:rsid w:val="00AC2AB6"/>
    <w:rsid w:val="00AC2D02"/>
    <w:rsid w:val="00AC3BC0"/>
    <w:rsid w:val="00AC46F5"/>
    <w:rsid w:val="00AC5B18"/>
    <w:rsid w:val="00AC676B"/>
    <w:rsid w:val="00AC7780"/>
    <w:rsid w:val="00AC7B92"/>
    <w:rsid w:val="00AD1006"/>
    <w:rsid w:val="00AD2382"/>
    <w:rsid w:val="00AD32C2"/>
    <w:rsid w:val="00AD4369"/>
    <w:rsid w:val="00AD52A9"/>
    <w:rsid w:val="00AD6889"/>
    <w:rsid w:val="00AD7453"/>
    <w:rsid w:val="00AD7A5E"/>
    <w:rsid w:val="00AE062B"/>
    <w:rsid w:val="00AE0CFD"/>
    <w:rsid w:val="00AE2815"/>
    <w:rsid w:val="00AE2A24"/>
    <w:rsid w:val="00AE35C0"/>
    <w:rsid w:val="00AE41E1"/>
    <w:rsid w:val="00AE4BE0"/>
    <w:rsid w:val="00AE583D"/>
    <w:rsid w:val="00AE5992"/>
    <w:rsid w:val="00AE7910"/>
    <w:rsid w:val="00AF0A31"/>
    <w:rsid w:val="00AF3C94"/>
    <w:rsid w:val="00AF43D3"/>
    <w:rsid w:val="00AF4C8D"/>
    <w:rsid w:val="00AF4D7E"/>
    <w:rsid w:val="00AF4EF7"/>
    <w:rsid w:val="00AF5BBE"/>
    <w:rsid w:val="00AF5E93"/>
    <w:rsid w:val="00AF6103"/>
    <w:rsid w:val="00AF6CBE"/>
    <w:rsid w:val="00AF7266"/>
    <w:rsid w:val="00AF7C56"/>
    <w:rsid w:val="00B00FC2"/>
    <w:rsid w:val="00B012B0"/>
    <w:rsid w:val="00B02B54"/>
    <w:rsid w:val="00B02C0B"/>
    <w:rsid w:val="00B03807"/>
    <w:rsid w:val="00B03D7F"/>
    <w:rsid w:val="00B03E92"/>
    <w:rsid w:val="00B04A0D"/>
    <w:rsid w:val="00B064E8"/>
    <w:rsid w:val="00B07523"/>
    <w:rsid w:val="00B078A9"/>
    <w:rsid w:val="00B07E3D"/>
    <w:rsid w:val="00B102D8"/>
    <w:rsid w:val="00B115D5"/>
    <w:rsid w:val="00B1266A"/>
    <w:rsid w:val="00B128F2"/>
    <w:rsid w:val="00B1367C"/>
    <w:rsid w:val="00B14060"/>
    <w:rsid w:val="00B14AE8"/>
    <w:rsid w:val="00B14DA6"/>
    <w:rsid w:val="00B17008"/>
    <w:rsid w:val="00B17BAA"/>
    <w:rsid w:val="00B17D8A"/>
    <w:rsid w:val="00B20329"/>
    <w:rsid w:val="00B204BC"/>
    <w:rsid w:val="00B2221C"/>
    <w:rsid w:val="00B23C03"/>
    <w:rsid w:val="00B2407E"/>
    <w:rsid w:val="00B24991"/>
    <w:rsid w:val="00B24EA4"/>
    <w:rsid w:val="00B252D8"/>
    <w:rsid w:val="00B253CE"/>
    <w:rsid w:val="00B25477"/>
    <w:rsid w:val="00B25943"/>
    <w:rsid w:val="00B26063"/>
    <w:rsid w:val="00B26CA5"/>
    <w:rsid w:val="00B272AA"/>
    <w:rsid w:val="00B27BE9"/>
    <w:rsid w:val="00B27DA2"/>
    <w:rsid w:val="00B3029D"/>
    <w:rsid w:val="00B307F9"/>
    <w:rsid w:val="00B319BD"/>
    <w:rsid w:val="00B32BE4"/>
    <w:rsid w:val="00B34CBD"/>
    <w:rsid w:val="00B36412"/>
    <w:rsid w:val="00B37194"/>
    <w:rsid w:val="00B37282"/>
    <w:rsid w:val="00B3738D"/>
    <w:rsid w:val="00B4077B"/>
    <w:rsid w:val="00B41FE6"/>
    <w:rsid w:val="00B4207B"/>
    <w:rsid w:val="00B429C7"/>
    <w:rsid w:val="00B434CD"/>
    <w:rsid w:val="00B43F52"/>
    <w:rsid w:val="00B445D6"/>
    <w:rsid w:val="00B447B2"/>
    <w:rsid w:val="00B44A8E"/>
    <w:rsid w:val="00B466FD"/>
    <w:rsid w:val="00B47B10"/>
    <w:rsid w:val="00B47D2D"/>
    <w:rsid w:val="00B50EEA"/>
    <w:rsid w:val="00B51953"/>
    <w:rsid w:val="00B5340C"/>
    <w:rsid w:val="00B53AA9"/>
    <w:rsid w:val="00B5458F"/>
    <w:rsid w:val="00B54B43"/>
    <w:rsid w:val="00B54BE7"/>
    <w:rsid w:val="00B55F9B"/>
    <w:rsid w:val="00B5795E"/>
    <w:rsid w:val="00B60071"/>
    <w:rsid w:val="00B61B47"/>
    <w:rsid w:val="00B61E83"/>
    <w:rsid w:val="00B61E94"/>
    <w:rsid w:val="00B6220B"/>
    <w:rsid w:val="00B63670"/>
    <w:rsid w:val="00B63C77"/>
    <w:rsid w:val="00B64E4B"/>
    <w:rsid w:val="00B64FB2"/>
    <w:rsid w:val="00B65C8D"/>
    <w:rsid w:val="00B6676E"/>
    <w:rsid w:val="00B66E61"/>
    <w:rsid w:val="00B67600"/>
    <w:rsid w:val="00B67FB5"/>
    <w:rsid w:val="00B70F25"/>
    <w:rsid w:val="00B72824"/>
    <w:rsid w:val="00B72B66"/>
    <w:rsid w:val="00B72BA6"/>
    <w:rsid w:val="00B7460A"/>
    <w:rsid w:val="00B75044"/>
    <w:rsid w:val="00B75D72"/>
    <w:rsid w:val="00B76988"/>
    <w:rsid w:val="00B76998"/>
    <w:rsid w:val="00B76DAD"/>
    <w:rsid w:val="00B76E15"/>
    <w:rsid w:val="00B770DD"/>
    <w:rsid w:val="00B77B23"/>
    <w:rsid w:val="00B8011D"/>
    <w:rsid w:val="00B8064A"/>
    <w:rsid w:val="00B80DA3"/>
    <w:rsid w:val="00B81D90"/>
    <w:rsid w:val="00B81EA9"/>
    <w:rsid w:val="00B8207B"/>
    <w:rsid w:val="00B82931"/>
    <w:rsid w:val="00B8339C"/>
    <w:rsid w:val="00B862DC"/>
    <w:rsid w:val="00B8676C"/>
    <w:rsid w:val="00B86D8D"/>
    <w:rsid w:val="00B87BDC"/>
    <w:rsid w:val="00B908EF"/>
    <w:rsid w:val="00B9181E"/>
    <w:rsid w:val="00B91F38"/>
    <w:rsid w:val="00B92447"/>
    <w:rsid w:val="00B92C9F"/>
    <w:rsid w:val="00B92D04"/>
    <w:rsid w:val="00B938D8"/>
    <w:rsid w:val="00B952C7"/>
    <w:rsid w:val="00B9601D"/>
    <w:rsid w:val="00B968F8"/>
    <w:rsid w:val="00B96C69"/>
    <w:rsid w:val="00B96E81"/>
    <w:rsid w:val="00B97A18"/>
    <w:rsid w:val="00B97D76"/>
    <w:rsid w:val="00BA02B1"/>
    <w:rsid w:val="00BA0542"/>
    <w:rsid w:val="00BA099F"/>
    <w:rsid w:val="00BA2652"/>
    <w:rsid w:val="00BA2CF5"/>
    <w:rsid w:val="00BA33BE"/>
    <w:rsid w:val="00BA4620"/>
    <w:rsid w:val="00BA4EAF"/>
    <w:rsid w:val="00BA5577"/>
    <w:rsid w:val="00BA571E"/>
    <w:rsid w:val="00BA72BD"/>
    <w:rsid w:val="00BA7B7B"/>
    <w:rsid w:val="00BB0DE2"/>
    <w:rsid w:val="00BB0EFB"/>
    <w:rsid w:val="00BB2D56"/>
    <w:rsid w:val="00BB310D"/>
    <w:rsid w:val="00BB3377"/>
    <w:rsid w:val="00BB5140"/>
    <w:rsid w:val="00BB5CD1"/>
    <w:rsid w:val="00BB6DEC"/>
    <w:rsid w:val="00BB70B9"/>
    <w:rsid w:val="00BB77F8"/>
    <w:rsid w:val="00BB7CC9"/>
    <w:rsid w:val="00BC410E"/>
    <w:rsid w:val="00BC42C8"/>
    <w:rsid w:val="00BC4A91"/>
    <w:rsid w:val="00BC64F1"/>
    <w:rsid w:val="00BC69AC"/>
    <w:rsid w:val="00BC7047"/>
    <w:rsid w:val="00BC7B07"/>
    <w:rsid w:val="00BD055F"/>
    <w:rsid w:val="00BD1869"/>
    <w:rsid w:val="00BD246F"/>
    <w:rsid w:val="00BD47BC"/>
    <w:rsid w:val="00BD4B3B"/>
    <w:rsid w:val="00BD5441"/>
    <w:rsid w:val="00BD5F41"/>
    <w:rsid w:val="00BD7556"/>
    <w:rsid w:val="00BE00BF"/>
    <w:rsid w:val="00BE076F"/>
    <w:rsid w:val="00BE0BD0"/>
    <w:rsid w:val="00BE1424"/>
    <w:rsid w:val="00BE149E"/>
    <w:rsid w:val="00BE14CA"/>
    <w:rsid w:val="00BE1AE0"/>
    <w:rsid w:val="00BE27AC"/>
    <w:rsid w:val="00BE382D"/>
    <w:rsid w:val="00BE40C6"/>
    <w:rsid w:val="00BE443F"/>
    <w:rsid w:val="00BE6308"/>
    <w:rsid w:val="00BE6FED"/>
    <w:rsid w:val="00BE7547"/>
    <w:rsid w:val="00BE761B"/>
    <w:rsid w:val="00BF0C3C"/>
    <w:rsid w:val="00BF0FF1"/>
    <w:rsid w:val="00BF16B6"/>
    <w:rsid w:val="00BF1E23"/>
    <w:rsid w:val="00BF33D6"/>
    <w:rsid w:val="00BF34B5"/>
    <w:rsid w:val="00BF37AD"/>
    <w:rsid w:val="00BF4408"/>
    <w:rsid w:val="00BF4699"/>
    <w:rsid w:val="00BF49A5"/>
    <w:rsid w:val="00BF4B71"/>
    <w:rsid w:val="00BF5462"/>
    <w:rsid w:val="00BF5E3C"/>
    <w:rsid w:val="00BF6C02"/>
    <w:rsid w:val="00BF7777"/>
    <w:rsid w:val="00BF7C83"/>
    <w:rsid w:val="00C003B3"/>
    <w:rsid w:val="00C0049F"/>
    <w:rsid w:val="00C00A07"/>
    <w:rsid w:val="00C01161"/>
    <w:rsid w:val="00C01258"/>
    <w:rsid w:val="00C017A3"/>
    <w:rsid w:val="00C0199A"/>
    <w:rsid w:val="00C01C32"/>
    <w:rsid w:val="00C028A4"/>
    <w:rsid w:val="00C03455"/>
    <w:rsid w:val="00C03495"/>
    <w:rsid w:val="00C036A4"/>
    <w:rsid w:val="00C03F2E"/>
    <w:rsid w:val="00C0437F"/>
    <w:rsid w:val="00C055C5"/>
    <w:rsid w:val="00C05F44"/>
    <w:rsid w:val="00C1043E"/>
    <w:rsid w:val="00C11476"/>
    <w:rsid w:val="00C11EB9"/>
    <w:rsid w:val="00C12123"/>
    <w:rsid w:val="00C15B08"/>
    <w:rsid w:val="00C162D8"/>
    <w:rsid w:val="00C171ED"/>
    <w:rsid w:val="00C205B4"/>
    <w:rsid w:val="00C216ED"/>
    <w:rsid w:val="00C217A3"/>
    <w:rsid w:val="00C22773"/>
    <w:rsid w:val="00C22C5B"/>
    <w:rsid w:val="00C23596"/>
    <w:rsid w:val="00C23B30"/>
    <w:rsid w:val="00C255DB"/>
    <w:rsid w:val="00C2577B"/>
    <w:rsid w:val="00C25C93"/>
    <w:rsid w:val="00C260C4"/>
    <w:rsid w:val="00C2640D"/>
    <w:rsid w:val="00C26F99"/>
    <w:rsid w:val="00C27084"/>
    <w:rsid w:val="00C315C2"/>
    <w:rsid w:val="00C3242F"/>
    <w:rsid w:val="00C32B67"/>
    <w:rsid w:val="00C330BE"/>
    <w:rsid w:val="00C332B0"/>
    <w:rsid w:val="00C33A7A"/>
    <w:rsid w:val="00C33CC2"/>
    <w:rsid w:val="00C33EE9"/>
    <w:rsid w:val="00C36B7D"/>
    <w:rsid w:val="00C3750A"/>
    <w:rsid w:val="00C41933"/>
    <w:rsid w:val="00C423D0"/>
    <w:rsid w:val="00C43C2D"/>
    <w:rsid w:val="00C43DAC"/>
    <w:rsid w:val="00C445F9"/>
    <w:rsid w:val="00C4469C"/>
    <w:rsid w:val="00C44D87"/>
    <w:rsid w:val="00C44FCD"/>
    <w:rsid w:val="00C4543D"/>
    <w:rsid w:val="00C45B3F"/>
    <w:rsid w:val="00C47109"/>
    <w:rsid w:val="00C5038B"/>
    <w:rsid w:val="00C51F59"/>
    <w:rsid w:val="00C525BA"/>
    <w:rsid w:val="00C531D4"/>
    <w:rsid w:val="00C54C43"/>
    <w:rsid w:val="00C54E3A"/>
    <w:rsid w:val="00C54EFA"/>
    <w:rsid w:val="00C5657D"/>
    <w:rsid w:val="00C57BA4"/>
    <w:rsid w:val="00C57C02"/>
    <w:rsid w:val="00C57EED"/>
    <w:rsid w:val="00C61D46"/>
    <w:rsid w:val="00C636AB"/>
    <w:rsid w:val="00C63CC1"/>
    <w:rsid w:val="00C6410A"/>
    <w:rsid w:val="00C64263"/>
    <w:rsid w:val="00C64831"/>
    <w:rsid w:val="00C648CE"/>
    <w:rsid w:val="00C64A42"/>
    <w:rsid w:val="00C65A7C"/>
    <w:rsid w:val="00C65AF3"/>
    <w:rsid w:val="00C67A9F"/>
    <w:rsid w:val="00C70660"/>
    <w:rsid w:val="00C713A7"/>
    <w:rsid w:val="00C71D9E"/>
    <w:rsid w:val="00C71E27"/>
    <w:rsid w:val="00C72913"/>
    <w:rsid w:val="00C73345"/>
    <w:rsid w:val="00C735F3"/>
    <w:rsid w:val="00C736B1"/>
    <w:rsid w:val="00C745E9"/>
    <w:rsid w:val="00C759BB"/>
    <w:rsid w:val="00C75CEB"/>
    <w:rsid w:val="00C75D4D"/>
    <w:rsid w:val="00C801D9"/>
    <w:rsid w:val="00C803E1"/>
    <w:rsid w:val="00C81D8A"/>
    <w:rsid w:val="00C834EF"/>
    <w:rsid w:val="00C835FC"/>
    <w:rsid w:val="00C83C1E"/>
    <w:rsid w:val="00C84733"/>
    <w:rsid w:val="00C85B26"/>
    <w:rsid w:val="00C85CD2"/>
    <w:rsid w:val="00C85E3B"/>
    <w:rsid w:val="00C85E49"/>
    <w:rsid w:val="00C86489"/>
    <w:rsid w:val="00C8739F"/>
    <w:rsid w:val="00C875F9"/>
    <w:rsid w:val="00C876D5"/>
    <w:rsid w:val="00C87A1C"/>
    <w:rsid w:val="00C87EBB"/>
    <w:rsid w:val="00C90955"/>
    <w:rsid w:val="00C91A63"/>
    <w:rsid w:val="00C9255E"/>
    <w:rsid w:val="00C92CF9"/>
    <w:rsid w:val="00C936BF"/>
    <w:rsid w:val="00C939FF"/>
    <w:rsid w:val="00C94242"/>
    <w:rsid w:val="00C9450B"/>
    <w:rsid w:val="00C959E1"/>
    <w:rsid w:val="00C96954"/>
    <w:rsid w:val="00C970A7"/>
    <w:rsid w:val="00C972EF"/>
    <w:rsid w:val="00C97BF8"/>
    <w:rsid w:val="00CA0B61"/>
    <w:rsid w:val="00CA0D23"/>
    <w:rsid w:val="00CA0D4A"/>
    <w:rsid w:val="00CA13D5"/>
    <w:rsid w:val="00CA256F"/>
    <w:rsid w:val="00CA3568"/>
    <w:rsid w:val="00CA3A1E"/>
    <w:rsid w:val="00CA4497"/>
    <w:rsid w:val="00CA63B7"/>
    <w:rsid w:val="00CA6472"/>
    <w:rsid w:val="00CA6563"/>
    <w:rsid w:val="00CA7B5F"/>
    <w:rsid w:val="00CB098D"/>
    <w:rsid w:val="00CB0A14"/>
    <w:rsid w:val="00CB1DD0"/>
    <w:rsid w:val="00CB2EF4"/>
    <w:rsid w:val="00CB431E"/>
    <w:rsid w:val="00CB4A4B"/>
    <w:rsid w:val="00CB4F2A"/>
    <w:rsid w:val="00CB5D78"/>
    <w:rsid w:val="00CB6194"/>
    <w:rsid w:val="00CB76A4"/>
    <w:rsid w:val="00CB789F"/>
    <w:rsid w:val="00CC05EF"/>
    <w:rsid w:val="00CC1E60"/>
    <w:rsid w:val="00CC2140"/>
    <w:rsid w:val="00CC24D7"/>
    <w:rsid w:val="00CC39A0"/>
    <w:rsid w:val="00CC4575"/>
    <w:rsid w:val="00CC4D8C"/>
    <w:rsid w:val="00CC59AA"/>
    <w:rsid w:val="00CC5B24"/>
    <w:rsid w:val="00CC5CCC"/>
    <w:rsid w:val="00CC673B"/>
    <w:rsid w:val="00CC6760"/>
    <w:rsid w:val="00CC7C82"/>
    <w:rsid w:val="00CD0B57"/>
    <w:rsid w:val="00CD137C"/>
    <w:rsid w:val="00CD1F65"/>
    <w:rsid w:val="00CD2779"/>
    <w:rsid w:val="00CD3190"/>
    <w:rsid w:val="00CD3706"/>
    <w:rsid w:val="00CD3A42"/>
    <w:rsid w:val="00CD4D9E"/>
    <w:rsid w:val="00CD55A2"/>
    <w:rsid w:val="00CD5752"/>
    <w:rsid w:val="00CD5EB3"/>
    <w:rsid w:val="00CD6525"/>
    <w:rsid w:val="00CD6C01"/>
    <w:rsid w:val="00CE054C"/>
    <w:rsid w:val="00CE0B44"/>
    <w:rsid w:val="00CE0D85"/>
    <w:rsid w:val="00CE1D7F"/>
    <w:rsid w:val="00CE2988"/>
    <w:rsid w:val="00CE3098"/>
    <w:rsid w:val="00CE3789"/>
    <w:rsid w:val="00CE41A0"/>
    <w:rsid w:val="00CE462A"/>
    <w:rsid w:val="00CE5011"/>
    <w:rsid w:val="00CE5686"/>
    <w:rsid w:val="00CE5888"/>
    <w:rsid w:val="00CE61E7"/>
    <w:rsid w:val="00CE6512"/>
    <w:rsid w:val="00CE7AD6"/>
    <w:rsid w:val="00CF0C9D"/>
    <w:rsid w:val="00CF134A"/>
    <w:rsid w:val="00CF1382"/>
    <w:rsid w:val="00CF260C"/>
    <w:rsid w:val="00CF3DAC"/>
    <w:rsid w:val="00CF4B95"/>
    <w:rsid w:val="00CF6AC4"/>
    <w:rsid w:val="00CF6B1D"/>
    <w:rsid w:val="00CF6EB3"/>
    <w:rsid w:val="00D0096C"/>
    <w:rsid w:val="00D00A87"/>
    <w:rsid w:val="00D01BDF"/>
    <w:rsid w:val="00D01D04"/>
    <w:rsid w:val="00D01EC6"/>
    <w:rsid w:val="00D02B6C"/>
    <w:rsid w:val="00D03757"/>
    <w:rsid w:val="00D0432B"/>
    <w:rsid w:val="00D0433F"/>
    <w:rsid w:val="00D053E4"/>
    <w:rsid w:val="00D05AFC"/>
    <w:rsid w:val="00D05EE8"/>
    <w:rsid w:val="00D05FE9"/>
    <w:rsid w:val="00D07E90"/>
    <w:rsid w:val="00D10A73"/>
    <w:rsid w:val="00D10AD0"/>
    <w:rsid w:val="00D11620"/>
    <w:rsid w:val="00D11A9E"/>
    <w:rsid w:val="00D11BED"/>
    <w:rsid w:val="00D11FA9"/>
    <w:rsid w:val="00D123DE"/>
    <w:rsid w:val="00D12C3F"/>
    <w:rsid w:val="00D13192"/>
    <w:rsid w:val="00D13B34"/>
    <w:rsid w:val="00D1405D"/>
    <w:rsid w:val="00D14E7F"/>
    <w:rsid w:val="00D15395"/>
    <w:rsid w:val="00D1547F"/>
    <w:rsid w:val="00D15EEA"/>
    <w:rsid w:val="00D15EF1"/>
    <w:rsid w:val="00D17515"/>
    <w:rsid w:val="00D17F12"/>
    <w:rsid w:val="00D21B8F"/>
    <w:rsid w:val="00D22313"/>
    <w:rsid w:val="00D225AE"/>
    <w:rsid w:val="00D23BBD"/>
    <w:rsid w:val="00D23C68"/>
    <w:rsid w:val="00D23D15"/>
    <w:rsid w:val="00D23E40"/>
    <w:rsid w:val="00D24705"/>
    <w:rsid w:val="00D2518B"/>
    <w:rsid w:val="00D2605D"/>
    <w:rsid w:val="00D270EB"/>
    <w:rsid w:val="00D27196"/>
    <w:rsid w:val="00D27263"/>
    <w:rsid w:val="00D27BEA"/>
    <w:rsid w:val="00D27DDC"/>
    <w:rsid w:val="00D30740"/>
    <w:rsid w:val="00D30AB2"/>
    <w:rsid w:val="00D312C5"/>
    <w:rsid w:val="00D315AA"/>
    <w:rsid w:val="00D319ED"/>
    <w:rsid w:val="00D322E6"/>
    <w:rsid w:val="00D32972"/>
    <w:rsid w:val="00D32AC8"/>
    <w:rsid w:val="00D332BD"/>
    <w:rsid w:val="00D336AA"/>
    <w:rsid w:val="00D33722"/>
    <w:rsid w:val="00D33D40"/>
    <w:rsid w:val="00D33E70"/>
    <w:rsid w:val="00D33FA5"/>
    <w:rsid w:val="00D3406B"/>
    <w:rsid w:val="00D34402"/>
    <w:rsid w:val="00D3476A"/>
    <w:rsid w:val="00D3545C"/>
    <w:rsid w:val="00D36683"/>
    <w:rsid w:val="00D37D7F"/>
    <w:rsid w:val="00D411F8"/>
    <w:rsid w:val="00D41532"/>
    <w:rsid w:val="00D41DBF"/>
    <w:rsid w:val="00D422ED"/>
    <w:rsid w:val="00D428BE"/>
    <w:rsid w:val="00D43C9D"/>
    <w:rsid w:val="00D43DA6"/>
    <w:rsid w:val="00D4420B"/>
    <w:rsid w:val="00D45977"/>
    <w:rsid w:val="00D4691C"/>
    <w:rsid w:val="00D469AD"/>
    <w:rsid w:val="00D4759F"/>
    <w:rsid w:val="00D47D75"/>
    <w:rsid w:val="00D512DA"/>
    <w:rsid w:val="00D51902"/>
    <w:rsid w:val="00D51BBD"/>
    <w:rsid w:val="00D51D6A"/>
    <w:rsid w:val="00D5257C"/>
    <w:rsid w:val="00D5286C"/>
    <w:rsid w:val="00D53326"/>
    <w:rsid w:val="00D54676"/>
    <w:rsid w:val="00D54E3A"/>
    <w:rsid w:val="00D554C0"/>
    <w:rsid w:val="00D559B9"/>
    <w:rsid w:val="00D55BCA"/>
    <w:rsid w:val="00D55C8A"/>
    <w:rsid w:val="00D56540"/>
    <w:rsid w:val="00D571DF"/>
    <w:rsid w:val="00D577D8"/>
    <w:rsid w:val="00D578BA"/>
    <w:rsid w:val="00D6101F"/>
    <w:rsid w:val="00D61A64"/>
    <w:rsid w:val="00D6219D"/>
    <w:rsid w:val="00D62641"/>
    <w:rsid w:val="00D627F6"/>
    <w:rsid w:val="00D62DC8"/>
    <w:rsid w:val="00D64634"/>
    <w:rsid w:val="00D649C3"/>
    <w:rsid w:val="00D64AAE"/>
    <w:rsid w:val="00D64C67"/>
    <w:rsid w:val="00D65252"/>
    <w:rsid w:val="00D6618F"/>
    <w:rsid w:val="00D669A5"/>
    <w:rsid w:val="00D66C85"/>
    <w:rsid w:val="00D66E38"/>
    <w:rsid w:val="00D6721F"/>
    <w:rsid w:val="00D67243"/>
    <w:rsid w:val="00D67314"/>
    <w:rsid w:val="00D67404"/>
    <w:rsid w:val="00D67581"/>
    <w:rsid w:val="00D702D8"/>
    <w:rsid w:val="00D7083F"/>
    <w:rsid w:val="00D70EB0"/>
    <w:rsid w:val="00D7113A"/>
    <w:rsid w:val="00D71A26"/>
    <w:rsid w:val="00D72162"/>
    <w:rsid w:val="00D72308"/>
    <w:rsid w:val="00D72846"/>
    <w:rsid w:val="00D74054"/>
    <w:rsid w:val="00D75E8C"/>
    <w:rsid w:val="00D75E93"/>
    <w:rsid w:val="00D77346"/>
    <w:rsid w:val="00D7753A"/>
    <w:rsid w:val="00D7786F"/>
    <w:rsid w:val="00D77945"/>
    <w:rsid w:val="00D80112"/>
    <w:rsid w:val="00D805CA"/>
    <w:rsid w:val="00D84105"/>
    <w:rsid w:val="00D85809"/>
    <w:rsid w:val="00D85A3D"/>
    <w:rsid w:val="00D86E2B"/>
    <w:rsid w:val="00D87340"/>
    <w:rsid w:val="00D87A6F"/>
    <w:rsid w:val="00D91714"/>
    <w:rsid w:val="00D91D59"/>
    <w:rsid w:val="00D9260A"/>
    <w:rsid w:val="00D929D8"/>
    <w:rsid w:val="00D92D96"/>
    <w:rsid w:val="00D93327"/>
    <w:rsid w:val="00D94541"/>
    <w:rsid w:val="00D9473A"/>
    <w:rsid w:val="00D9476F"/>
    <w:rsid w:val="00D96369"/>
    <w:rsid w:val="00D97048"/>
    <w:rsid w:val="00DA08EE"/>
    <w:rsid w:val="00DA502F"/>
    <w:rsid w:val="00DA5218"/>
    <w:rsid w:val="00DA5B3F"/>
    <w:rsid w:val="00DA5F0F"/>
    <w:rsid w:val="00DA5FFE"/>
    <w:rsid w:val="00DA6C6C"/>
    <w:rsid w:val="00DB0165"/>
    <w:rsid w:val="00DB0344"/>
    <w:rsid w:val="00DB08A7"/>
    <w:rsid w:val="00DB1B71"/>
    <w:rsid w:val="00DB20D7"/>
    <w:rsid w:val="00DB24E5"/>
    <w:rsid w:val="00DB2E95"/>
    <w:rsid w:val="00DB4C91"/>
    <w:rsid w:val="00DB4EE8"/>
    <w:rsid w:val="00DB4F43"/>
    <w:rsid w:val="00DB5DBB"/>
    <w:rsid w:val="00DB5EF8"/>
    <w:rsid w:val="00DC0B9D"/>
    <w:rsid w:val="00DC1EFF"/>
    <w:rsid w:val="00DC34E1"/>
    <w:rsid w:val="00DC3D44"/>
    <w:rsid w:val="00DC3E19"/>
    <w:rsid w:val="00DC416E"/>
    <w:rsid w:val="00DC49BA"/>
    <w:rsid w:val="00DC5E8A"/>
    <w:rsid w:val="00DC7727"/>
    <w:rsid w:val="00DD0A3E"/>
    <w:rsid w:val="00DD0FED"/>
    <w:rsid w:val="00DD240C"/>
    <w:rsid w:val="00DD255A"/>
    <w:rsid w:val="00DD2DFB"/>
    <w:rsid w:val="00DD3D7D"/>
    <w:rsid w:val="00DD4E27"/>
    <w:rsid w:val="00DD5473"/>
    <w:rsid w:val="00DD554F"/>
    <w:rsid w:val="00DD5833"/>
    <w:rsid w:val="00DD621B"/>
    <w:rsid w:val="00DD676C"/>
    <w:rsid w:val="00DD683C"/>
    <w:rsid w:val="00DD69CA"/>
    <w:rsid w:val="00DD7259"/>
    <w:rsid w:val="00DD7459"/>
    <w:rsid w:val="00DD7BC0"/>
    <w:rsid w:val="00DE4009"/>
    <w:rsid w:val="00DE50B3"/>
    <w:rsid w:val="00DE51B5"/>
    <w:rsid w:val="00DE55C1"/>
    <w:rsid w:val="00DE5B25"/>
    <w:rsid w:val="00DE5B58"/>
    <w:rsid w:val="00DE6E77"/>
    <w:rsid w:val="00DE6E95"/>
    <w:rsid w:val="00DE7094"/>
    <w:rsid w:val="00DE737A"/>
    <w:rsid w:val="00DE74B7"/>
    <w:rsid w:val="00DE781F"/>
    <w:rsid w:val="00DF0BE5"/>
    <w:rsid w:val="00DF0E26"/>
    <w:rsid w:val="00DF1272"/>
    <w:rsid w:val="00DF12D3"/>
    <w:rsid w:val="00DF23E7"/>
    <w:rsid w:val="00DF24C0"/>
    <w:rsid w:val="00DF26A0"/>
    <w:rsid w:val="00DF2833"/>
    <w:rsid w:val="00DF31A8"/>
    <w:rsid w:val="00DF54AE"/>
    <w:rsid w:val="00DF6A16"/>
    <w:rsid w:val="00E01F50"/>
    <w:rsid w:val="00E0229F"/>
    <w:rsid w:val="00E02A22"/>
    <w:rsid w:val="00E0344A"/>
    <w:rsid w:val="00E03504"/>
    <w:rsid w:val="00E03844"/>
    <w:rsid w:val="00E038B6"/>
    <w:rsid w:val="00E03AC2"/>
    <w:rsid w:val="00E04177"/>
    <w:rsid w:val="00E05EC2"/>
    <w:rsid w:val="00E06DC2"/>
    <w:rsid w:val="00E070E8"/>
    <w:rsid w:val="00E07217"/>
    <w:rsid w:val="00E07D76"/>
    <w:rsid w:val="00E07FB8"/>
    <w:rsid w:val="00E107CE"/>
    <w:rsid w:val="00E10D13"/>
    <w:rsid w:val="00E10DDB"/>
    <w:rsid w:val="00E10FF0"/>
    <w:rsid w:val="00E11489"/>
    <w:rsid w:val="00E12C1B"/>
    <w:rsid w:val="00E140EC"/>
    <w:rsid w:val="00E14901"/>
    <w:rsid w:val="00E14B45"/>
    <w:rsid w:val="00E14D70"/>
    <w:rsid w:val="00E15468"/>
    <w:rsid w:val="00E1570B"/>
    <w:rsid w:val="00E16A69"/>
    <w:rsid w:val="00E172D5"/>
    <w:rsid w:val="00E1775F"/>
    <w:rsid w:val="00E2105D"/>
    <w:rsid w:val="00E21325"/>
    <w:rsid w:val="00E21D6E"/>
    <w:rsid w:val="00E22165"/>
    <w:rsid w:val="00E224C9"/>
    <w:rsid w:val="00E22563"/>
    <w:rsid w:val="00E2259D"/>
    <w:rsid w:val="00E24294"/>
    <w:rsid w:val="00E250EB"/>
    <w:rsid w:val="00E25B5D"/>
    <w:rsid w:val="00E2642B"/>
    <w:rsid w:val="00E264B5"/>
    <w:rsid w:val="00E26955"/>
    <w:rsid w:val="00E26EF0"/>
    <w:rsid w:val="00E26F98"/>
    <w:rsid w:val="00E275CE"/>
    <w:rsid w:val="00E27A4F"/>
    <w:rsid w:val="00E306CB"/>
    <w:rsid w:val="00E30B4E"/>
    <w:rsid w:val="00E30E17"/>
    <w:rsid w:val="00E310A5"/>
    <w:rsid w:val="00E31565"/>
    <w:rsid w:val="00E3199C"/>
    <w:rsid w:val="00E31B33"/>
    <w:rsid w:val="00E34718"/>
    <w:rsid w:val="00E34977"/>
    <w:rsid w:val="00E35060"/>
    <w:rsid w:val="00E362EF"/>
    <w:rsid w:val="00E365AF"/>
    <w:rsid w:val="00E36DFD"/>
    <w:rsid w:val="00E37DEF"/>
    <w:rsid w:val="00E37E77"/>
    <w:rsid w:val="00E4021E"/>
    <w:rsid w:val="00E4240E"/>
    <w:rsid w:val="00E43178"/>
    <w:rsid w:val="00E44499"/>
    <w:rsid w:val="00E44B9D"/>
    <w:rsid w:val="00E452DA"/>
    <w:rsid w:val="00E464E8"/>
    <w:rsid w:val="00E466E0"/>
    <w:rsid w:val="00E468F3"/>
    <w:rsid w:val="00E46D1D"/>
    <w:rsid w:val="00E46FB0"/>
    <w:rsid w:val="00E476D9"/>
    <w:rsid w:val="00E47DC3"/>
    <w:rsid w:val="00E47E8C"/>
    <w:rsid w:val="00E50654"/>
    <w:rsid w:val="00E51ECA"/>
    <w:rsid w:val="00E52714"/>
    <w:rsid w:val="00E527C7"/>
    <w:rsid w:val="00E5326B"/>
    <w:rsid w:val="00E54634"/>
    <w:rsid w:val="00E54A56"/>
    <w:rsid w:val="00E54ECE"/>
    <w:rsid w:val="00E55431"/>
    <w:rsid w:val="00E55705"/>
    <w:rsid w:val="00E55DDA"/>
    <w:rsid w:val="00E55ED0"/>
    <w:rsid w:val="00E56479"/>
    <w:rsid w:val="00E56EC8"/>
    <w:rsid w:val="00E60193"/>
    <w:rsid w:val="00E6024B"/>
    <w:rsid w:val="00E6064E"/>
    <w:rsid w:val="00E61B2F"/>
    <w:rsid w:val="00E626CE"/>
    <w:rsid w:val="00E62746"/>
    <w:rsid w:val="00E63458"/>
    <w:rsid w:val="00E63785"/>
    <w:rsid w:val="00E638B6"/>
    <w:rsid w:val="00E63E0D"/>
    <w:rsid w:val="00E64C80"/>
    <w:rsid w:val="00E65910"/>
    <w:rsid w:val="00E66EA5"/>
    <w:rsid w:val="00E66F23"/>
    <w:rsid w:val="00E67527"/>
    <w:rsid w:val="00E6762F"/>
    <w:rsid w:val="00E67910"/>
    <w:rsid w:val="00E67960"/>
    <w:rsid w:val="00E7031A"/>
    <w:rsid w:val="00E70364"/>
    <w:rsid w:val="00E71B5C"/>
    <w:rsid w:val="00E722FF"/>
    <w:rsid w:val="00E728A3"/>
    <w:rsid w:val="00E73534"/>
    <w:rsid w:val="00E73718"/>
    <w:rsid w:val="00E73DF8"/>
    <w:rsid w:val="00E744F8"/>
    <w:rsid w:val="00E754A9"/>
    <w:rsid w:val="00E75E0D"/>
    <w:rsid w:val="00E764AD"/>
    <w:rsid w:val="00E7665B"/>
    <w:rsid w:val="00E768C8"/>
    <w:rsid w:val="00E76F76"/>
    <w:rsid w:val="00E76FC3"/>
    <w:rsid w:val="00E80794"/>
    <w:rsid w:val="00E80C03"/>
    <w:rsid w:val="00E818E7"/>
    <w:rsid w:val="00E83C63"/>
    <w:rsid w:val="00E8557F"/>
    <w:rsid w:val="00E86828"/>
    <w:rsid w:val="00E86D62"/>
    <w:rsid w:val="00E935AE"/>
    <w:rsid w:val="00E9374D"/>
    <w:rsid w:val="00E94B27"/>
    <w:rsid w:val="00E95B41"/>
    <w:rsid w:val="00E95DD2"/>
    <w:rsid w:val="00E95E53"/>
    <w:rsid w:val="00E9754B"/>
    <w:rsid w:val="00E97EDB"/>
    <w:rsid w:val="00EA07FC"/>
    <w:rsid w:val="00EA0823"/>
    <w:rsid w:val="00EA0D92"/>
    <w:rsid w:val="00EA34CA"/>
    <w:rsid w:val="00EA3DF1"/>
    <w:rsid w:val="00EA403F"/>
    <w:rsid w:val="00EA4FCC"/>
    <w:rsid w:val="00EA5044"/>
    <w:rsid w:val="00EA507F"/>
    <w:rsid w:val="00EA5CDC"/>
    <w:rsid w:val="00EA6E79"/>
    <w:rsid w:val="00EA70F7"/>
    <w:rsid w:val="00EA7A1C"/>
    <w:rsid w:val="00EA7B30"/>
    <w:rsid w:val="00EB0B04"/>
    <w:rsid w:val="00EB1B69"/>
    <w:rsid w:val="00EB1E06"/>
    <w:rsid w:val="00EB2000"/>
    <w:rsid w:val="00EB254E"/>
    <w:rsid w:val="00EB295C"/>
    <w:rsid w:val="00EB34C3"/>
    <w:rsid w:val="00EB3E94"/>
    <w:rsid w:val="00EB678B"/>
    <w:rsid w:val="00EB6DAF"/>
    <w:rsid w:val="00EC04ED"/>
    <w:rsid w:val="00EC2327"/>
    <w:rsid w:val="00EC3496"/>
    <w:rsid w:val="00EC37CE"/>
    <w:rsid w:val="00EC3B3B"/>
    <w:rsid w:val="00EC3D73"/>
    <w:rsid w:val="00EC4F87"/>
    <w:rsid w:val="00EC51B1"/>
    <w:rsid w:val="00EC5D1B"/>
    <w:rsid w:val="00EC78F0"/>
    <w:rsid w:val="00EC7D0C"/>
    <w:rsid w:val="00ED038A"/>
    <w:rsid w:val="00ED086E"/>
    <w:rsid w:val="00ED0B82"/>
    <w:rsid w:val="00ED1122"/>
    <w:rsid w:val="00ED1E19"/>
    <w:rsid w:val="00ED279D"/>
    <w:rsid w:val="00ED2961"/>
    <w:rsid w:val="00ED2E94"/>
    <w:rsid w:val="00ED3841"/>
    <w:rsid w:val="00ED3C25"/>
    <w:rsid w:val="00ED45F7"/>
    <w:rsid w:val="00ED4928"/>
    <w:rsid w:val="00ED5163"/>
    <w:rsid w:val="00ED5578"/>
    <w:rsid w:val="00EE0059"/>
    <w:rsid w:val="00EE02F8"/>
    <w:rsid w:val="00EE29F8"/>
    <w:rsid w:val="00EE2BFA"/>
    <w:rsid w:val="00EE37ED"/>
    <w:rsid w:val="00EE4983"/>
    <w:rsid w:val="00EE5063"/>
    <w:rsid w:val="00EE50ED"/>
    <w:rsid w:val="00EE5D7A"/>
    <w:rsid w:val="00EE678E"/>
    <w:rsid w:val="00EE68FD"/>
    <w:rsid w:val="00EE7454"/>
    <w:rsid w:val="00EE7588"/>
    <w:rsid w:val="00EF029B"/>
    <w:rsid w:val="00EF0B15"/>
    <w:rsid w:val="00EF2675"/>
    <w:rsid w:val="00EF3A95"/>
    <w:rsid w:val="00EF445A"/>
    <w:rsid w:val="00EF5984"/>
    <w:rsid w:val="00EF6789"/>
    <w:rsid w:val="00EF6937"/>
    <w:rsid w:val="00EF6C45"/>
    <w:rsid w:val="00EF7D9F"/>
    <w:rsid w:val="00F00057"/>
    <w:rsid w:val="00F015C4"/>
    <w:rsid w:val="00F03ECD"/>
    <w:rsid w:val="00F041B3"/>
    <w:rsid w:val="00F04506"/>
    <w:rsid w:val="00F0490D"/>
    <w:rsid w:val="00F05101"/>
    <w:rsid w:val="00F052A1"/>
    <w:rsid w:val="00F06195"/>
    <w:rsid w:val="00F064A8"/>
    <w:rsid w:val="00F070FE"/>
    <w:rsid w:val="00F07422"/>
    <w:rsid w:val="00F0756D"/>
    <w:rsid w:val="00F07753"/>
    <w:rsid w:val="00F11773"/>
    <w:rsid w:val="00F11B87"/>
    <w:rsid w:val="00F11D34"/>
    <w:rsid w:val="00F134AC"/>
    <w:rsid w:val="00F137D5"/>
    <w:rsid w:val="00F14DD3"/>
    <w:rsid w:val="00F15131"/>
    <w:rsid w:val="00F156AF"/>
    <w:rsid w:val="00F15F65"/>
    <w:rsid w:val="00F214C0"/>
    <w:rsid w:val="00F224A1"/>
    <w:rsid w:val="00F22608"/>
    <w:rsid w:val="00F23168"/>
    <w:rsid w:val="00F234D7"/>
    <w:rsid w:val="00F23B3A"/>
    <w:rsid w:val="00F23BF6"/>
    <w:rsid w:val="00F24606"/>
    <w:rsid w:val="00F24F1D"/>
    <w:rsid w:val="00F25946"/>
    <w:rsid w:val="00F25EEE"/>
    <w:rsid w:val="00F25F00"/>
    <w:rsid w:val="00F25FD3"/>
    <w:rsid w:val="00F265C5"/>
    <w:rsid w:val="00F266C5"/>
    <w:rsid w:val="00F26808"/>
    <w:rsid w:val="00F2715E"/>
    <w:rsid w:val="00F27472"/>
    <w:rsid w:val="00F276C3"/>
    <w:rsid w:val="00F30E73"/>
    <w:rsid w:val="00F31315"/>
    <w:rsid w:val="00F31DF8"/>
    <w:rsid w:val="00F31E59"/>
    <w:rsid w:val="00F3204F"/>
    <w:rsid w:val="00F32276"/>
    <w:rsid w:val="00F333B8"/>
    <w:rsid w:val="00F33400"/>
    <w:rsid w:val="00F3475A"/>
    <w:rsid w:val="00F349C3"/>
    <w:rsid w:val="00F34B1E"/>
    <w:rsid w:val="00F35F27"/>
    <w:rsid w:val="00F413CB"/>
    <w:rsid w:val="00F414F2"/>
    <w:rsid w:val="00F42237"/>
    <w:rsid w:val="00F427FC"/>
    <w:rsid w:val="00F42950"/>
    <w:rsid w:val="00F4389F"/>
    <w:rsid w:val="00F438E5"/>
    <w:rsid w:val="00F43A6B"/>
    <w:rsid w:val="00F43A9A"/>
    <w:rsid w:val="00F46CA4"/>
    <w:rsid w:val="00F46F86"/>
    <w:rsid w:val="00F503A5"/>
    <w:rsid w:val="00F510DA"/>
    <w:rsid w:val="00F517CD"/>
    <w:rsid w:val="00F518C5"/>
    <w:rsid w:val="00F5248F"/>
    <w:rsid w:val="00F5287C"/>
    <w:rsid w:val="00F53423"/>
    <w:rsid w:val="00F5362E"/>
    <w:rsid w:val="00F53D88"/>
    <w:rsid w:val="00F549A0"/>
    <w:rsid w:val="00F54FBF"/>
    <w:rsid w:val="00F56DD5"/>
    <w:rsid w:val="00F606C3"/>
    <w:rsid w:val="00F62AA2"/>
    <w:rsid w:val="00F62DE6"/>
    <w:rsid w:val="00F63B47"/>
    <w:rsid w:val="00F6446A"/>
    <w:rsid w:val="00F648E8"/>
    <w:rsid w:val="00F662E9"/>
    <w:rsid w:val="00F672E7"/>
    <w:rsid w:val="00F678DB"/>
    <w:rsid w:val="00F70186"/>
    <w:rsid w:val="00F70B01"/>
    <w:rsid w:val="00F7203B"/>
    <w:rsid w:val="00F72BA8"/>
    <w:rsid w:val="00F73169"/>
    <w:rsid w:val="00F736ED"/>
    <w:rsid w:val="00F7378F"/>
    <w:rsid w:val="00F73E85"/>
    <w:rsid w:val="00F750A3"/>
    <w:rsid w:val="00F756D3"/>
    <w:rsid w:val="00F76B07"/>
    <w:rsid w:val="00F76ED0"/>
    <w:rsid w:val="00F77855"/>
    <w:rsid w:val="00F77DC0"/>
    <w:rsid w:val="00F80611"/>
    <w:rsid w:val="00F80E32"/>
    <w:rsid w:val="00F8166A"/>
    <w:rsid w:val="00F81731"/>
    <w:rsid w:val="00F81789"/>
    <w:rsid w:val="00F81B86"/>
    <w:rsid w:val="00F81DAA"/>
    <w:rsid w:val="00F83136"/>
    <w:rsid w:val="00F83B28"/>
    <w:rsid w:val="00F83C39"/>
    <w:rsid w:val="00F83F2E"/>
    <w:rsid w:val="00F844FA"/>
    <w:rsid w:val="00F8564E"/>
    <w:rsid w:val="00F858C1"/>
    <w:rsid w:val="00F864D5"/>
    <w:rsid w:val="00F917A6"/>
    <w:rsid w:val="00F917DE"/>
    <w:rsid w:val="00F91D41"/>
    <w:rsid w:val="00F91E69"/>
    <w:rsid w:val="00F91F54"/>
    <w:rsid w:val="00F9238D"/>
    <w:rsid w:val="00F9348B"/>
    <w:rsid w:val="00F959A0"/>
    <w:rsid w:val="00F963F4"/>
    <w:rsid w:val="00F969A8"/>
    <w:rsid w:val="00F97913"/>
    <w:rsid w:val="00FA02A1"/>
    <w:rsid w:val="00FA05EE"/>
    <w:rsid w:val="00FA092E"/>
    <w:rsid w:val="00FA0C0A"/>
    <w:rsid w:val="00FA109E"/>
    <w:rsid w:val="00FA1D0B"/>
    <w:rsid w:val="00FA278B"/>
    <w:rsid w:val="00FA2CB1"/>
    <w:rsid w:val="00FA2D57"/>
    <w:rsid w:val="00FA3B8E"/>
    <w:rsid w:val="00FA44CC"/>
    <w:rsid w:val="00FA615F"/>
    <w:rsid w:val="00FA6DFE"/>
    <w:rsid w:val="00FA73BB"/>
    <w:rsid w:val="00FA7481"/>
    <w:rsid w:val="00FA77AA"/>
    <w:rsid w:val="00FA7B05"/>
    <w:rsid w:val="00FB096A"/>
    <w:rsid w:val="00FB1CC9"/>
    <w:rsid w:val="00FB2119"/>
    <w:rsid w:val="00FB34EE"/>
    <w:rsid w:val="00FB45F9"/>
    <w:rsid w:val="00FB46A7"/>
    <w:rsid w:val="00FB47CA"/>
    <w:rsid w:val="00FB4EFF"/>
    <w:rsid w:val="00FB4FE9"/>
    <w:rsid w:val="00FC080F"/>
    <w:rsid w:val="00FC0EF1"/>
    <w:rsid w:val="00FC139E"/>
    <w:rsid w:val="00FC373E"/>
    <w:rsid w:val="00FC37B1"/>
    <w:rsid w:val="00FC39B0"/>
    <w:rsid w:val="00FC4600"/>
    <w:rsid w:val="00FC4A2B"/>
    <w:rsid w:val="00FC5314"/>
    <w:rsid w:val="00FC5FEC"/>
    <w:rsid w:val="00FC7EEA"/>
    <w:rsid w:val="00FD10B5"/>
    <w:rsid w:val="00FD1283"/>
    <w:rsid w:val="00FD12AF"/>
    <w:rsid w:val="00FD32CD"/>
    <w:rsid w:val="00FD373B"/>
    <w:rsid w:val="00FD4238"/>
    <w:rsid w:val="00FD425B"/>
    <w:rsid w:val="00FD4463"/>
    <w:rsid w:val="00FD4717"/>
    <w:rsid w:val="00FD4E5C"/>
    <w:rsid w:val="00FD5973"/>
    <w:rsid w:val="00FD6580"/>
    <w:rsid w:val="00FD7317"/>
    <w:rsid w:val="00FD7C87"/>
    <w:rsid w:val="00FD7D1C"/>
    <w:rsid w:val="00FE2BE5"/>
    <w:rsid w:val="00FE30FE"/>
    <w:rsid w:val="00FE314F"/>
    <w:rsid w:val="00FE3663"/>
    <w:rsid w:val="00FE38B0"/>
    <w:rsid w:val="00FE3A96"/>
    <w:rsid w:val="00FE3C12"/>
    <w:rsid w:val="00FE55DD"/>
    <w:rsid w:val="00FE674E"/>
    <w:rsid w:val="00FE7476"/>
    <w:rsid w:val="00FF02C5"/>
    <w:rsid w:val="00FF2ACA"/>
    <w:rsid w:val="00FF33C1"/>
    <w:rsid w:val="00FF68C9"/>
    <w:rsid w:val="00FF7C1D"/>
    <w:rsid w:val="00FF7E8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EE6C3"/>
  <w15:chartTrackingRefBased/>
  <w15:docId w15:val="{46999ABD-368D-42D6-A05D-DCAA25D30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52C"/>
    <w:pPr>
      <w:jc w:val="both"/>
    </w:pPr>
    <w:rPr>
      <w:sz w:val="24"/>
      <w:lang w:val="es-ES"/>
    </w:rPr>
  </w:style>
  <w:style w:type="paragraph" w:styleId="Ttulo1">
    <w:name w:val="heading 1"/>
    <w:basedOn w:val="Normal"/>
    <w:next w:val="Normal"/>
    <w:link w:val="Ttulo1Car"/>
    <w:uiPriority w:val="9"/>
    <w:qFormat/>
    <w:rsid w:val="004A4057"/>
    <w:pPr>
      <w:keepNext/>
      <w:keepLines/>
      <w:numPr>
        <w:numId w:val="18"/>
      </w:numPr>
      <w:pBdr>
        <w:bottom w:val="single" w:sz="6" w:space="1" w:color="002060"/>
      </w:pBdr>
      <w:spacing w:before="2040" w:after="840"/>
      <w:jc w:val="right"/>
      <w:outlineLvl w:val="0"/>
    </w:pPr>
    <w:rPr>
      <w:rFonts w:asciiTheme="majorHAnsi" w:eastAsiaTheme="majorEastAsia" w:hAnsiTheme="majorHAnsi" w:cstheme="majorHAnsi"/>
      <w:b/>
      <w:smallCaps/>
      <w:noProof/>
      <w:color w:val="002060"/>
      <w:sz w:val="52"/>
      <w:szCs w:val="52"/>
    </w:rPr>
  </w:style>
  <w:style w:type="paragraph" w:styleId="Ttulo2">
    <w:name w:val="heading 2"/>
    <w:basedOn w:val="Normal"/>
    <w:next w:val="Normal"/>
    <w:link w:val="Ttulo2Car"/>
    <w:uiPriority w:val="9"/>
    <w:unhideWhenUsed/>
    <w:qFormat/>
    <w:rsid w:val="00FE3C12"/>
    <w:pPr>
      <w:keepNext/>
      <w:keepLines/>
      <w:numPr>
        <w:ilvl w:val="1"/>
        <w:numId w:val="18"/>
      </w:numPr>
      <w:spacing w:before="480" w:after="240"/>
      <w:outlineLvl w:val="1"/>
    </w:pPr>
    <w:rPr>
      <w:rFonts w:asciiTheme="majorHAnsi" w:eastAsiaTheme="majorEastAsia" w:hAnsiTheme="majorHAnsi" w:cstheme="majorBidi"/>
      <w:bCs/>
      <w:smallCaps/>
      <w:noProof/>
      <w:color w:val="000000" w:themeColor="text1"/>
      <w:sz w:val="40"/>
      <w:szCs w:val="28"/>
    </w:rPr>
  </w:style>
  <w:style w:type="paragraph" w:styleId="Ttulo3">
    <w:name w:val="heading 3"/>
    <w:basedOn w:val="Normal"/>
    <w:next w:val="Normal"/>
    <w:link w:val="Ttulo3Car"/>
    <w:uiPriority w:val="9"/>
    <w:unhideWhenUsed/>
    <w:qFormat/>
    <w:rsid w:val="00FE3C12"/>
    <w:pPr>
      <w:keepNext/>
      <w:keepLines/>
      <w:numPr>
        <w:ilvl w:val="2"/>
        <w:numId w:val="18"/>
      </w:numPr>
      <w:spacing w:before="360" w:after="240" w:line="240" w:lineRule="auto"/>
      <w:outlineLvl w:val="2"/>
    </w:pPr>
    <w:rPr>
      <w:rFonts w:asciiTheme="majorHAnsi" w:eastAsiaTheme="majorEastAsia" w:hAnsiTheme="majorHAnsi" w:cstheme="majorBidi"/>
      <w:bCs/>
      <w:color w:val="000000" w:themeColor="text1"/>
      <w:sz w:val="3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unhideWhenUsed/>
    <w:qFormat/>
    <w:pPr>
      <w:keepNext/>
      <w:keepLines/>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unhideWhenUsed/>
    <w:qFormat/>
    <w:pPr>
      <w:keepNext/>
      <w:keepLines/>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sid w:val="004A4057"/>
    <w:rPr>
      <w:rFonts w:asciiTheme="majorHAnsi" w:eastAsiaTheme="majorEastAsia" w:hAnsiTheme="majorHAnsi" w:cstheme="majorHAnsi"/>
      <w:b/>
      <w:smallCaps/>
      <w:noProof/>
      <w:color w:val="002060"/>
      <w:sz w:val="52"/>
      <w:szCs w:val="52"/>
      <w:lang w:val="es-ES"/>
    </w:rPr>
  </w:style>
  <w:style w:type="character" w:customStyle="1" w:styleId="Ttulo2Car">
    <w:name w:val="Título 2 Car"/>
    <w:basedOn w:val="Fuentedeprrafopredeter"/>
    <w:link w:val="Ttulo2"/>
    <w:uiPriority w:val="9"/>
    <w:rsid w:val="00FE3C12"/>
    <w:rPr>
      <w:rFonts w:asciiTheme="majorHAnsi" w:eastAsiaTheme="majorEastAsia" w:hAnsiTheme="majorHAnsi" w:cstheme="majorBidi"/>
      <w:bCs/>
      <w:smallCaps/>
      <w:noProof/>
      <w:color w:val="000000" w:themeColor="text1"/>
      <w:sz w:val="40"/>
      <w:szCs w:val="28"/>
      <w:lang w:val="es-ES"/>
    </w:rPr>
  </w:style>
  <w:style w:type="character" w:customStyle="1" w:styleId="Ttulo3Car">
    <w:name w:val="Título 3 Car"/>
    <w:basedOn w:val="Fuentedeprrafopredeter"/>
    <w:link w:val="Ttulo3"/>
    <w:uiPriority w:val="9"/>
    <w:rsid w:val="00FE3C12"/>
    <w:rPr>
      <w:rFonts w:asciiTheme="majorHAnsi" w:eastAsiaTheme="majorEastAsia" w:hAnsiTheme="majorHAnsi" w:cstheme="majorBidi"/>
      <w:bCs/>
      <w:color w:val="000000" w:themeColor="text1"/>
      <w:sz w:val="32"/>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rsid w:val="00A82B27"/>
    <w:pPr>
      <w:spacing w:after="120"/>
      <w:ind w:left="720"/>
    </w:pPr>
  </w:style>
  <w:style w:type="paragraph" w:styleId="Encabezado">
    <w:name w:val="header"/>
    <w:basedOn w:val="Normal"/>
    <w:link w:val="EncabezadoCar"/>
    <w:uiPriority w:val="99"/>
    <w:unhideWhenUsed/>
    <w:rsid w:val="00CB0A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0A14"/>
  </w:style>
  <w:style w:type="paragraph" w:styleId="Piedepgina">
    <w:name w:val="footer"/>
    <w:basedOn w:val="Normal"/>
    <w:link w:val="PiedepginaCar"/>
    <w:uiPriority w:val="99"/>
    <w:unhideWhenUsed/>
    <w:rsid w:val="00CB0A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0A14"/>
  </w:style>
  <w:style w:type="paragraph" w:styleId="TDC1">
    <w:name w:val="toc 1"/>
    <w:basedOn w:val="Normal"/>
    <w:next w:val="Normal"/>
    <w:autoRedefine/>
    <w:uiPriority w:val="39"/>
    <w:unhideWhenUsed/>
    <w:rsid w:val="004A4057"/>
    <w:pPr>
      <w:tabs>
        <w:tab w:val="left" w:pos="440"/>
        <w:tab w:val="right" w:leader="dot" w:pos="8949"/>
      </w:tabs>
      <w:spacing w:before="360" w:after="120"/>
    </w:pPr>
    <w:rPr>
      <w:rFonts w:asciiTheme="majorHAnsi" w:eastAsiaTheme="majorEastAsia" w:hAnsiTheme="majorHAnsi" w:cstheme="majorBidi"/>
      <w:b/>
      <w:noProof/>
      <w:color w:val="000000" w:themeColor="text1"/>
      <w:sz w:val="32"/>
      <w:szCs w:val="56"/>
    </w:rPr>
  </w:style>
  <w:style w:type="paragraph" w:styleId="TDC2">
    <w:name w:val="toc 2"/>
    <w:basedOn w:val="Normal"/>
    <w:next w:val="Normal"/>
    <w:autoRedefine/>
    <w:uiPriority w:val="39"/>
    <w:unhideWhenUsed/>
    <w:rsid w:val="00A32323"/>
    <w:pPr>
      <w:spacing w:after="100"/>
      <w:ind w:left="240"/>
    </w:pPr>
  </w:style>
  <w:style w:type="character" w:styleId="Hipervnculo">
    <w:name w:val="Hyperlink"/>
    <w:basedOn w:val="Fuentedeprrafopredeter"/>
    <w:uiPriority w:val="99"/>
    <w:unhideWhenUsed/>
    <w:rsid w:val="00A32323"/>
    <w:rPr>
      <w:color w:val="6B9F25" w:themeColor="hyperlink"/>
      <w:u w:val="single"/>
    </w:rPr>
  </w:style>
  <w:style w:type="paragraph" w:styleId="TDC3">
    <w:name w:val="toc 3"/>
    <w:basedOn w:val="Normal"/>
    <w:next w:val="Normal"/>
    <w:autoRedefine/>
    <w:uiPriority w:val="39"/>
    <w:unhideWhenUsed/>
    <w:rsid w:val="00A32323"/>
    <w:pPr>
      <w:spacing w:after="100"/>
      <w:ind w:left="440"/>
      <w:jc w:val="left"/>
    </w:pPr>
    <w:rPr>
      <w:rFonts w:cs="Times New Roman"/>
      <w:sz w:val="22"/>
      <w:lang w:eastAsia="es-ES"/>
    </w:rPr>
  </w:style>
  <w:style w:type="table" w:styleId="Tablaconcuadrcula">
    <w:name w:val="Table Grid"/>
    <w:basedOn w:val="Tablanormal"/>
    <w:uiPriority w:val="39"/>
    <w:rsid w:val="00B14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rsid w:val="0004026A"/>
    <w:pPr>
      <w:spacing w:before="120" w:after="240" w:line="360" w:lineRule="auto"/>
    </w:pPr>
    <w:rPr>
      <w:rFonts w:ascii="Times New Roman" w:eastAsia="Cambria" w:hAnsi="Times New Roman" w:cs="Times New Roman"/>
      <w:sz w:val="22"/>
      <w:szCs w:val="24"/>
      <w:lang w:val="es-ES_tradnl" w:eastAsia="en-US"/>
    </w:rPr>
  </w:style>
  <w:style w:type="paragraph" w:customStyle="1" w:styleId="PiedeTabla">
    <w:name w:val="Pie de Tabla"/>
    <w:basedOn w:val="Normal"/>
    <w:next w:val="Normal"/>
    <w:link w:val="PiedeTablaCar"/>
    <w:qFormat/>
    <w:rsid w:val="004E04D6"/>
    <w:pPr>
      <w:spacing w:before="360" w:after="120"/>
      <w:jc w:val="center"/>
    </w:pPr>
    <w:rPr>
      <w:rFonts w:ascii="Calibri" w:hAnsi="Calibri"/>
      <w:i/>
      <w:sz w:val="22"/>
    </w:rPr>
  </w:style>
  <w:style w:type="paragraph" w:customStyle="1" w:styleId="PiedeFigura">
    <w:name w:val="Pie de Figura"/>
    <w:basedOn w:val="PiedeTabla"/>
    <w:link w:val="PiedeFiguraCar"/>
    <w:qFormat/>
    <w:rsid w:val="00041E34"/>
    <w:pPr>
      <w:spacing w:before="120" w:after="360"/>
    </w:pPr>
  </w:style>
  <w:style w:type="character" w:customStyle="1" w:styleId="PiedeTablaCar">
    <w:name w:val="Pie de Tabla Car"/>
    <w:basedOn w:val="Fuentedeprrafopredeter"/>
    <w:link w:val="PiedeTabla"/>
    <w:rsid w:val="004E04D6"/>
    <w:rPr>
      <w:rFonts w:ascii="Calibri" w:hAnsi="Calibri"/>
      <w:i/>
      <w:lang w:val="es-ES"/>
    </w:rPr>
  </w:style>
  <w:style w:type="character" w:customStyle="1" w:styleId="PiedeFiguraCar">
    <w:name w:val="Pie de Figura Car"/>
    <w:basedOn w:val="PiedeTablaCar"/>
    <w:link w:val="PiedeFigura"/>
    <w:rsid w:val="00041E34"/>
    <w:rPr>
      <w:rFonts w:ascii="Calibri" w:hAnsi="Calibri"/>
      <w:i/>
      <w:lang w:val="es-ES"/>
    </w:rPr>
  </w:style>
  <w:style w:type="paragraph" w:styleId="Tabladeilustraciones">
    <w:name w:val="table of figures"/>
    <w:basedOn w:val="Normal"/>
    <w:next w:val="Normal"/>
    <w:uiPriority w:val="99"/>
    <w:unhideWhenUsed/>
    <w:rsid w:val="00366E46"/>
    <w:pPr>
      <w:spacing w:after="120"/>
    </w:pPr>
    <w:rPr>
      <w:i/>
      <w:sz w:val="22"/>
    </w:rPr>
  </w:style>
  <w:style w:type="character" w:styleId="Textodelmarcadordeposicin">
    <w:name w:val="Placeholder Text"/>
    <w:basedOn w:val="Fuentedeprrafopredeter"/>
    <w:uiPriority w:val="99"/>
    <w:semiHidden/>
    <w:rsid w:val="00E73DF8"/>
    <w:rPr>
      <w:color w:val="808080"/>
    </w:rPr>
  </w:style>
  <w:style w:type="paragraph" w:styleId="Textodeglobo">
    <w:name w:val="Balloon Text"/>
    <w:basedOn w:val="Normal"/>
    <w:link w:val="TextodegloboCar"/>
    <w:uiPriority w:val="99"/>
    <w:semiHidden/>
    <w:unhideWhenUsed/>
    <w:rsid w:val="001355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55B4"/>
    <w:rPr>
      <w:rFonts w:ascii="Segoe UI" w:hAnsi="Segoe UI" w:cs="Segoe UI"/>
      <w:sz w:val="18"/>
      <w:szCs w:val="18"/>
      <w:lang w:val="es-ES"/>
    </w:rPr>
  </w:style>
  <w:style w:type="paragraph" w:styleId="HTMLconformatoprevio">
    <w:name w:val="HTML Preformatted"/>
    <w:basedOn w:val="Normal"/>
    <w:link w:val="HTMLconformatoprevioCar"/>
    <w:uiPriority w:val="99"/>
    <w:semiHidden/>
    <w:unhideWhenUsed/>
    <w:rsid w:val="00CB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B789F"/>
    <w:rPr>
      <w:rFonts w:ascii="Courier New" w:eastAsia="Times New Roman" w:hAnsi="Courier New" w:cs="Courier New"/>
      <w:sz w:val="20"/>
      <w:szCs w:val="20"/>
      <w:lang w:val="es-ES" w:eastAsia="es-ES"/>
    </w:rPr>
  </w:style>
  <w:style w:type="character" w:styleId="Mencinsinresolver">
    <w:name w:val="Unresolved Mention"/>
    <w:basedOn w:val="Fuentedeprrafopredeter"/>
    <w:uiPriority w:val="99"/>
    <w:semiHidden/>
    <w:unhideWhenUsed/>
    <w:rsid w:val="00A5249D"/>
    <w:rPr>
      <w:color w:val="605E5C"/>
      <w:shd w:val="clear" w:color="auto" w:fill="E1DFDD"/>
    </w:rPr>
  </w:style>
  <w:style w:type="character" w:styleId="Refdecomentario">
    <w:name w:val="annotation reference"/>
    <w:basedOn w:val="Fuentedeprrafopredeter"/>
    <w:uiPriority w:val="99"/>
    <w:semiHidden/>
    <w:unhideWhenUsed/>
    <w:rsid w:val="00D270EB"/>
    <w:rPr>
      <w:sz w:val="16"/>
      <w:szCs w:val="16"/>
    </w:rPr>
  </w:style>
  <w:style w:type="paragraph" w:styleId="Textocomentario">
    <w:name w:val="annotation text"/>
    <w:basedOn w:val="Normal"/>
    <w:link w:val="TextocomentarioCar"/>
    <w:uiPriority w:val="99"/>
    <w:unhideWhenUsed/>
    <w:rsid w:val="00D270EB"/>
    <w:pPr>
      <w:spacing w:line="240" w:lineRule="auto"/>
      <w:jc w:val="left"/>
    </w:pPr>
    <w:rPr>
      <w:rFonts w:eastAsiaTheme="minorHAnsi"/>
      <w:sz w:val="20"/>
      <w:szCs w:val="20"/>
      <w:lang w:eastAsia="en-US"/>
    </w:rPr>
  </w:style>
  <w:style w:type="character" w:customStyle="1" w:styleId="TextocomentarioCar">
    <w:name w:val="Texto comentario Car"/>
    <w:basedOn w:val="Fuentedeprrafopredeter"/>
    <w:link w:val="Textocomentario"/>
    <w:uiPriority w:val="99"/>
    <w:rsid w:val="00D270EB"/>
    <w:rPr>
      <w:rFonts w:eastAsiaTheme="minorHAnsi"/>
      <w:sz w:val="20"/>
      <w:szCs w:val="20"/>
      <w:lang w:val="es-ES" w:eastAsia="en-US"/>
    </w:rPr>
  </w:style>
  <w:style w:type="paragraph" w:styleId="NormalWeb">
    <w:name w:val="Normal (Web)"/>
    <w:basedOn w:val="Normal"/>
    <w:uiPriority w:val="99"/>
    <w:semiHidden/>
    <w:unhideWhenUsed/>
    <w:rsid w:val="003D192F"/>
    <w:pPr>
      <w:spacing w:before="100" w:beforeAutospacing="1" w:after="100" w:afterAutospacing="1" w:line="240" w:lineRule="auto"/>
      <w:jc w:val="left"/>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54272">
      <w:bodyDiv w:val="1"/>
      <w:marLeft w:val="0"/>
      <w:marRight w:val="0"/>
      <w:marTop w:val="0"/>
      <w:marBottom w:val="0"/>
      <w:divBdr>
        <w:top w:val="none" w:sz="0" w:space="0" w:color="auto"/>
        <w:left w:val="none" w:sz="0" w:space="0" w:color="auto"/>
        <w:bottom w:val="none" w:sz="0" w:space="0" w:color="auto"/>
        <w:right w:val="none" w:sz="0" w:space="0" w:color="auto"/>
      </w:divBdr>
    </w:div>
    <w:div w:id="263614319">
      <w:bodyDiv w:val="1"/>
      <w:marLeft w:val="0"/>
      <w:marRight w:val="0"/>
      <w:marTop w:val="0"/>
      <w:marBottom w:val="0"/>
      <w:divBdr>
        <w:top w:val="none" w:sz="0" w:space="0" w:color="auto"/>
        <w:left w:val="none" w:sz="0" w:space="0" w:color="auto"/>
        <w:bottom w:val="none" w:sz="0" w:space="0" w:color="auto"/>
        <w:right w:val="none" w:sz="0" w:space="0" w:color="auto"/>
      </w:divBdr>
    </w:div>
    <w:div w:id="340015478">
      <w:bodyDiv w:val="1"/>
      <w:marLeft w:val="0"/>
      <w:marRight w:val="0"/>
      <w:marTop w:val="0"/>
      <w:marBottom w:val="0"/>
      <w:divBdr>
        <w:top w:val="none" w:sz="0" w:space="0" w:color="auto"/>
        <w:left w:val="none" w:sz="0" w:space="0" w:color="auto"/>
        <w:bottom w:val="none" w:sz="0" w:space="0" w:color="auto"/>
        <w:right w:val="none" w:sz="0" w:space="0" w:color="auto"/>
      </w:divBdr>
    </w:div>
    <w:div w:id="381950600">
      <w:bodyDiv w:val="1"/>
      <w:marLeft w:val="0"/>
      <w:marRight w:val="0"/>
      <w:marTop w:val="0"/>
      <w:marBottom w:val="0"/>
      <w:divBdr>
        <w:top w:val="none" w:sz="0" w:space="0" w:color="auto"/>
        <w:left w:val="none" w:sz="0" w:space="0" w:color="auto"/>
        <w:bottom w:val="none" w:sz="0" w:space="0" w:color="auto"/>
        <w:right w:val="none" w:sz="0" w:space="0" w:color="auto"/>
      </w:divBdr>
    </w:div>
    <w:div w:id="414129003">
      <w:bodyDiv w:val="1"/>
      <w:marLeft w:val="0"/>
      <w:marRight w:val="0"/>
      <w:marTop w:val="0"/>
      <w:marBottom w:val="0"/>
      <w:divBdr>
        <w:top w:val="none" w:sz="0" w:space="0" w:color="auto"/>
        <w:left w:val="none" w:sz="0" w:space="0" w:color="auto"/>
        <w:bottom w:val="none" w:sz="0" w:space="0" w:color="auto"/>
        <w:right w:val="none" w:sz="0" w:space="0" w:color="auto"/>
      </w:divBdr>
    </w:div>
    <w:div w:id="759062671">
      <w:bodyDiv w:val="1"/>
      <w:marLeft w:val="0"/>
      <w:marRight w:val="0"/>
      <w:marTop w:val="0"/>
      <w:marBottom w:val="0"/>
      <w:divBdr>
        <w:top w:val="none" w:sz="0" w:space="0" w:color="auto"/>
        <w:left w:val="none" w:sz="0" w:space="0" w:color="auto"/>
        <w:bottom w:val="none" w:sz="0" w:space="0" w:color="auto"/>
        <w:right w:val="none" w:sz="0" w:space="0" w:color="auto"/>
      </w:divBdr>
    </w:div>
    <w:div w:id="913979314">
      <w:bodyDiv w:val="1"/>
      <w:marLeft w:val="0"/>
      <w:marRight w:val="0"/>
      <w:marTop w:val="0"/>
      <w:marBottom w:val="0"/>
      <w:divBdr>
        <w:top w:val="none" w:sz="0" w:space="0" w:color="auto"/>
        <w:left w:val="none" w:sz="0" w:space="0" w:color="auto"/>
        <w:bottom w:val="none" w:sz="0" w:space="0" w:color="auto"/>
        <w:right w:val="none" w:sz="0" w:space="0" w:color="auto"/>
      </w:divBdr>
    </w:div>
    <w:div w:id="928849812">
      <w:bodyDiv w:val="1"/>
      <w:marLeft w:val="0"/>
      <w:marRight w:val="0"/>
      <w:marTop w:val="0"/>
      <w:marBottom w:val="0"/>
      <w:divBdr>
        <w:top w:val="none" w:sz="0" w:space="0" w:color="auto"/>
        <w:left w:val="none" w:sz="0" w:space="0" w:color="auto"/>
        <w:bottom w:val="none" w:sz="0" w:space="0" w:color="auto"/>
        <w:right w:val="none" w:sz="0" w:space="0" w:color="auto"/>
      </w:divBdr>
    </w:div>
    <w:div w:id="973750100">
      <w:bodyDiv w:val="1"/>
      <w:marLeft w:val="0"/>
      <w:marRight w:val="0"/>
      <w:marTop w:val="0"/>
      <w:marBottom w:val="0"/>
      <w:divBdr>
        <w:top w:val="none" w:sz="0" w:space="0" w:color="auto"/>
        <w:left w:val="none" w:sz="0" w:space="0" w:color="auto"/>
        <w:bottom w:val="none" w:sz="0" w:space="0" w:color="auto"/>
        <w:right w:val="none" w:sz="0" w:space="0" w:color="auto"/>
      </w:divBdr>
    </w:div>
    <w:div w:id="1314480153">
      <w:bodyDiv w:val="1"/>
      <w:marLeft w:val="0"/>
      <w:marRight w:val="0"/>
      <w:marTop w:val="0"/>
      <w:marBottom w:val="0"/>
      <w:divBdr>
        <w:top w:val="none" w:sz="0" w:space="0" w:color="auto"/>
        <w:left w:val="none" w:sz="0" w:space="0" w:color="auto"/>
        <w:bottom w:val="none" w:sz="0" w:space="0" w:color="auto"/>
        <w:right w:val="none" w:sz="0" w:space="0" w:color="auto"/>
      </w:divBdr>
    </w:div>
    <w:div w:id="1482961061">
      <w:bodyDiv w:val="1"/>
      <w:marLeft w:val="0"/>
      <w:marRight w:val="0"/>
      <w:marTop w:val="0"/>
      <w:marBottom w:val="0"/>
      <w:divBdr>
        <w:top w:val="none" w:sz="0" w:space="0" w:color="auto"/>
        <w:left w:val="none" w:sz="0" w:space="0" w:color="auto"/>
        <w:bottom w:val="none" w:sz="0" w:space="0" w:color="auto"/>
        <w:right w:val="none" w:sz="0" w:space="0" w:color="auto"/>
      </w:divBdr>
    </w:div>
    <w:div w:id="1542549252">
      <w:bodyDiv w:val="1"/>
      <w:marLeft w:val="0"/>
      <w:marRight w:val="0"/>
      <w:marTop w:val="0"/>
      <w:marBottom w:val="0"/>
      <w:divBdr>
        <w:top w:val="none" w:sz="0" w:space="0" w:color="auto"/>
        <w:left w:val="none" w:sz="0" w:space="0" w:color="auto"/>
        <w:bottom w:val="none" w:sz="0" w:space="0" w:color="auto"/>
        <w:right w:val="none" w:sz="0" w:space="0" w:color="auto"/>
      </w:divBdr>
    </w:div>
    <w:div w:id="1677725719">
      <w:bodyDiv w:val="1"/>
      <w:marLeft w:val="0"/>
      <w:marRight w:val="0"/>
      <w:marTop w:val="0"/>
      <w:marBottom w:val="0"/>
      <w:divBdr>
        <w:top w:val="none" w:sz="0" w:space="0" w:color="auto"/>
        <w:left w:val="none" w:sz="0" w:space="0" w:color="auto"/>
        <w:bottom w:val="none" w:sz="0" w:space="0" w:color="auto"/>
        <w:right w:val="none" w:sz="0" w:space="0" w:color="auto"/>
      </w:divBdr>
    </w:div>
    <w:div w:id="1679192141">
      <w:bodyDiv w:val="1"/>
      <w:marLeft w:val="0"/>
      <w:marRight w:val="0"/>
      <w:marTop w:val="0"/>
      <w:marBottom w:val="0"/>
      <w:divBdr>
        <w:top w:val="none" w:sz="0" w:space="0" w:color="auto"/>
        <w:left w:val="none" w:sz="0" w:space="0" w:color="auto"/>
        <w:bottom w:val="none" w:sz="0" w:space="0" w:color="auto"/>
        <w:right w:val="none" w:sz="0" w:space="0" w:color="auto"/>
      </w:divBdr>
    </w:div>
    <w:div w:id="204085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es.wikipedia.org/wiki/Aprendizaje_supervisado" TargetMode="External"/><Relationship Id="rId68" Type="http://schemas.openxmlformats.org/officeDocument/2006/relationships/hyperlink" Target="https://es.wikipedia.org/wiki/Python" TargetMode="External"/><Relationship Id="rId16" Type="http://schemas.openxmlformats.org/officeDocument/2006/relationships/diagramData" Target="diagrams/data1.xm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microsoft.com/office/2011/relationships/commentsExtended" Target="commentsExtended.xml"/><Relationship Id="rId74" Type="http://schemas.openxmlformats.org/officeDocument/2006/relationships/hyperlink" Target="https://medium.com/mostly-ai/tensorflow-records-what-they-are-and-how-to-use-them-c46bc4bbb564"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github.com/" TargetMode="External"/><Relationship Id="rId19" Type="http://schemas.openxmlformats.org/officeDocument/2006/relationships/diagramColors" Target="diagrams/colors1.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s://zaguan.unizar.es/record/99123/files/texto_completo.pdf" TargetMode="External"/><Relationship Id="rId69" Type="http://schemas.openxmlformats.org/officeDocument/2006/relationships/hyperlink" Target="https://entrenamiento-python-basico.readthedocs.io/es/latest/leccion1/ventajas_desventajas.html" TargetMode="External"/><Relationship Id="rId77" Type="http://schemas.openxmlformats.org/officeDocument/2006/relationships/hyperlink" Target="https://infoactualidad.ucm.es/index.php/noticias/nacional/1191-solo-el-20-del-presupuesto-en-casos-de-incendios-forestales-va-dedicado-a-la-prevencion-de-los-mismos"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developer.nvidia.com/cuda-toolkit"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diagramLayout" Target="diagrams/layout1.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microsoft.com/office/2016/09/relationships/commentsIds" Target="commentsIds.xml"/><Relationship Id="rId67" Type="http://schemas.openxmlformats.org/officeDocument/2006/relationships/hyperlink" Target="https://es.wikipedia.org/wiki/Ingenier%C3%ADa_de_software_basada_en_componentes" TargetMode="External"/><Relationship Id="rId20" Type="http://schemas.microsoft.com/office/2007/relationships/diagramDrawing" Target="diagrams/drawing1.xml"/><Relationship Id="rId41" Type="http://schemas.openxmlformats.org/officeDocument/2006/relationships/image" Target="media/image24.png"/><Relationship Id="rId54" Type="http://schemas.openxmlformats.org/officeDocument/2006/relationships/chart" Target="charts/chart1.xml"/><Relationship Id="rId62" Type="http://schemas.openxmlformats.org/officeDocument/2006/relationships/hyperlink" Target="https://www.sourcetreeapp.com/" TargetMode="External"/><Relationship Id="rId70" Type="http://schemas.openxmlformats.org/officeDocument/2006/relationships/hyperlink" Target="https://tensorflow-object-detection-api-tutorial.readthedocs.io/en/latest/" TargetMode="External"/><Relationship Id="rId75" Type="http://schemas.openxmlformats.org/officeDocument/2006/relationships/hyperlink" Target="https://towardsdatascience.com/review-ssd-single-shot-detector-object-detection-851a94607d1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comments" Target="comments.xml"/><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microsoft.com/office/2018/08/relationships/commentsExtensible" Target="commentsExtensible.xml"/><Relationship Id="rId65" Type="http://schemas.openxmlformats.org/officeDocument/2006/relationships/hyperlink" Target="https://towardsdatascience.com/optimizers-for-training-neural-network-59450d71caf6" TargetMode="External"/><Relationship Id="rId73" Type="http://schemas.openxmlformats.org/officeDocument/2006/relationships/hyperlink" Target="https://www.anaconda.com/products/individual" TargetMode="External"/><Relationship Id="rId78" Type="http://schemas.openxmlformats.org/officeDocument/2006/relationships/hyperlink" Target="https://ethic.es/2020/08/asi-han-sido-los-ultimos-50-anos-de-incendios-en-espana/"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diagramQuickStyle" Target="diagrams/quickStyle1.xml"/><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github.com/tensorflow/models/blob/master/research/object_detection/g3doc/configuring_jobs.md" TargetMode="External"/><Relationship Id="rId7" Type="http://schemas.openxmlformats.org/officeDocument/2006/relationships/settings" Target="settings.xml"/><Relationship Id="rId71" Type="http://schemas.openxmlformats.org/officeDocument/2006/relationships/hyperlink" Target="https://developer.nvidia.com/cudnn" TargetMode="Externa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enciclopediaeconomica.com/diversificac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ejedor\AppData\Roaming\Microsoft\Templates\Dise&#241;o%20de%20inform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128" b="1" i="0" u="none" strike="noStrike" kern="1200" baseline="0">
              <a:solidFill>
                <a:schemeClr val="tx2"/>
              </a:solidFill>
              <a:latin typeface="+mn-lt"/>
              <a:ea typeface="+mn-ea"/>
              <a:cs typeface="+mn-cs"/>
            </a:defRPr>
          </a:pPr>
          <a:endParaRPr lang="es-ES"/>
        </a:p>
      </c:txPr>
    </c:title>
    <c:autoTitleDeleted val="0"/>
    <c:plotArea>
      <c:layout/>
      <c:pieChart>
        <c:varyColors val="1"/>
        <c:ser>
          <c:idx val="0"/>
          <c:order val="0"/>
          <c:tx>
            <c:strRef>
              <c:f>Hoja1!$B$1</c:f>
              <c:strCache>
                <c:ptCount val="1"/>
                <c:pt idx="0">
                  <c:v>Matriz confusión</c:v>
                </c:pt>
              </c:strCache>
            </c:strRef>
          </c:tx>
          <c:dPt>
            <c:idx val="0"/>
            <c:bubble3D val="0"/>
            <c:spPr>
              <a:gradFill rotWithShape="1">
                <a:gsLst>
                  <a:gs pos="0">
                    <a:schemeClr val="accent1">
                      <a:tint val="94000"/>
                      <a:satMod val="103000"/>
                      <a:lumMod val="102000"/>
                    </a:schemeClr>
                  </a:gs>
                  <a:gs pos="50000">
                    <a:schemeClr val="accent1">
                      <a:shade val="100000"/>
                      <a:satMod val="110000"/>
                      <a:lumMod val="100000"/>
                    </a:schemeClr>
                  </a:gs>
                  <a:gs pos="100000">
                    <a:schemeClr val="accent1">
                      <a:shade val="78000"/>
                      <a:satMod val="120000"/>
                      <a:lumMod val="99000"/>
                    </a:schemeClr>
                  </a:gs>
                </a:gsLst>
                <a:lin ang="5400000" scaled="0"/>
              </a:gradFill>
              <a:ln>
                <a:noFill/>
              </a:ln>
              <a:effectLst/>
            </c:spPr>
            <c:extLst>
              <c:ext xmlns:c16="http://schemas.microsoft.com/office/drawing/2014/chart" uri="{C3380CC4-5D6E-409C-BE32-E72D297353CC}">
                <c16:uniqueId val="{00000001-A264-45D5-A5AB-F4F7355A7C32}"/>
              </c:ext>
            </c:extLst>
          </c:dPt>
          <c:dPt>
            <c:idx val="1"/>
            <c:bubble3D val="0"/>
            <c:spPr>
              <a:gradFill rotWithShape="1">
                <a:gsLst>
                  <a:gs pos="0">
                    <a:schemeClr val="accent2">
                      <a:tint val="94000"/>
                      <a:satMod val="103000"/>
                      <a:lumMod val="102000"/>
                    </a:schemeClr>
                  </a:gs>
                  <a:gs pos="50000">
                    <a:schemeClr val="accent2">
                      <a:shade val="100000"/>
                      <a:satMod val="110000"/>
                      <a:lumMod val="100000"/>
                    </a:schemeClr>
                  </a:gs>
                  <a:gs pos="100000">
                    <a:schemeClr val="accent2">
                      <a:shade val="78000"/>
                      <a:satMod val="120000"/>
                      <a:lumMod val="99000"/>
                    </a:schemeClr>
                  </a:gs>
                </a:gsLst>
                <a:lin ang="5400000" scaled="0"/>
              </a:gradFill>
              <a:ln>
                <a:noFill/>
              </a:ln>
              <a:effectLst/>
            </c:spPr>
            <c:extLst>
              <c:ext xmlns:c16="http://schemas.microsoft.com/office/drawing/2014/chart" uri="{C3380CC4-5D6E-409C-BE32-E72D297353CC}">
                <c16:uniqueId val="{00000003-A264-45D5-A5AB-F4F7355A7C32}"/>
              </c:ext>
            </c:extLst>
          </c:dPt>
          <c:dPt>
            <c:idx val="2"/>
            <c:bubble3D val="0"/>
            <c:spPr>
              <a:gradFill rotWithShape="1">
                <a:gsLst>
                  <a:gs pos="0">
                    <a:schemeClr val="accent3">
                      <a:tint val="94000"/>
                      <a:satMod val="103000"/>
                      <a:lumMod val="102000"/>
                    </a:schemeClr>
                  </a:gs>
                  <a:gs pos="50000">
                    <a:schemeClr val="accent3">
                      <a:shade val="100000"/>
                      <a:satMod val="110000"/>
                      <a:lumMod val="100000"/>
                    </a:schemeClr>
                  </a:gs>
                  <a:gs pos="100000">
                    <a:schemeClr val="accent3">
                      <a:shade val="78000"/>
                      <a:satMod val="120000"/>
                      <a:lumMod val="99000"/>
                    </a:schemeClr>
                  </a:gs>
                </a:gsLst>
                <a:lin ang="5400000" scaled="0"/>
              </a:gradFill>
              <a:ln>
                <a:noFill/>
              </a:ln>
              <a:effectLst/>
            </c:spPr>
            <c:extLst>
              <c:ext xmlns:c16="http://schemas.microsoft.com/office/drawing/2014/chart" uri="{C3380CC4-5D6E-409C-BE32-E72D297353CC}">
                <c16:uniqueId val="{00000005-A264-45D5-A5AB-F4F7355A7C32}"/>
              </c:ext>
            </c:extLst>
          </c:dPt>
          <c:dPt>
            <c:idx val="3"/>
            <c:bubble3D val="0"/>
            <c:spPr>
              <a:gradFill rotWithShape="1">
                <a:gsLst>
                  <a:gs pos="0">
                    <a:schemeClr val="accent4">
                      <a:tint val="94000"/>
                      <a:satMod val="103000"/>
                      <a:lumMod val="102000"/>
                    </a:schemeClr>
                  </a:gs>
                  <a:gs pos="50000">
                    <a:schemeClr val="accent4">
                      <a:shade val="100000"/>
                      <a:satMod val="110000"/>
                      <a:lumMod val="100000"/>
                    </a:schemeClr>
                  </a:gs>
                  <a:gs pos="100000">
                    <a:schemeClr val="accent4">
                      <a:shade val="78000"/>
                      <a:satMod val="120000"/>
                      <a:lumMod val="99000"/>
                    </a:schemeClr>
                  </a:gs>
                </a:gsLst>
                <a:lin ang="5400000" scaled="0"/>
              </a:gradFill>
              <a:ln>
                <a:noFill/>
              </a:ln>
              <a:effectLst/>
            </c:spPr>
            <c:extLst>
              <c:ext xmlns:c16="http://schemas.microsoft.com/office/drawing/2014/chart" uri="{C3380CC4-5D6E-409C-BE32-E72D297353CC}">
                <c16:uniqueId val="{00000007-A264-45D5-A5AB-F4F7355A7C32}"/>
              </c:ext>
            </c:extLst>
          </c:dPt>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2"/>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Hoja1!$A$2:$A$5</c:f>
              <c:strCache>
                <c:ptCount val="4"/>
                <c:pt idx="0">
                  <c:v>True positives </c:v>
                </c:pt>
                <c:pt idx="1">
                  <c:v>False negative</c:v>
                </c:pt>
                <c:pt idx="2">
                  <c:v>False positive </c:v>
                </c:pt>
                <c:pt idx="3">
                  <c:v>True Negative</c:v>
                </c:pt>
              </c:strCache>
            </c:strRef>
          </c:cat>
          <c:val>
            <c:numRef>
              <c:f>Hoja1!$B$2:$B$5</c:f>
              <c:numCache>
                <c:formatCode>General</c:formatCode>
                <c:ptCount val="4"/>
                <c:pt idx="0">
                  <c:v>36</c:v>
                </c:pt>
                <c:pt idx="1">
                  <c:v>5</c:v>
                </c:pt>
                <c:pt idx="2">
                  <c:v>30</c:v>
                </c:pt>
                <c:pt idx="3">
                  <c:v>29</c:v>
                </c:pt>
              </c:numCache>
            </c:numRef>
          </c:val>
          <c:extLst>
            <c:ext xmlns:c16="http://schemas.microsoft.com/office/drawing/2014/chart" uri="{C3380CC4-5D6E-409C-BE32-E72D297353CC}">
              <c16:uniqueId val="{00000008-A264-45D5-A5AB-F4F7355A7C3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2"/>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1197"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1197" kern="1200"/>
  </cs:chartArea>
  <cs:dataLabel>
    <cs:lnRef idx="0"/>
    <cs:fillRef idx="0"/>
    <cs:effectRef idx="0"/>
    <cs:fontRef idx="minor">
      <a:schemeClr val="tx2"/>
    </cs:fontRef>
    <cs:defRPr sz="1197"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1197"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1197"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2128"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1197"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1197" kern="1200"/>
  </cs:valueAxis>
  <cs:wall>
    <cs:lnRef idx="0"/>
    <cs:fillRef idx="0"/>
    <cs:effectRef idx="0"/>
    <cs:fontRef idx="minor">
      <a:schemeClr val="tx2"/>
    </cs:fontRef>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9844D2-F43B-4710-90C6-7D331268DB01}" type="doc">
      <dgm:prSet loTypeId="urn:microsoft.com/office/officeart/2008/layout/RadialCluster" loCatId="relationship" qsTypeId="urn:microsoft.com/office/officeart/2005/8/quickstyle/simple1" qsCatId="simple" csTypeId="urn:microsoft.com/office/officeart/2005/8/colors/accent6_2" csCatId="accent6" phldr="1"/>
      <dgm:spPr/>
      <dgm:t>
        <a:bodyPr/>
        <a:lstStyle/>
        <a:p>
          <a:endParaRPr lang="es-ES"/>
        </a:p>
      </dgm:t>
    </dgm:pt>
    <dgm:pt modelId="{5DBAC0A0-D3FB-4250-975D-F1F7F5F75EDB}">
      <dgm:prSet phldrT="[Texto]">
        <dgm:style>
          <a:lnRef idx="1">
            <a:schemeClr val="accent2"/>
          </a:lnRef>
          <a:fillRef idx="2">
            <a:schemeClr val="accent2"/>
          </a:fillRef>
          <a:effectRef idx="1">
            <a:schemeClr val="accent2"/>
          </a:effectRef>
          <a:fontRef idx="minor">
            <a:schemeClr val="dk1"/>
          </a:fontRef>
        </dgm:style>
      </dgm:prSet>
      <dgm:spPr/>
      <dgm:t>
        <a:bodyPr/>
        <a:lstStyle/>
        <a:p>
          <a:r>
            <a:rPr lang="es-ES" dirty="0">
              <a:effectLst>
                <a:outerShdw blurRad="38100" dist="38100" dir="2700000" algn="tl">
                  <a:srgbClr val="000000">
                    <a:alpha val="43137"/>
                  </a:srgbClr>
                </a:outerShdw>
              </a:effectLst>
            </a:rPr>
            <a:t>Machine </a:t>
          </a:r>
          <a:r>
            <a:rPr lang="es-ES" dirty="0" err="1">
              <a:effectLst>
                <a:outerShdw blurRad="38100" dist="38100" dir="2700000" algn="tl">
                  <a:srgbClr val="000000">
                    <a:alpha val="43137"/>
                  </a:srgbClr>
                </a:outerShdw>
              </a:effectLst>
            </a:rPr>
            <a:t>Learning</a:t>
          </a:r>
          <a:endParaRPr lang="es-ES" dirty="0">
            <a:effectLst>
              <a:outerShdw blurRad="38100" dist="38100" dir="2700000" algn="tl">
                <a:srgbClr val="000000">
                  <a:alpha val="43137"/>
                </a:srgbClr>
              </a:outerShdw>
            </a:effectLst>
          </a:endParaRPr>
        </a:p>
      </dgm:t>
    </dgm:pt>
    <dgm:pt modelId="{7DCACFE4-F5F2-45CB-9D58-BEE93BAEBE3E}" type="parTrans" cxnId="{9EEF3B69-D2AA-4C27-9D22-66F05DC7A8BD}">
      <dgm:prSet/>
      <dgm:spPr/>
      <dgm:t>
        <a:bodyPr/>
        <a:lstStyle/>
        <a:p>
          <a:endParaRPr lang="es-ES"/>
        </a:p>
      </dgm:t>
    </dgm:pt>
    <dgm:pt modelId="{00FEA9E5-A8BF-4C0E-BDDE-DCE529551522}" type="sibTrans" cxnId="{9EEF3B69-D2AA-4C27-9D22-66F05DC7A8BD}">
      <dgm:prSet/>
      <dgm:spPr/>
      <dgm:t>
        <a:bodyPr/>
        <a:lstStyle/>
        <a:p>
          <a:endParaRPr lang="es-ES"/>
        </a:p>
      </dgm:t>
    </dgm:pt>
    <dgm:pt modelId="{FA25358A-B143-45EF-8EB8-8E05A59B1479}">
      <dgm:prSet phldrT="[Texto]"/>
      <dgm:spPr/>
      <dgm:t>
        <a:bodyPr/>
        <a:lstStyle/>
        <a:p>
          <a:r>
            <a:rPr lang="es-ES" dirty="0"/>
            <a:t>Técnicas de </a:t>
          </a:r>
          <a:r>
            <a:rPr lang="es-ES" dirty="0" err="1"/>
            <a:t>Clustering</a:t>
          </a:r>
          <a:endParaRPr lang="es-ES" dirty="0"/>
        </a:p>
      </dgm:t>
    </dgm:pt>
    <dgm:pt modelId="{19699922-0810-4B51-B89D-118619C3F181}" type="parTrans" cxnId="{FE376D3C-D105-4AFF-8949-F7BA71366F1F}">
      <dgm:prSet/>
      <dgm:spPr/>
      <dgm:t>
        <a:bodyPr/>
        <a:lstStyle/>
        <a:p>
          <a:endParaRPr lang="es-ES"/>
        </a:p>
      </dgm:t>
    </dgm:pt>
    <dgm:pt modelId="{55FC0226-53DC-4325-930F-C7579ADEAE55}" type="sibTrans" cxnId="{FE376D3C-D105-4AFF-8949-F7BA71366F1F}">
      <dgm:prSet/>
      <dgm:spPr/>
      <dgm:t>
        <a:bodyPr/>
        <a:lstStyle/>
        <a:p>
          <a:endParaRPr lang="es-ES"/>
        </a:p>
      </dgm:t>
    </dgm:pt>
    <dgm:pt modelId="{06ED4623-AAC8-48D7-B371-4FA7AAC85316}">
      <dgm:prSet phldrT="[Texto]">
        <dgm:style>
          <a:lnRef idx="1">
            <a:schemeClr val="accent4"/>
          </a:lnRef>
          <a:fillRef idx="2">
            <a:schemeClr val="accent4"/>
          </a:fillRef>
          <a:effectRef idx="1">
            <a:schemeClr val="accent4"/>
          </a:effectRef>
          <a:fontRef idx="minor">
            <a:schemeClr val="dk1"/>
          </a:fontRef>
        </dgm:style>
      </dgm:prSet>
      <dgm:spPr/>
      <dgm:t>
        <a:bodyPr/>
        <a:lstStyle/>
        <a:p>
          <a:r>
            <a:rPr lang="es-ES" b="0" u="sng" dirty="0"/>
            <a:t>Redes Neuronales</a:t>
          </a:r>
        </a:p>
      </dgm:t>
    </dgm:pt>
    <dgm:pt modelId="{4F75EC15-2714-497D-8010-BBE9F83F8098}" type="parTrans" cxnId="{CAE265C9-D67F-4303-B907-71031BC2D68C}">
      <dgm:prSet/>
      <dgm:spPr/>
      <dgm:t>
        <a:bodyPr/>
        <a:lstStyle/>
        <a:p>
          <a:endParaRPr lang="es-ES"/>
        </a:p>
      </dgm:t>
    </dgm:pt>
    <dgm:pt modelId="{A9E3AF60-CDEA-4B1A-8FCD-BC77E1DF8DB5}" type="sibTrans" cxnId="{CAE265C9-D67F-4303-B907-71031BC2D68C}">
      <dgm:prSet/>
      <dgm:spPr/>
      <dgm:t>
        <a:bodyPr/>
        <a:lstStyle/>
        <a:p>
          <a:endParaRPr lang="es-ES"/>
        </a:p>
      </dgm:t>
    </dgm:pt>
    <dgm:pt modelId="{1A65AC66-17E3-4F2A-B364-0C527B6250EA}">
      <dgm:prSet phldrT="[Texto]" custT="1"/>
      <dgm:spPr/>
      <dgm:t>
        <a:bodyPr/>
        <a:lstStyle/>
        <a:p>
          <a:r>
            <a:rPr lang="es-ES" sz="1400" dirty="0"/>
            <a:t>Redes </a:t>
          </a:r>
          <a:r>
            <a:rPr lang="es-ES" sz="1400" dirty="0" err="1"/>
            <a:t>Bayesia-nas</a:t>
          </a:r>
          <a:endParaRPr lang="es-ES" sz="1400" dirty="0"/>
        </a:p>
      </dgm:t>
    </dgm:pt>
    <dgm:pt modelId="{C3D4519F-2EAF-4CB3-B4F0-435FFBCE313F}" type="parTrans" cxnId="{BCBCFC10-AE34-493B-BF25-E68CA26DA1FB}">
      <dgm:prSet/>
      <dgm:spPr/>
      <dgm:t>
        <a:bodyPr/>
        <a:lstStyle/>
        <a:p>
          <a:endParaRPr lang="es-ES"/>
        </a:p>
      </dgm:t>
    </dgm:pt>
    <dgm:pt modelId="{42BEA4F0-7B42-41D1-BD7D-14AAD18E2129}" type="sibTrans" cxnId="{BCBCFC10-AE34-493B-BF25-E68CA26DA1FB}">
      <dgm:prSet/>
      <dgm:spPr/>
      <dgm:t>
        <a:bodyPr/>
        <a:lstStyle/>
        <a:p>
          <a:endParaRPr lang="es-ES"/>
        </a:p>
      </dgm:t>
    </dgm:pt>
    <dgm:pt modelId="{B7F72E3C-0A41-4F44-8315-57C2E63540EB}">
      <dgm:prSet phldrT="[Texto]"/>
      <dgm:spPr/>
      <dgm:t>
        <a:bodyPr/>
        <a:lstStyle/>
        <a:p>
          <a:r>
            <a:rPr lang="es-ES" dirty="0" err="1"/>
            <a:t>Support</a:t>
          </a:r>
          <a:r>
            <a:rPr lang="es-ES" dirty="0"/>
            <a:t> Vector Machines</a:t>
          </a:r>
        </a:p>
      </dgm:t>
    </dgm:pt>
    <dgm:pt modelId="{24036F60-C66A-4E42-A5F9-5C18664798EC}" type="parTrans" cxnId="{664F2004-BDCA-4A20-A765-F1B601728681}">
      <dgm:prSet/>
      <dgm:spPr/>
      <dgm:t>
        <a:bodyPr/>
        <a:lstStyle/>
        <a:p>
          <a:endParaRPr lang="es-ES"/>
        </a:p>
      </dgm:t>
    </dgm:pt>
    <dgm:pt modelId="{1D4C783B-7545-4459-ADF3-F4DC8BD84E02}" type="sibTrans" cxnId="{664F2004-BDCA-4A20-A765-F1B601728681}">
      <dgm:prSet/>
      <dgm:spPr/>
      <dgm:t>
        <a:bodyPr/>
        <a:lstStyle/>
        <a:p>
          <a:endParaRPr lang="es-ES"/>
        </a:p>
      </dgm:t>
    </dgm:pt>
    <dgm:pt modelId="{76122B7B-C6B0-4711-8F7D-79E0410636D7}">
      <dgm:prSet phldrT="[Texto]"/>
      <dgm:spPr/>
      <dgm:t>
        <a:bodyPr/>
        <a:lstStyle/>
        <a:p>
          <a:r>
            <a:rPr lang="es-ES" dirty="0"/>
            <a:t>Reglas de asociación</a:t>
          </a:r>
        </a:p>
      </dgm:t>
    </dgm:pt>
    <dgm:pt modelId="{9EE54F57-2539-4273-8F9C-E433D46A70EE}" type="parTrans" cxnId="{05EC1DF4-2A6F-437B-8E9C-0A6545206427}">
      <dgm:prSet/>
      <dgm:spPr/>
      <dgm:t>
        <a:bodyPr/>
        <a:lstStyle/>
        <a:p>
          <a:endParaRPr lang="es-ES"/>
        </a:p>
      </dgm:t>
    </dgm:pt>
    <dgm:pt modelId="{F21BB379-9B41-4C55-AC4D-9869ADFC7A9C}" type="sibTrans" cxnId="{05EC1DF4-2A6F-437B-8E9C-0A6545206427}">
      <dgm:prSet/>
      <dgm:spPr/>
      <dgm:t>
        <a:bodyPr/>
        <a:lstStyle/>
        <a:p>
          <a:endParaRPr lang="es-ES"/>
        </a:p>
      </dgm:t>
    </dgm:pt>
    <dgm:pt modelId="{CCFD5311-C584-46F4-A456-3940A1A2793A}">
      <dgm:prSet phldrT="[Texto]"/>
      <dgm:spPr/>
      <dgm:t>
        <a:bodyPr/>
        <a:lstStyle/>
        <a:p>
          <a:r>
            <a:rPr lang="es-ES" dirty="0"/>
            <a:t>Árboles y reglas de decisión</a:t>
          </a:r>
        </a:p>
      </dgm:t>
    </dgm:pt>
    <dgm:pt modelId="{588285FD-BDCF-4CCC-8DF8-4244395E28DA}" type="parTrans" cxnId="{552C08F9-4A49-44EA-ADD1-61728E5A4709}">
      <dgm:prSet/>
      <dgm:spPr/>
      <dgm:t>
        <a:bodyPr/>
        <a:lstStyle/>
        <a:p>
          <a:endParaRPr lang="es-ES"/>
        </a:p>
      </dgm:t>
    </dgm:pt>
    <dgm:pt modelId="{DFFC5E74-E199-4323-9F11-4470457A8859}" type="sibTrans" cxnId="{552C08F9-4A49-44EA-ADD1-61728E5A4709}">
      <dgm:prSet/>
      <dgm:spPr/>
      <dgm:t>
        <a:bodyPr/>
        <a:lstStyle/>
        <a:p>
          <a:endParaRPr lang="es-ES"/>
        </a:p>
      </dgm:t>
    </dgm:pt>
    <dgm:pt modelId="{81F311F7-D54D-4C32-B590-E7D991BE414A}">
      <dgm:prSet phldrT="[Texto]"/>
      <dgm:spPr/>
      <dgm:t>
        <a:bodyPr/>
        <a:lstStyle/>
        <a:p>
          <a:r>
            <a:rPr lang="es-ES" dirty="0"/>
            <a:t>Técnicas de regresión</a:t>
          </a:r>
        </a:p>
      </dgm:t>
    </dgm:pt>
    <dgm:pt modelId="{ACBABD95-32C0-4102-B21F-2C64DDEB56F0}" type="parTrans" cxnId="{AE24582C-C1CE-436A-A626-782D4DD031D0}">
      <dgm:prSet/>
      <dgm:spPr/>
      <dgm:t>
        <a:bodyPr/>
        <a:lstStyle/>
        <a:p>
          <a:endParaRPr lang="es-ES"/>
        </a:p>
      </dgm:t>
    </dgm:pt>
    <dgm:pt modelId="{752BD78A-379A-4545-87C7-AF7976B2AF24}" type="sibTrans" cxnId="{AE24582C-C1CE-436A-A626-782D4DD031D0}">
      <dgm:prSet/>
      <dgm:spPr/>
      <dgm:t>
        <a:bodyPr/>
        <a:lstStyle/>
        <a:p>
          <a:endParaRPr lang="es-ES"/>
        </a:p>
      </dgm:t>
    </dgm:pt>
    <dgm:pt modelId="{D7E5B5E9-1766-44F9-8562-E8208B2984E0}" type="pres">
      <dgm:prSet presAssocID="{049844D2-F43B-4710-90C6-7D331268DB01}" presName="Name0" presStyleCnt="0">
        <dgm:presLayoutVars>
          <dgm:chMax val="1"/>
          <dgm:chPref val="1"/>
          <dgm:dir/>
          <dgm:animOne val="branch"/>
          <dgm:animLvl val="lvl"/>
        </dgm:presLayoutVars>
      </dgm:prSet>
      <dgm:spPr/>
    </dgm:pt>
    <dgm:pt modelId="{D99124F5-FF77-4D5E-B7F7-43708264846E}" type="pres">
      <dgm:prSet presAssocID="{5DBAC0A0-D3FB-4250-975D-F1F7F5F75EDB}" presName="singleCycle" presStyleCnt="0"/>
      <dgm:spPr/>
    </dgm:pt>
    <dgm:pt modelId="{6D1DAB72-B42C-40E1-BC37-9FDE6569215E}" type="pres">
      <dgm:prSet presAssocID="{5DBAC0A0-D3FB-4250-975D-F1F7F5F75EDB}" presName="singleCenter" presStyleLbl="node1" presStyleIdx="0" presStyleCnt="8">
        <dgm:presLayoutVars>
          <dgm:chMax val="7"/>
          <dgm:chPref val="7"/>
        </dgm:presLayoutVars>
      </dgm:prSet>
      <dgm:spPr/>
    </dgm:pt>
    <dgm:pt modelId="{870DF841-4F00-47C4-8963-C7FAAC970E42}" type="pres">
      <dgm:prSet presAssocID="{19699922-0810-4B51-B89D-118619C3F181}" presName="Name56" presStyleLbl="parChTrans1D2" presStyleIdx="0" presStyleCnt="7"/>
      <dgm:spPr/>
    </dgm:pt>
    <dgm:pt modelId="{AB4F21E3-C8A9-4CD5-A32D-929209C011B3}" type="pres">
      <dgm:prSet presAssocID="{FA25358A-B143-45EF-8EB8-8E05A59B1479}" presName="text0" presStyleLbl="node1" presStyleIdx="1" presStyleCnt="8">
        <dgm:presLayoutVars>
          <dgm:bulletEnabled val="1"/>
        </dgm:presLayoutVars>
      </dgm:prSet>
      <dgm:spPr/>
    </dgm:pt>
    <dgm:pt modelId="{A1E9FAB6-9B3A-4A80-9567-6B2601CA29E6}" type="pres">
      <dgm:prSet presAssocID="{4F75EC15-2714-497D-8010-BBE9F83F8098}" presName="Name56" presStyleLbl="parChTrans1D2" presStyleIdx="1" presStyleCnt="7"/>
      <dgm:spPr/>
    </dgm:pt>
    <dgm:pt modelId="{32398160-9F1E-4F28-9497-8309469191F4}" type="pres">
      <dgm:prSet presAssocID="{06ED4623-AAC8-48D7-B371-4FA7AAC85316}" presName="text0" presStyleLbl="node1" presStyleIdx="2" presStyleCnt="8">
        <dgm:presLayoutVars>
          <dgm:bulletEnabled val="1"/>
        </dgm:presLayoutVars>
      </dgm:prSet>
      <dgm:spPr/>
    </dgm:pt>
    <dgm:pt modelId="{7C8BF6CD-DA38-4E3E-A99D-0E3F2F9FBEB1}" type="pres">
      <dgm:prSet presAssocID="{C3D4519F-2EAF-4CB3-B4F0-435FFBCE313F}" presName="Name56" presStyleLbl="parChTrans1D2" presStyleIdx="2" presStyleCnt="7"/>
      <dgm:spPr/>
    </dgm:pt>
    <dgm:pt modelId="{375B9C06-1C7F-470F-8459-B9A9FD5D797B}" type="pres">
      <dgm:prSet presAssocID="{1A65AC66-17E3-4F2A-B364-0C527B6250EA}" presName="text0" presStyleLbl="node1" presStyleIdx="3" presStyleCnt="8">
        <dgm:presLayoutVars>
          <dgm:bulletEnabled val="1"/>
        </dgm:presLayoutVars>
      </dgm:prSet>
      <dgm:spPr/>
    </dgm:pt>
    <dgm:pt modelId="{81221EE7-0F25-470A-9D9C-62805763CB10}" type="pres">
      <dgm:prSet presAssocID="{24036F60-C66A-4E42-A5F9-5C18664798EC}" presName="Name56" presStyleLbl="parChTrans1D2" presStyleIdx="3" presStyleCnt="7"/>
      <dgm:spPr/>
    </dgm:pt>
    <dgm:pt modelId="{1D76240D-F5BF-49E4-9FC9-258ACE05217E}" type="pres">
      <dgm:prSet presAssocID="{B7F72E3C-0A41-4F44-8315-57C2E63540EB}" presName="text0" presStyleLbl="node1" presStyleIdx="4" presStyleCnt="8">
        <dgm:presLayoutVars>
          <dgm:bulletEnabled val="1"/>
        </dgm:presLayoutVars>
      </dgm:prSet>
      <dgm:spPr/>
    </dgm:pt>
    <dgm:pt modelId="{13DA48AF-E80C-487C-B45A-36E3939BDA81}" type="pres">
      <dgm:prSet presAssocID="{ACBABD95-32C0-4102-B21F-2C64DDEB56F0}" presName="Name56" presStyleLbl="parChTrans1D2" presStyleIdx="4" presStyleCnt="7"/>
      <dgm:spPr/>
    </dgm:pt>
    <dgm:pt modelId="{214D50BA-04AF-4538-B30F-7A303201401C}" type="pres">
      <dgm:prSet presAssocID="{81F311F7-D54D-4C32-B590-E7D991BE414A}" presName="text0" presStyleLbl="node1" presStyleIdx="5" presStyleCnt="8">
        <dgm:presLayoutVars>
          <dgm:bulletEnabled val="1"/>
        </dgm:presLayoutVars>
      </dgm:prSet>
      <dgm:spPr/>
    </dgm:pt>
    <dgm:pt modelId="{ECF3AF13-2576-489C-B602-BDA55F8B279D}" type="pres">
      <dgm:prSet presAssocID="{9EE54F57-2539-4273-8F9C-E433D46A70EE}" presName="Name56" presStyleLbl="parChTrans1D2" presStyleIdx="5" presStyleCnt="7"/>
      <dgm:spPr/>
    </dgm:pt>
    <dgm:pt modelId="{F2F5C48C-7476-492F-A137-8A620FCE2BDE}" type="pres">
      <dgm:prSet presAssocID="{76122B7B-C6B0-4711-8F7D-79E0410636D7}" presName="text0" presStyleLbl="node1" presStyleIdx="6" presStyleCnt="8">
        <dgm:presLayoutVars>
          <dgm:bulletEnabled val="1"/>
        </dgm:presLayoutVars>
      </dgm:prSet>
      <dgm:spPr/>
    </dgm:pt>
    <dgm:pt modelId="{96B9070E-F78F-42C7-9A23-7CD9B234B340}" type="pres">
      <dgm:prSet presAssocID="{588285FD-BDCF-4CCC-8DF8-4244395E28DA}" presName="Name56" presStyleLbl="parChTrans1D2" presStyleIdx="6" presStyleCnt="7"/>
      <dgm:spPr/>
    </dgm:pt>
    <dgm:pt modelId="{3944F81A-35C9-49A3-A5AA-5137B4E380BF}" type="pres">
      <dgm:prSet presAssocID="{CCFD5311-C584-46F4-A456-3940A1A2793A}" presName="text0" presStyleLbl="node1" presStyleIdx="7" presStyleCnt="8">
        <dgm:presLayoutVars>
          <dgm:bulletEnabled val="1"/>
        </dgm:presLayoutVars>
      </dgm:prSet>
      <dgm:spPr/>
    </dgm:pt>
  </dgm:ptLst>
  <dgm:cxnLst>
    <dgm:cxn modelId="{664F2004-BDCA-4A20-A765-F1B601728681}" srcId="{5DBAC0A0-D3FB-4250-975D-F1F7F5F75EDB}" destId="{B7F72E3C-0A41-4F44-8315-57C2E63540EB}" srcOrd="3" destOrd="0" parTransId="{24036F60-C66A-4E42-A5F9-5C18664798EC}" sibTransId="{1D4C783B-7545-4459-ADF3-F4DC8BD84E02}"/>
    <dgm:cxn modelId="{8B55E609-1CC3-4C88-8706-E444727C08D2}" type="presOf" srcId="{049844D2-F43B-4710-90C6-7D331268DB01}" destId="{D7E5B5E9-1766-44F9-8562-E8208B2984E0}" srcOrd="0" destOrd="0" presId="urn:microsoft.com/office/officeart/2008/layout/RadialCluster"/>
    <dgm:cxn modelId="{3FC0A710-25A5-46B3-849D-96DADA30B9C4}" type="presOf" srcId="{9EE54F57-2539-4273-8F9C-E433D46A70EE}" destId="{ECF3AF13-2576-489C-B602-BDA55F8B279D}" srcOrd="0" destOrd="0" presId="urn:microsoft.com/office/officeart/2008/layout/RadialCluster"/>
    <dgm:cxn modelId="{BCBCFC10-AE34-493B-BF25-E68CA26DA1FB}" srcId="{5DBAC0A0-D3FB-4250-975D-F1F7F5F75EDB}" destId="{1A65AC66-17E3-4F2A-B364-0C527B6250EA}" srcOrd="2" destOrd="0" parTransId="{C3D4519F-2EAF-4CB3-B4F0-435FFBCE313F}" sibTransId="{42BEA4F0-7B42-41D1-BD7D-14AAD18E2129}"/>
    <dgm:cxn modelId="{BC587918-1649-4C8E-942B-72EF51317770}" type="presOf" srcId="{19699922-0810-4B51-B89D-118619C3F181}" destId="{870DF841-4F00-47C4-8963-C7FAAC970E42}" srcOrd="0" destOrd="0" presId="urn:microsoft.com/office/officeart/2008/layout/RadialCluster"/>
    <dgm:cxn modelId="{5AD41A26-2E35-447B-AFEB-6657A723735A}" type="presOf" srcId="{81F311F7-D54D-4C32-B590-E7D991BE414A}" destId="{214D50BA-04AF-4538-B30F-7A303201401C}" srcOrd="0" destOrd="0" presId="urn:microsoft.com/office/officeart/2008/layout/RadialCluster"/>
    <dgm:cxn modelId="{AE24582C-C1CE-436A-A626-782D4DD031D0}" srcId="{5DBAC0A0-D3FB-4250-975D-F1F7F5F75EDB}" destId="{81F311F7-D54D-4C32-B590-E7D991BE414A}" srcOrd="4" destOrd="0" parTransId="{ACBABD95-32C0-4102-B21F-2C64DDEB56F0}" sibTransId="{752BD78A-379A-4545-87C7-AF7976B2AF24}"/>
    <dgm:cxn modelId="{75BA222E-99FA-43FB-BA66-955A47E579FA}" type="presOf" srcId="{ACBABD95-32C0-4102-B21F-2C64DDEB56F0}" destId="{13DA48AF-E80C-487C-B45A-36E3939BDA81}" srcOrd="0" destOrd="0" presId="urn:microsoft.com/office/officeart/2008/layout/RadialCluster"/>
    <dgm:cxn modelId="{FE376D3C-D105-4AFF-8949-F7BA71366F1F}" srcId="{5DBAC0A0-D3FB-4250-975D-F1F7F5F75EDB}" destId="{FA25358A-B143-45EF-8EB8-8E05A59B1479}" srcOrd="0" destOrd="0" parTransId="{19699922-0810-4B51-B89D-118619C3F181}" sibTransId="{55FC0226-53DC-4325-930F-C7579ADEAE55}"/>
    <dgm:cxn modelId="{9EEF3B69-D2AA-4C27-9D22-66F05DC7A8BD}" srcId="{049844D2-F43B-4710-90C6-7D331268DB01}" destId="{5DBAC0A0-D3FB-4250-975D-F1F7F5F75EDB}" srcOrd="0" destOrd="0" parTransId="{7DCACFE4-F5F2-45CB-9D58-BEE93BAEBE3E}" sibTransId="{00FEA9E5-A8BF-4C0E-BDDE-DCE529551522}"/>
    <dgm:cxn modelId="{0D674F6B-1677-45B0-B451-76D95B3E399C}" type="presOf" srcId="{1A65AC66-17E3-4F2A-B364-0C527B6250EA}" destId="{375B9C06-1C7F-470F-8459-B9A9FD5D797B}" srcOrd="0" destOrd="0" presId="urn:microsoft.com/office/officeart/2008/layout/RadialCluster"/>
    <dgm:cxn modelId="{D92DEC54-EC39-42EF-AB8D-1DFDAC95DE61}" type="presOf" srcId="{5DBAC0A0-D3FB-4250-975D-F1F7F5F75EDB}" destId="{6D1DAB72-B42C-40E1-BC37-9FDE6569215E}" srcOrd="0" destOrd="0" presId="urn:microsoft.com/office/officeart/2008/layout/RadialCluster"/>
    <dgm:cxn modelId="{52685587-835B-49A1-8739-491FFD47F8C3}" type="presOf" srcId="{06ED4623-AAC8-48D7-B371-4FA7AAC85316}" destId="{32398160-9F1E-4F28-9497-8309469191F4}" srcOrd="0" destOrd="0" presId="urn:microsoft.com/office/officeart/2008/layout/RadialCluster"/>
    <dgm:cxn modelId="{CA28229A-BF98-4438-BFB5-4A6882AD5436}" type="presOf" srcId="{24036F60-C66A-4E42-A5F9-5C18664798EC}" destId="{81221EE7-0F25-470A-9D9C-62805763CB10}" srcOrd="0" destOrd="0" presId="urn:microsoft.com/office/officeart/2008/layout/RadialCluster"/>
    <dgm:cxn modelId="{F9BA32AA-6D94-4F0D-99A9-2520C8F19018}" type="presOf" srcId="{76122B7B-C6B0-4711-8F7D-79E0410636D7}" destId="{F2F5C48C-7476-492F-A137-8A620FCE2BDE}" srcOrd="0" destOrd="0" presId="urn:microsoft.com/office/officeart/2008/layout/RadialCluster"/>
    <dgm:cxn modelId="{3E4144BC-B6EA-4548-B2E3-48635AE34FC1}" type="presOf" srcId="{B7F72E3C-0A41-4F44-8315-57C2E63540EB}" destId="{1D76240D-F5BF-49E4-9FC9-258ACE05217E}" srcOrd="0" destOrd="0" presId="urn:microsoft.com/office/officeart/2008/layout/RadialCluster"/>
    <dgm:cxn modelId="{7C7867BF-CA0C-4A5F-A162-31EE46EE55B5}" type="presOf" srcId="{4F75EC15-2714-497D-8010-BBE9F83F8098}" destId="{A1E9FAB6-9B3A-4A80-9567-6B2601CA29E6}" srcOrd="0" destOrd="0" presId="urn:microsoft.com/office/officeart/2008/layout/RadialCluster"/>
    <dgm:cxn modelId="{CAE265C9-D67F-4303-B907-71031BC2D68C}" srcId="{5DBAC0A0-D3FB-4250-975D-F1F7F5F75EDB}" destId="{06ED4623-AAC8-48D7-B371-4FA7AAC85316}" srcOrd="1" destOrd="0" parTransId="{4F75EC15-2714-497D-8010-BBE9F83F8098}" sibTransId="{A9E3AF60-CDEA-4B1A-8FCD-BC77E1DF8DB5}"/>
    <dgm:cxn modelId="{F525CAD0-D7CD-4B96-BD50-D704D5A24281}" type="presOf" srcId="{588285FD-BDCF-4CCC-8DF8-4244395E28DA}" destId="{96B9070E-F78F-42C7-9A23-7CD9B234B340}" srcOrd="0" destOrd="0" presId="urn:microsoft.com/office/officeart/2008/layout/RadialCluster"/>
    <dgm:cxn modelId="{D1686BDA-1DB5-4FD3-B131-FA5541A81DE1}" type="presOf" srcId="{CCFD5311-C584-46F4-A456-3940A1A2793A}" destId="{3944F81A-35C9-49A3-A5AA-5137B4E380BF}" srcOrd="0" destOrd="0" presId="urn:microsoft.com/office/officeart/2008/layout/RadialCluster"/>
    <dgm:cxn modelId="{07AF7AEE-63A0-4A42-B13D-A6B76C159C37}" type="presOf" srcId="{C3D4519F-2EAF-4CB3-B4F0-435FFBCE313F}" destId="{7C8BF6CD-DA38-4E3E-A99D-0E3F2F9FBEB1}" srcOrd="0" destOrd="0" presId="urn:microsoft.com/office/officeart/2008/layout/RadialCluster"/>
    <dgm:cxn modelId="{216F27F1-DA49-41A7-B969-16263014D1D0}" type="presOf" srcId="{FA25358A-B143-45EF-8EB8-8E05A59B1479}" destId="{AB4F21E3-C8A9-4CD5-A32D-929209C011B3}" srcOrd="0" destOrd="0" presId="urn:microsoft.com/office/officeart/2008/layout/RadialCluster"/>
    <dgm:cxn modelId="{05EC1DF4-2A6F-437B-8E9C-0A6545206427}" srcId="{5DBAC0A0-D3FB-4250-975D-F1F7F5F75EDB}" destId="{76122B7B-C6B0-4711-8F7D-79E0410636D7}" srcOrd="5" destOrd="0" parTransId="{9EE54F57-2539-4273-8F9C-E433D46A70EE}" sibTransId="{F21BB379-9B41-4C55-AC4D-9869ADFC7A9C}"/>
    <dgm:cxn modelId="{552C08F9-4A49-44EA-ADD1-61728E5A4709}" srcId="{5DBAC0A0-D3FB-4250-975D-F1F7F5F75EDB}" destId="{CCFD5311-C584-46F4-A456-3940A1A2793A}" srcOrd="6" destOrd="0" parTransId="{588285FD-BDCF-4CCC-8DF8-4244395E28DA}" sibTransId="{DFFC5E74-E199-4323-9F11-4470457A8859}"/>
    <dgm:cxn modelId="{BE3120E5-F2AF-48AA-AE61-F26F60C9B533}" type="presParOf" srcId="{D7E5B5E9-1766-44F9-8562-E8208B2984E0}" destId="{D99124F5-FF77-4D5E-B7F7-43708264846E}" srcOrd="0" destOrd="0" presId="urn:microsoft.com/office/officeart/2008/layout/RadialCluster"/>
    <dgm:cxn modelId="{42FCEAF7-6626-48EC-BF9B-6F6D61F8A8BF}" type="presParOf" srcId="{D99124F5-FF77-4D5E-B7F7-43708264846E}" destId="{6D1DAB72-B42C-40E1-BC37-9FDE6569215E}" srcOrd="0" destOrd="0" presId="urn:microsoft.com/office/officeart/2008/layout/RadialCluster"/>
    <dgm:cxn modelId="{7DF2322B-E185-42D6-ABE7-819D717BE5FC}" type="presParOf" srcId="{D99124F5-FF77-4D5E-B7F7-43708264846E}" destId="{870DF841-4F00-47C4-8963-C7FAAC970E42}" srcOrd="1" destOrd="0" presId="urn:microsoft.com/office/officeart/2008/layout/RadialCluster"/>
    <dgm:cxn modelId="{0E03DBD5-3ECB-4DA3-A839-FAC48D67D725}" type="presParOf" srcId="{D99124F5-FF77-4D5E-B7F7-43708264846E}" destId="{AB4F21E3-C8A9-4CD5-A32D-929209C011B3}" srcOrd="2" destOrd="0" presId="urn:microsoft.com/office/officeart/2008/layout/RadialCluster"/>
    <dgm:cxn modelId="{D40D14B9-C443-423F-A354-9B796521B9FD}" type="presParOf" srcId="{D99124F5-FF77-4D5E-B7F7-43708264846E}" destId="{A1E9FAB6-9B3A-4A80-9567-6B2601CA29E6}" srcOrd="3" destOrd="0" presId="urn:microsoft.com/office/officeart/2008/layout/RadialCluster"/>
    <dgm:cxn modelId="{B74AF564-F289-4D21-B04F-C325032CE5A4}" type="presParOf" srcId="{D99124F5-FF77-4D5E-B7F7-43708264846E}" destId="{32398160-9F1E-4F28-9497-8309469191F4}" srcOrd="4" destOrd="0" presId="urn:microsoft.com/office/officeart/2008/layout/RadialCluster"/>
    <dgm:cxn modelId="{647D29CF-B272-4E88-8DB7-9FB0B45BE9EC}" type="presParOf" srcId="{D99124F5-FF77-4D5E-B7F7-43708264846E}" destId="{7C8BF6CD-DA38-4E3E-A99D-0E3F2F9FBEB1}" srcOrd="5" destOrd="0" presId="urn:microsoft.com/office/officeart/2008/layout/RadialCluster"/>
    <dgm:cxn modelId="{88CD72EE-9AC9-4980-85AD-9A71AB453E8D}" type="presParOf" srcId="{D99124F5-FF77-4D5E-B7F7-43708264846E}" destId="{375B9C06-1C7F-470F-8459-B9A9FD5D797B}" srcOrd="6" destOrd="0" presId="urn:microsoft.com/office/officeart/2008/layout/RadialCluster"/>
    <dgm:cxn modelId="{88ABBBEB-99A6-4F17-A6C9-1365BA690CB8}" type="presParOf" srcId="{D99124F5-FF77-4D5E-B7F7-43708264846E}" destId="{81221EE7-0F25-470A-9D9C-62805763CB10}" srcOrd="7" destOrd="0" presId="urn:microsoft.com/office/officeart/2008/layout/RadialCluster"/>
    <dgm:cxn modelId="{D6CF060D-4629-49D4-BC31-C4A048AEECDC}" type="presParOf" srcId="{D99124F5-FF77-4D5E-B7F7-43708264846E}" destId="{1D76240D-F5BF-49E4-9FC9-258ACE05217E}" srcOrd="8" destOrd="0" presId="urn:microsoft.com/office/officeart/2008/layout/RadialCluster"/>
    <dgm:cxn modelId="{F1DD3022-299E-46BC-9DD8-42C9EB62ECE1}" type="presParOf" srcId="{D99124F5-FF77-4D5E-B7F7-43708264846E}" destId="{13DA48AF-E80C-487C-B45A-36E3939BDA81}" srcOrd="9" destOrd="0" presId="urn:microsoft.com/office/officeart/2008/layout/RadialCluster"/>
    <dgm:cxn modelId="{995637A5-D5C8-49B5-8A69-E6DFA0630695}" type="presParOf" srcId="{D99124F5-FF77-4D5E-B7F7-43708264846E}" destId="{214D50BA-04AF-4538-B30F-7A303201401C}" srcOrd="10" destOrd="0" presId="urn:microsoft.com/office/officeart/2008/layout/RadialCluster"/>
    <dgm:cxn modelId="{FF2C04A5-972F-40CE-9483-860610805A22}" type="presParOf" srcId="{D99124F5-FF77-4D5E-B7F7-43708264846E}" destId="{ECF3AF13-2576-489C-B602-BDA55F8B279D}" srcOrd="11" destOrd="0" presId="urn:microsoft.com/office/officeart/2008/layout/RadialCluster"/>
    <dgm:cxn modelId="{04386E77-2DBD-4C91-AC42-24CD5A5CDF7E}" type="presParOf" srcId="{D99124F5-FF77-4D5E-B7F7-43708264846E}" destId="{F2F5C48C-7476-492F-A137-8A620FCE2BDE}" srcOrd="12" destOrd="0" presId="urn:microsoft.com/office/officeart/2008/layout/RadialCluster"/>
    <dgm:cxn modelId="{775CF168-AC87-4069-B518-BA966D38B05F}" type="presParOf" srcId="{D99124F5-FF77-4D5E-B7F7-43708264846E}" destId="{96B9070E-F78F-42C7-9A23-7CD9B234B340}" srcOrd="13" destOrd="0" presId="urn:microsoft.com/office/officeart/2008/layout/RadialCluster"/>
    <dgm:cxn modelId="{31B59EE2-2F62-49C5-98B8-82F2465860B8}" type="presParOf" srcId="{D99124F5-FF77-4D5E-B7F7-43708264846E}" destId="{3944F81A-35C9-49A3-A5AA-5137B4E380BF}" srcOrd="14" destOrd="0" presId="urn:microsoft.com/office/officeart/2008/layout/RadialCluster"/>
  </dgm:cxnLst>
  <dgm:bg/>
  <dgm:whole/>
  <dgm:extLst>
    <a:ext uri="http://schemas.microsoft.com/office/drawing/2008/diagram">
      <dsp:dataModelExt xmlns:dsp="http://schemas.microsoft.com/office/drawing/2008/diagram" relId="rId20"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1DAB72-B42C-40E1-BC37-9FDE6569215E}">
      <dsp:nvSpPr>
        <dsp:cNvPr id="0" name=""/>
        <dsp:cNvSpPr/>
      </dsp:nvSpPr>
      <dsp:spPr>
        <a:xfrm>
          <a:off x="2307939" y="1324492"/>
          <a:ext cx="1073086" cy="1073086"/>
        </a:xfrm>
        <a:prstGeom prst="roundRect">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48260" tIns="48260" rIns="48260" bIns="48260" numCol="1" spcCol="1270" anchor="ctr" anchorCtr="0">
          <a:noAutofit/>
        </a:bodyPr>
        <a:lstStyle/>
        <a:p>
          <a:pPr marL="0" lvl="0" indent="0" algn="ctr" defTabSz="844550">
            <a:lnSpc>
              <a:spcPct val="90000"/>
            </a:lnSpc>
            <a:spcBef>
              <a:spcPct val="0"/>
            </a:spcBef>
            <a:spcAft>
              <a:spcPct val="35000"/>
            </a:spcAft>
            <a:buNone/>
          </a:pPr>
          <a:r>
            <a:rPr lang="es-ES" sz="1900" kern="1200" dirty="0">
              <a:effectLst>
                <a:outerShdw blurRad="38100" dist="38100" dir="2700000" algn="tl">
                  <a:srgbClr val="000000">
                    <a:alpha val="43137"/>
                  </a:srgbClr>
                </a:outerShdw>
              </a:effectLst>
            </a:rPr>
            <a:t>Machine </a:t>
          </a:r>
          <a:r>
            <a:rPr lang="es-ES" sz="1900" kern="1200" dirty="0" err="1">
              <a:effectLst>
                <a:outerShdw blurRad="38100" dist="38100" dir="2700000" algn="tl">
                  <a:srgbClr val="000000">
                    <a:alpha val="43137"/>
                  </a:srgbClr>
                </a:outerShdw>
              </a:effectLst>
            </a:rPr>
            <a:t>Learning</a:t>
          </a:r>
          <a:endParaRPr lang="es-ES" sz="1900" kern="1200" dirty="0">
            <a:effectLst>
              <a:outerShdw blurRad="38100" dist="38100" dir="2700000" algn="tl">
                <a:srgbClr val="000000">
                  <a:alpha val="43137"/>
                </a:srgbClr>
              </a:outerShdw>
            </a:effectLst>
          </a:endParaRPr>
        </a:p>
      </dsp:txBody>
      <dsp:txXfrm>
        <a:off x="2360323" y="1376876"/>
        <a:ext cx="968318" cy="968318"/>
      </dsp:txXfrm>
    </dsp:sp>
    <dsp:sp modelId="{870DF841-4F00-47C4-8963-C7FAAC970E42}">
      <dsp:nvSpPr>
        <dsp:cNvPr id="0" name=""/>
        <dsp:cNvSpPr/>
      </dsp:nvSpPr>
      <dsp:spPr>
        <a:xfrm rot="16200000">
          <a:off x="2559814" y="1039824"/>
          <a:ext cx="569336" cy="0"/>
        </a:xfrm>
        <a:custGeom>
          <a:avLst/>
          <a:gdLst/>
          <a:ahLst/>
          <a:cxnLst/>
          <a:rect l="0" t="0" r="0" b="0"/>
          <a:pathLst>
            <a:path>
              <a:moveTo>
                <a:pt x="0" y="0"/>
              </a:moveTo>
              <a:lnTo>
                <a:pt x="569336" y="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4F21E3-C8A9-4CD5-A32D-929209C011B3}">
      <dsp:nvSpPr>
        <dsp:cNvPr id="0" name=""/>
        <dsp:cNvSpPr/>
      </dsp:nvSpPr>
      <dsp:spPr>
        <a:xfrm>
          <a:off x="2484998" y="36187"/>
          <a:ext cx="718967" cy="718967"/>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ES" sz="1100" kern="1200" dirty="0"/>
            <a:t>Técnicas de </a:t>
          </a:r>
          <a:r>
            <a:rPr lang="es-ES" sz="1100" kern="1200" dirty="0" err="1"/>
            <a:t>Clustering</a:t>
          </a:r>
          <a:endParaRPr lang="es-ES" sz="1100" kern="1200" dirty="0"/>
        </a:p>
      </dsp:txBody>
      <dsp:txXfrm>
        <a:off x="2520095" y="71284"/>
        <a:ext cx="648773" cy="648773"/>
      </dsp:txXfrm>
    </dsp:sp>
    <dsp:sp modelId="{A1E9FAB6-9B3A-4A80-9567-6B2601CA29E6}">
      <dsp:nvSpPr>
        <dsp:cNvPr id="0" name=""/>
        <dsp:cNvSpPr/>
      </dsp:nvSpPr>
      <dsp:spPr>
        <a:xfrm rot="19285714">
          <a:off x="3346194" y="1333616"/>
          <a:ext cx="319302" cy="0"/>
        </a:xfrm>
        <a:custGeom>
          <a:avLst/>
          <a:gdLst/>
          <a:ahLst/>
          <a:cxnLst/>
          <a:rect l="0" t="0" r="0" b="0"/>
          <a:pathLst>
            <a:path>
              <a:moveTo>
                <a:pt x="0" y="0"/>
              </a:moveTo>
              <a:lnTo>
                <a:pt x="319302" y="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398160-9F1E-4F28-9497-8309469191F4}">
      <dsp:nvSpPr>
        <dsp:cNvPr id="0" name=""/>
        <dsp:cNvSpPr/>
      </dsp:nvSpPr>
      <dsp:spPr>
        <a:xfrm>
          <a:off x="3630666" y="587912"/>
          <a:ext cx="718967" cy="718967"/>
        </a:xfrm>
        <a:prstGeom prst="roundRect">
          <a:avLst/>
        </a:prstGeom>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6350" cap="flat" cmpd="sng" algn="ctr">
          <a:solidFill>
            <a:schemeClr val="accent4"/>
          </a:solidFill>
          <a:prstDash val="solid"/>
          <a:miter lim="800000"/>
        </a:ln>
        <a:effectLst/>
      </dsp:spPr>
      <dsp:style>
        <a:lnRef idx="1">
          <a:schemeClr val="accent4"/>
        </a:lnRef>
        <a:fillRef idx="2">
          <a:schemeClr val="accent4"/>
        </a:fillRef>
        <a:effectRef idx="1">
          <a:schemeClr val="accent4"/>
        </a:effectRef>
        <a:fontRef idx="minor">
          <a:schemeClr val="dk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s-ES" sz="1000" b="0" u="sng" kern="1200" dirty="0"/>
            <a:t>Redes Neuronales</a:t>
          </a:r>
        </a:p>
      </dsp:txBody>
      <dsp:txXfrm>
        <a:off x="3665763" y="623009"/>
        <a:ext cx="648773" cy="648773"/>
      </dsp:txXfrm>
    </dsp:sp>
    <dsp:sp modelId="{7C8BF6CD-DA38-4E3E-A99D-0E3F2F9FBEB1}">
      <dsp:nvSpPr>
        <dsp:cNvPr id="0" name=""/>
        <dsp:cNvSpPr/>
      </dsp:nvSpPr>
      <dsp:spPr>
        <a:xfrm rot="771429">
          <a:off x="3374177" y="2044279"/>
          <a:ext cx="546293" cy="0"/>
        </a:xfrm>
        <a:custGeom>
          <a:avLst/>
          <a:gdLst/>
          <a:ahLst/>
          <a:cxnLst/>
          <a:rect l="0" t="0" r="0" b="0"/>
          <a:pathLst>
            <a:path>
              <a:moveTo>
                <a:pt x="0" y="0"/>
              </a:moveTo>
              <a:lnTo>
                <a:pt x="546293" y="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5B9C06-1C7F-470F-8459-B9A9FD5D797B}">
      <dsp:nvSpPr>
        <dsp:cNvPr id="0" name=""/>
        <dsp:cNvSpPr/>
      </dsp:nvSpPr>
      <dsp:spPr>
        <a:xfrm>
          <a:off x="3913622" y="1827625"/>
          <a:ext cx="718967" cy="718967"/>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622300">
            <a:lnSpc>
              <a:spcPct val="90000"/>
            </a:lnSpc>
            <a:spcBef>
              <a:spcPct val="0"/>
            </a:spcBef>
            <a:spcAft>
              <a:spcPct val="35000"/>
            </a:spcAft>
            <a:buNone/>
          </a:pPr>
          <a:r>
            <a:rPr lang="es-ES" sz="1400" kern="1200" dirty="0"/>
            <a:t>Redes </a:t>
          </a:r>
          <a:r>
            <a:rPr lang="es-ES" sz="1400" kern="1200" dirty="0" err="1"/>
            <a:t>Bayesia-nas</a:t>
          </a:r>
          <a:endParaRPr lang="es-ES" sz="1400" kern="1200" dirty="0"/>
        </a:p>
      </dsp:txBody>
      <dsp:txXfrm>
        <a:off x="3948719" y="1862722"/>
        <a:ext cx="648773" cy="648773"/>
      </dsp:txXfrm>
    </dsp:sp>
    <dsp:sp modelId="{81221EE7-0F25-470A-9D9C-62805763CB10}">
      <dsp:nvSpPr>
        <dsp:cNvPr id="0" name=""/>
        <dsp:cNvSpPr/>
      </dsp:nvSpPr>
      <dsp:spPr>
        <a:xfrm rot="3857143">
          <a:off x="2969590" y="2609689"/>
          <a:ext cx="470848" cy="0"/>
        </a:xfrm>
        <a:custGeom>
          <a:avLst/>
          <a:gdLst/>
          <a:ahLst/>
          <a:cxnLst/>
          <a:rect l="0" t="0" r="0" b="0"/>
          <a:pathLst>
            <a:path>
              <a:moveTo>
                <a:pt x="0" y="0"/>
              </a:moveTo>
              <a:lnTo>
                <a:pt x="470848" y="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76240D-F5BF-49E4-9FC9-258ACE05217E}">
      <dsp:nvSpPr>
        <dsp:cNvPr id="0" name=""/>
        <dsp:cNvSpPr/>
      </dsp:nvSpPr>
      <dsp:spPr>
        <a:xfrm>
          <a:off x="3120796" y="2821799"/>
          <a:ext cx="718967" cy="718967"/>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ES" sz="1100" kern="1200" dirty="0" err="1"/>
            <a:t>Support</a:t>
          </a:r>
          <a:r>
            <a:rPr lang="es-ES" sz="1100" kern="1200" dirty="0"/>
            <a:t> Vector Machines</a:t>
          </a:r>
        </a:p>
      </dsp:txBody>
      <dsp:txXfrm>
        <a:off x="3155893" y="2856896"/>
        <a:ext cx="648773" cy="648773"/>
      </dsp:txXfrm>
    </dsp:sp>
    <dsp:sp modelId="{13DA48AF-E80C-487C-B45A-36E3939BDA81}">
      <dsp:nvSpPr>
        <dsp:cNvPr id="0" name=""/>
        <dsp:cNvSpPr/>
      </dsp:nvSpPr>
      <dsp:spPr>
        <a:xfrm rot="6942857">
          <a:off x="2248525" y="2609689"/>
          <a:ext cx="470848" cy="0"/>
        </a:xfrm>
        <a:custGeom>
          <a:avLst/>
          <a:gdLst/>
          <a:ahLst/>
          <a:cxnLst/>
          <a:rect l="0" t="0" r="0" b="0"/>
          <a:pathLst>
            <a:path>
              <a:moveTo>
                <a:pt x="0" y="0"/>
              </a:moveTo>
              <a:lnTo>
                <a:pt x="470848" y="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4D50BA-04AF-4538-B30F-7A303201401C}">
      <dsp:nvSpPr>
        <dsp:cNvPr id="0" name=""/>
        <dsp:cNvSpPr/>
      </dsp:nvSpPr>
      <dsp:spPr>
        <a:xfrm>
          <a:off x="1849200" y="2821799"/>
          <a:ext cx="718967" cy="718967"/>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ES" sz="1200" kern="1200" dirty="0"/>
            <a:t>Técnicas de regresión</a:t>
          </a:r>
        </a:p>
      </dsp:txBody>
      <dsp:txXfrm>
        <a:off x="1884297" y="2856896"/>
        <a:ext cx="648773" cy="648773"/>
      </dsp:txXfrm>
    </dsp:sp>
    <dsp:sp modelId="{ECF3AF13-2576-489C-B602-BDA55F8B279D}">
      <dsp:nvSpPr>
        <dsp:cNvPr id="0" name=""/>
        <dsp:cNvSpPr/>
      </dsp:nvSpPr>
      <dsp:spPr>
        <a:xfrm rot="10028571">
          <a:off x="1768493" y="2044279"/>
          <a:ext cx="546293" cy="0"/>
        </a:xfrm>
        <a:custGeom>
          <a:avLst/>
          <a:gdLst/>
          <a:ahLst/>
          <a:cxnLst/>
          <a:rect l="0" t="0" r="0" b="0"/>
          <a:pathLst>
            <a:path>
              <a:moveTo>
                <a:pt x="0" y="0"/>
              </a:moveTo>
              <a:lnTo>
                <a:pt x="546293" y="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F5C48C-7476-492F-A137-8A620FCE2BDE}">
      <dsp:nvSpPr>
        <dsp:cNvPr id="0" name=""/>
        <dsp:cNvSpPr/>
      </dsp:nvSpPr>
      <dsp:spPr>
        <a:xfrm>
          <a:off x="1056374" y="1827625"/>
          <a:ext cx="718967" cy="718967"/>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s-ES" sz="1100" kern="1200" dirty="0"/>
            <a:t>Reglas de asociación</a:t>
          </a:r>
        </a:p>
      </dsp:txBody>
      <dsp:txXfrm>
        <a:off x="1091471" y="1862722"/>
        <a:ext cx="648773" cy="648773"/>
      </dsp:txXfrm>
    </dsp:sp>
    <dsp:sp modelId="{96B9070E-F78F-42C7-9A23-7CD9B234B340}">
      <dsp:nvSpPr>
        <dsp:cNvPr id="0" name=""/>
        <dsp:cNvSpPr/>
      </dsp:nvSpPr>
      <dsp:spPr>
        <a:xfrm rot="13114286">
          <a:off x="2023468" y="1333616"/>
          <a:ext cx="319302" cy="0"/>
        </a:xfrm>
        <a:custGeom>
          <a:avLst/>
          <a:gdLst/>
          <a:ahLst/>
          <a:cxnLst/>
          <a:rect l="0" t="0" r="0" b="0"/>
          <a:pathLst>
            <a:path>
              <a:moveTo>
                <a:pt x="0" y="0"/>
              </a:moveTo>
              <a:lnTo>
                <a:pt x="319302" y="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4F81A-35C9-49A3-A5AA-5137B4E380BF}">
      <dsp:nvSpPr>
        <dsp:cNvPr id="0" name=""/>
        <dsp:cNvSpPr/>
      </dsp:nvSpPr>
      <dsp:spPr>
        <a:xfrm>
          <a:off x="1339330" y="587912"/>
          <a:ext cx="718967" cy="718967"/>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s-ES" sz="1200" kern="1200" dirty="0"/>
            <a:t>Árboles y reglas de decisión</a:t>
          </a:r>
        </a:p>
      </dsp:txBody>
      <dsp:txXfrm>
        <a:off x="1374427" y="623009"/>
        <a:ext cx="648773" cy="648773"/>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BDAD7644058234084FDC5FFFABFFBB0" ma:contentTypeVersion="2" ma:contentTypeDescription="Crear nuevo documento." ma:contentTypeScope="" ma:versionID="69ccca89e4bc18cb9eff9812cdfc93e1">
  <xsd:schema xmlns:xsd="http://www.w3.org/2001/XMLSchema" xmlns:xs="http://www.w3.org/2001/XMLSchema" xmlns:p="http://schemas.microsoft.com/office/2006/metadata/properties" xmlns:ns2="fe5d7320-2c20-44e1-be1c-942b0313e54c" targetNamespace="http://schemas.microsoft.com/office/2006/metadata/properties" ma:root="true" ma:fieldsID="558a441babf861a67bb212a9bbef88a2" ns2:_="">
    <xsd:import namespace="fe5d7320-2c20-44e1-be1c-942b0313e54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d7320-2c20-44e1-be1c-942b0313e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BEDD58C-B14F-4105-BA8F-6CEAB66FEFA1}">
  <ds:schemaRefs>
    <ds:schemaRef ds:uri="http://schemas.openxmlformats.org/officeDocument/2006/bibliography"/>
  </ds:schemaRefs>
</ds:datastoreItem>
</file>

<file path=customXml/itemProps2.xml><?xml version="1.0" encoding="utf-8"?>
<ds:datastoreItem xmlns:ds="http://schemas.openxmlformats.org/officeDocument/2006/customXml" ds:itemID="{FC0FEE2D-23B4-473A-B98E-ED8AFF77783B}">
  <ds:schemaRefs>
    <ds:schemaRef ds:uri="http://schemas.microsoft.com/sharepoint/v3/contenttype/forms"/>
  </ds:schemaRefs>
</ds:datastoreItem>
</file>

<file path=customXml/itemProps3.xml><?xml version="1.0" encoding="utf-8"?>
<ds:datastoreItem xmlns:ds="http://schemas.openxmlformats.org/officeDocument/2006/customXml" ds:itemID="{6DA9EB9B-B0E1-4598-B632-E664E846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d7320-2c20-44e1-be1c-942b0313e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CEA152-586C-4216-BEB5-7AB0EBBB83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Diseño de informe.dotx</Template>
  <TotalTime>24734</TotalTime>
  <Pages>82</Pages>
  <Words>14626</Words>
  <Characters>80449</Characters>
  <Application>Microsoft Office Word</Application>
  <DocSecurity>0</DocSecurity>
  <Lines>670</Lines>
  <Paragraphs>189</Paragraphs>
  <ScaleCrop>false</ScaleCrop>
  <HeadingPairs>
    <vt:vector size="2" baseType="variant">
      <vt:variant>
        <vt:lpstr>Título</vt:lpstr>
      </vt:variant>
      <vt:variant>
        <vt:i4>1</vt:i4>
      </vt:variant>
    </vt:vector>
  </HeadingPairs>
  <TitlesOfParts>
    <vt:vector size="1" baseType="lpstr">
      <vt:lpstr>Plantilla Memoria PFG</vt:lpstr>
    </vt:vector>
  </TitlesOfParts>
  <Company/>
  <LinksUpToDate>false</LinksUpToDate>
  <CharactersWithSpaces>94886</CharactersWithSpaces>
  <SharedDoc>false</SharedDoc>
  <HLinks>
    <vt:vector size="300" baseType="variant">
      <vt:variant>
        <vt:i4>327711</vt:i4>
      </vt:variant>
      <vt:variant>
        <vt:i4>258</vt:i4>
      </vt:variant>
      <vt:variant>
        <vt:i4>0</vt:i4>
      </vt:variant>
      <vt:variant>
        <vt:i4>5</vt:i4>
      </vt:variant>
      <vt:variant>
        <vt:lpwstr>https://github.com/tensorflow/models/blob/master/research/object_detection/g3doc/configuring_jobs.md</vt:lpwstr>
      </vt:variant>
      <vt:variant>
        <vt:lpwstr/>
      </vt:variant>
      <vt:variant>
        <vt:i4>4325459</vt:i4>
      </vt:variant>
      <vt:variant>
        <vt:i4>255</vt:i4>
      </vt:variant>
      <vt:variant>
        <vt:i4>0</vt:i4>
      </vt:variant>
      <vt:variant>
        <vt:i4>5</vt:i4>
      </vt:variant>
      <vt:variant>
        <vt:lpwstr>https://towardsdatascience.com/review-ssd-single-shot-detector-object-detection-851a94607d11</vt:lpwstr>
      </vt:variant>
      <vt:variant>
        <vt:lpwstr/>
      </vt:variant>
      <vt:variant>
        <vt:i4>6684711</vt:i4>
      </vt:variant>
      <vt:variant>
        <vt:i4>252</vt:i4>
      </vt:variant>
      <vt:variant>
        <vt:i4>0</vt:i4>
      </vt:variant>
      <vt:variant>
        <vt:i4>5</vt:i4>
      </vt:variant>
      <vt:variant>
        <vt:lpwstr>https://medium.com/mostly-ai/tensorflow-records-what-they-are-and-how-to-use-them-c46bc4bbb564</vt:lpwstr>
      </vt:variant>
      <vt:variant>
        <vt:lpwstr/>
      </vt:variant>
      <vt:variant>
        <vt:i4>131165</vt:i4>
      </vt:variant>
      <vt:variant>
        <vt:i4>249</vt:i4>
      </vt:variant>
      <vt:variant>
        <vt:i4>0</vt:i4>
      </vt:variant>
      <vt:variant>
        <vt:i4>5</vt:i4>
      </vt:variant>
      <vt:variant>
        <vt:lpwstr>https://www.anaconda.com/products/individual</vt:lpwstr>
      </vt:variant>
      <vt:variant>
        <vt:lpwstr/>
      </vt:variant>
      <vt:variant>
        <vt:i4>524376</vt:i4>
      </vt:variant>
      <vt:variant>
        <vt:i4>246</vt:i4>
      </vt:variant>
      <vt:variant>
        <vt:i4>0</vt:i4>
      </vt:variant>
      <vt:variant>
        <vt:i4>5</vt:i4>
      </vt:variant>
      <vt:variant>
        <vt:lpwstr>https://developer.nvidia.com/cuda-toolkit</vt:lpwstr>
      </vt:variant>
      <vt:variant>
        <vt:lpwstr/>
      </vt:variant>
      <vt:variant>
        <vt:i4>2162727</vt:i4>
      </vt:variant>
      <vt:variant>
        <vt:i4>243</vt:i4>
      </vt:variant>
      <vt:variant>
        <vt:i4>0</vt:i4>
      </vt:variant>
      <vt:variant>
        <vt:i4>5</vt:i4>
      </vt:variant>
      <vt:variant>
        <vt:lpwstr>https://developer.nvidia.com/cudnn</vt:lpwstr>
      </vt:variant>
      <vt:variant>
        <vt:lpwstr/>
      </vt:variant>
      <vt:variant>
        <vt:i4>2293814</vt:i4>
      </vt:variant>
      <vt:variant>
        <vt:i4>240</vt:i4>
      </vt:variant>
      <vt:variant>
        <vt:i4>0</vt:i4>
      </vt:variant>
      <vt:variant>
        <vt:i4>5</vt:i4>
      </vt:variant>
      <vt:variant>
        <vt:lpwstr>https://tensorflow-object-detection-api-tutorial.readthedocs.io/en/latest/</vt:lpwstr>
      </vt:variant>
      <vt:variant>
        <vt:lpwstr/>
      </vt:variant>
      <vt:variant>
        <vt:i4>3211339</vt:i4>
      </vt:variant>
      <vt:variant>
        <vt:i4>237</vt:i4>
      </vt:variant>
      <vt:variant>
        <vt:i4>0</vt:i4>
      </vt:variant>
      <vt:variant>
        <vt:i4>5</vt:i4>
      </vt:variant>
      <vt:variant>
        <vt:lpwstr>https://entrenamiento-python-basico.readthedocs.io/es/latest/leccion1/ventajas_desventajas.html</vt:lpwstr>
      </vt:variant>
      <vt:variant>
        <vt:lpwstr/>
      </vt:variant>
      <vt:variant>
        <vt:i4>5177375</vt:i4>
      </vt:variant>
      <vt:variant>
        <vt:i4>234</vt:i4>
      </vt:variant>
      <vt:variant>
        <vt:i4>0</vt:i4>
      </vt:variant>
      <vt:variant>
        <vt:i4>5</vt:i4>
      </vt:variant>
      <vt:variant>
        <vt:lpwstr>https://es.wikipedia.org/wiki/Python</vt:lpwstr>
      </vt:variant>
      <vt:variant>
        <vt:lpwstr/>
      </vt:variant>
      <vt:variant>
        <vt:i4>5636215</vt:i4>
      </vt:variant>
      <vt:variant>
        <vt:i4>231</vt:i4>
      </vt:variant>
      <vt:variant>
        <vt:i4>0</vt:i4>
      </vt:variant>
      <vt:variant>
        <vt:i4>5</vt:i4>
      </vt:variant>
      <vt:variant>
        <vt:lpwstr>https://es.wikipedia.org/wiki/Ingenier%C3%ADa_de_software_basada_en_componentes</vt:lpwstr>
      </vt:variant>
      <vt:variant>
        <vt:lpwstr/>
      </vt:variant>
      <vt:variant>
        <vt:i4>3866659</vt:i4>
      </vt:variant>
      <vt:variant>
        <vt:i4>228</vt:i4>
      </vt:variant>
      <vt:variant>
        <vt:i4>0</vt:i4>
      </vt:variant>
      <vt:variant>
        <vt:i4>5</vt:i4>
      </vt:variant>
      <vt:variant>
        <vt:lpwstr>https://enciclopediaeconomica.com/diversificacion/</vt:lpwstr>
      </vt:variant>
      <vt:variant>
        <vt:lpwstr/>
      </vt:variant>
      <vt:variant>
        <vt:i4>6553701</vt:i4>
      </vt:variant>
      <vt:variant>
        <vt:i4>225</vt:i4>
      </vt:variant>
      <vt:variant>
        <vt:i4>0</vt:i4>
      </vt:variant>
      <vt:variant>
        <vt:i4>5</vt:i4>
      </vt:variant>
      <vt:variant>
        <vt:lpwstr>https://towardsdatascience.com/optimizers-for-training-neural-network-59450d71caf6</vt:lpwstr>
      </vt:variant>
      <vt:variant>
        <vt:lpwstr/>
      </vt:variant>
      <vt:variant>
        <vt:i4>5046317</vt:i4>
      </vt:variant>
      <vt:variant>
        <vt:i4>222</vt:i4>
      </vt:variant>
      <vt:variant>
        <vt:i4>0</vt:i4>
      </vt:variant>
      <vt:variant>
        <vt:i4>5</vt:i4>
      </vt:variant>
      <vt:variant>
        <vt:lpwstr>https://zaguan.unizar.es/record/99123/files/texto_completo.pdf</vt:lpwstr>
      </vt:variant>
      <vt:variant>
        <vt:lpwstr/>
      </vt:variant>
      <vt:variant>
        <vt:i4>8323101</vt:i4>
      </vt:variant>
      <vt:variant>
        <vt:i4>219</vt:i4>
      </vt:variant>
      <vt:variant>
        <vt:i4>0</vt:i4>
      </vt:variant>
      <vt:variant>
        <vt:i4>5</vt:i4>
      </vt:variant>
      <vt:variant>
        <vt:lpwstr>https://es.wikipedia.org/wiki/Aprendizaje_supervisado</vt:lpwstr>
      </vt:variant>
      <vt:variant>
        <vt:lpwstr/>
      </vt:variant>
      <vt:variant>
        <vt:i4>3735595</vt:i4>
      </vt:variant>
      <vt:variant>
        <vt:i4>216</vt:i4>
      </vt:variant>
      <vt:variant>
        <vt:i4>0</vt:i4>
      </vt:variant>
      <vt:variant>
        <vt:i4>5</vt:i4>
      </vt:variant>
      <vt:variant>
        <vt:lpwstr>https://www.sourcetreeapp.com/</vt:lpwstr>
      </vt:variant>
      <vt:variant>
        <vt:lpwstr/>
      </vt:variant>
      <vt:variant>
        <vt:i4>8126567</vt:i4>
      </vt:variant>
      <vt:variant>
        <vt:i4>213</vt:i4>
      </vt:variant>
      <vt:variant>
        <vt:i4>0</vt:i4>
      </vt:variant>
      <vt:variant>
        <vt:i4>5</vt:i4>
      </vt:variant>
      <vt:variant>
        <vt:lpwstr>https://github.com/</vt:lpwstr>
      </vt:variant>
      <vt:variant>
        <vt:lpwstr/>
      </vt:variant>
      <vt:variant>
        <vt:i4>1638449</vt:i4>
      </vt:variant>
      <vt:variant>
        <vt:i4>206</vt:i4>
      </vt:variant>
      <vt:variant>
        <vt:i4>0</vt:i4>
      </vt:variant>
      <vt:variant>
        <vt:i4>5</vt:i4>
      </vt:variant>
      <vt:variant>
        <vt:lpwstr/>
      </vt:variant>
      <vt:variant>
        <vt:lpwstr>_Toc481673335</vt:lpwstr>
      </vt:variant>
      <vt:variant>
        <vt:i4>1638449</vt:i4>
      </vt:variant>
      <vt:variant>
        <vt:i4>200</vt:i4>
      </vt:variant>
      <vt:variant>
        <vt:i4>0</vt:i4>
      </vt:variant>
      <vt:variant>
        <vt:i4>5</vt:i4>
      </vt:variant>
      <vt:variant>
        <vt:lpwstr/>
      </vt:variant>
      <vt:variant>
        <vt:lpwstr>_Toc481673334</vt:lpwstr>
      </vt:variant>
      <vt:variant>
        <vt:i4>1310770</vt:i4>
      </vt:variant>
      <vt:variant>
        <vt:i4>191</vt:i4>
      </vt:variant>
      <vt:variant>
        <vt:i4>0</vt:i4>
      </vt:variant>
      <vt:variant>
        <vt:i4>5</vt:i4>
      </vt:variant>
      <vt:variant>
        <vt:lpwstr/>
      </vt:variant>
      <vt:variant>
        <vt:lpwstr>_Toc37073122</vt:lpwstr>
      </vt:variant>
      <vt:variant>
        <vt:i4>1376318</vt:i4>
      </vt:variant>
      <vt:variant>
        <vt:i4>182</vt:i4>
      </vt:variant>
      <vt:variant>
        <vt:i4>0</vt:i4>
      </vt:variant>
      <vt:variant>
        <vt:i4>5</vt:i4>
      </vt:variant>
      <vt:variant>
        <vt:lpwstr/>
      </vt:variant>
      <vt:variant>
        <vt:lpwstr>_Toc36822274</vt:lpwstr>
      </vt:variant>
      <vt:variant>
        <vt:i4>1179710</vt:i4>
      </vt:variant>
      <vt:variant>
        <vt:i4>176</vt:i4>
      </vt:variant>
      <vt:variant>
        <vt:i4>0</vt:i4>
      </vt:variant>
      <vt:variant>
        <vt:i4>5</vt:i4>
      </vt:variant>
      <vt:variant>
        <vt:lpwstr/>
      </vt:variant>
      <vt:variant>
        <vt:lpwstr>_Toc36822273</vt:lpwstr>
      </vt:variant>
      <vt:variant>
        <vt:i4>1245246</vt:i4>
      </vt:variant>
      <vt:variant>
        <vt:i4>170</vt:i4>
      </vt:variant>
      <vt:variant>
        <vt:i4>0</vt:i4>
      </vt:variant>
      <vt:variant>
        <vt:i4>5</vt:i4>
      </vt:variant>
      <vt:variant>
        <vt:lpwstr/>
      </vt:variant>
      <vt:variant>
        <vt:lpwstr>_Toc36822272</vt:lpwstr>
      </vt:variant>
      <vt:variant>
        <vt:i4>1048638</vt:i4>
      </vt:variant>
      <vt:variant>
        <vt:i4>164</vt:i4>
      </vt:variant>
      <vt:variant>
        <vt:i4>0</vt:i4>
      </vt:variant>
      <vt:variant>
        <vt:i4>5</vt:i4>
      </vt:variant>
      <vt:variant>
        <vt:lpwstr/>
      </vt:variant>
      <vt:variant>
        <vt:lpwstr>_Toc36822271</vt:lpwstr>
      </vt:variant>
      <vt:variant>
        <vt:i4>1114174</vt:i4>
      </vt:variant>
      <vt:variant>
        <vt:i4>158</vt:i4>
      </vt:variant>
      <vt:variant>
        <vt:i4>0</vt:i4>
      </vt:variant>
      <vt:variant>
        <vt:i4>5</vt:i4>
      </vt:variant>
      <vt:variant>
        <vt:lpwstr/>
      </vt:variant>
      <vt:variant>
        <vt:lpwstr>_Toc36822270</vt:lpwstr>
      </vt:variant>
      <vt:variant>
        <vt:i4>1572927</vt:i4>
      </vt:variant>
      <vt:variant>
        <vt:i4>152</vt:i4>
      </vt:variant>
      <vt:variant>
        <vt:i4>0</vt:i4>
      </vt:variant>
      <vt:variant>
        <vt:i4>5</vt:i4>
      </vt:variant>
      <vt:variant>
        <vt:lpwstr/>
      </vt:variant>
      <vt:variant>
        <vt:lpwstr>_Toc36822269</vt:lpwstr>
      </vt:variant>
      <vt:variant>
        <vt:i4>1638463</vt:i4>
      </vt:variant>
      <vt:variant>
        <vt:i4>146</vt:i4>
      </vt:variant>
      <vt:variant>
        <vt:i4>0</vt:i4>
      </vt:variant>
      <vt:variant>
        <vt:i4>5</vt:i4>
      </vt:variant>
      <vt:variant>
        <vt:lpwstr/>
      </vt:variant>
      <vt:variant>
        <vt:lpwstr>_Toc36822268</vt:lpwstr>
      </vt:variant>
      <vt:variant>
        <vt:i4>1441855</vt:i4>
      </vt:variant>
      <vt:variant>
        <vt:i4>140</vt:i4>
      </vt:variant>
      <vt:variant>
        <vt:i4>0</vt:i4>
      </vt:variant>
      <vt:variant>
        <vt:i4>5</vt:i4>
      </vt:variant>
      <vt:variant>
        <vt:lpwstr/>
      </vt:variant>
      <vt:variant>
        <vt:lpwstr>_Toc36822267</vt:lpwstr>
      </vt:variant>
      <vt:variant>
        <vt:i4>1507391</vt:i4>
      </vt:variant>
      <vt:variant>
        <vt:i4>134</vt:i4>
      </vt:variant>
      <vt:variant>
        <vt:i4>0</vt:i4>
      </vt:variant>
      <vt:variant>
        <vt:i4>5</vt:i4>
      </vt:variant>
      <vt:variant>
        <vt:lpwstr/>
      </vt:variant>
      <vt:variant>
        <vt:lpwstr>_Toc36822266</vt:lpwstr>
      </vt:variant>
      <vt:variant>
        <vt:i4>1310783</vt:i4>
      </vt:variant>
      <vt:variant>
        <vt:i4>128</vt:i4>
      </vt:variant>
      <vt:variant>
        <vt:i4>0</vt:i4>
      </vt:variant>
      <vt:variant>
        <vt:i4>5</vt:i4>
      </vt:variant>
      <vt:variant>
        <vt:lpwstr/>
      </vt:variant>
      <vt:variant>
        <vt:lpwstr>_Toc36822265</vt:lpwstr>
      </vt:variant>
      <vt:variant>
        <vt:i4>1376319</vt:i4>
      </vt:variant>
      <vt:variant>
        <vt:i4>122</vt:i4>
      </vt:variant>
      <vt:variant>
        <vt:i4>0</vt:i4>
      </vt:variant>
      <vt:variant>
        <vt:i4>5</vt:i4>
      </vt:variant>
      <vt:variant>
        <vt:lpwstr/>
      </vt:variant>
      <vt:variant>
        <vt:lpwstr>_Toc36822264</vt:lpwstr>
      </vt:variant>
      <vt:variant>
        <vt:i4>1179711</vt:i4>
      </vt:variant>
      <vt:variant>
        <vt:i4>116</vt:i4>
      </vt:variant>
      <vt:variant>
        <vt:i4>0</vt:i4>
      </vt:variant>
      <vt:variant>
        <vt:i4>5</vt:i4>
      </vt:variant>
      <vt:variant>
        <vt:lpwstr/>
      </vt:variant>
      <vt:variant>
        <vt:lpwstr>_Toc36822263</vt:lpwstr>
      </vt:variant>
      <vt:variant>
        <vt:i4>1245247</vt:i4>
      </vt:variant>
      <vt:variant>
        <vt:i4>110</vt:i4>
      </vt:variant>
      <vt:variant>
        <vt:i4>0</vt:i4>
      </vt:variant>
      <vt:variant>
        <vt:i4>5</vt:i4>
      </vt:variant>
      <vt:variant>
        <vt:lpwstr/>
      </vt:variant>
      <vt:variant>
        <vt:lpwstr>_Toc36822262</vt:lpwstr>
      </vt:variant>
      <vt:variant>
        <vt:i4>1048639</vt:i4>
      </vt:variant>
      <vt:variant>
        <vt:i4>104</vt:i4>
      </vt:variant>
      <vt:variant>
        <vt:i4>0</vt:i4>
      </vt:variant>
      <vt:variant>
        <vt:i4>5</vt:i4>
      </vt:variant>
      <vt:variant>
        <vt:lpwstr/>
      </vt:variant>
      <vt:variant>
        <vt:lpwstr>_Toc36822261</vt:lpwstr>
      </vt:variant>
      <vt:variant>
        <vt:i4>1114175</vt:i4>
      </vt:variant>
      <vt:variant>
        <vt:i4>98</vt:i4>
      </vt:variant>
      <vt:variant>
        <vt:i4>0</vt:i4>
      </vt:variant>
      <vt:variant>
        <vt:i4>5</vt:i4>
      </vt:variant>
      <vt:variant>
        <vt:lpwstr/>
      </vt:variant>
      <vt:variant>
        <vt:lpwstr>_Toc36822260</vt:lpwstr>
      </vt:variant>
      <vt:variant>
        <vt:i4>1572924</vt:i4>
      </vt:variant>
      <vt:variant>
        <vt:i4>92</vt:i4>
      </vt:variant>
      <vt:variant>
        <vt:i4>0</vt:i4>
      </vt:variant>
      <vt:variant>
        <vt:i4>5</vt:i4>
      </vt:variant>
      <vt:variant>
        <vt:lpwstr/>
      </vt:variant>
      <vt:variant>
        <vt:lpwstr>_Toc36822259</vt:lpwstr>
      </vt:variant>
      <vt:variant>
        <vt:i4>1638460</vt:i4>
      </vt:variant>
      <vt:variant>
        <vt:i4>86</vt:i4>
      </vt:variant>
      <vt:variant>
        <vt:i4>0</vt:i4>
      </vt:variant>
      <vt:variant>
        <vt:i4>5</vt:i4>
      </vt:variant>
      <vt:variant>
        <vt:lpwstr/>
      </vt:variant>
      <vt:variant>
        <vt:lpwstr>_Toc36822258</vt:lpwstr>
      </vt:variant>
      <vt:variant>
        <vt:i4>1441852</vt:i4>
      </vt:variant>
      <vt:variant>
        <vt:i4>80</vt:i4>
      </vt:variant>
      <vt:variant>
        <vt:i4>0</vt:i4>
      </vt:variant>
      <vt:variant>
        <vt:i4>5</vt:i4>
      </vt:variant>
      <vt:variant>
        <vt:lpwstr/>
      </vt:variant>
      <vt:variant>
        <vt:lpwstr>_Toc36822257</vt:lpwstr>
      </vt:variant>
      <vt:variant>
        <vt:i4>1507388</vt:i4>
      </vt:variant>
      <vt:variant>
        <vt:i4>74</vt:i4>
      </vt:variant>
      <vt:variant>
        <vt:i4>0</vt:i4>
      </vt:variant>
      <vt:variant>
        <vt:i4>5</vt:i4>
      </vt:variant>
      <vt:variant>
        <vt:lpwstr/>
      </vt:variant>
      <vt:variant>
        <vt:lpwstr>_Toc36822256</vt:lpwstr>
      </vt:variant>
      <vt:variant>
        <vt:i4>1310780</vt:i4>
      </vt:variant>
      <vt:variant>
        <vt:i4>68</vt:i4>
      </vt:variant>
      <vt:variant>
        <vt:i4>0</vt:i4>
      </vt:variant>
      <vt:variant>
        <vt:i4>5</vt:i4>
      </vt:variant>
      <vt:variant>
        <vt:lpwstr/>
      </vt:variant>
      <vt:variant>
        <vt:lpwstr>_Toc36822255</vt:lpwstr>
      </vt:variant>
      <vt:variant>
        <vt:i4>1376316</vt:i4>
      </vt:variant>
      <vt:variant>
        <vt:i4>62</vt:i4>
      </vt:variant>
      <vt:variant>
        <vt:i4>0</vt:i4>
      </vt:variant>
      <vt:variant>
        <vt:i4>5</vt:i4>
      </vt:variant>
      <vt:variant>
        <vt:lpwstr/>
      </vt:variant>
      <vt:variant>
        <vt:lpwstr>_Toc36822254</vt:lpwstr>
      </vt:variant>
      <vt:variant>
        <vt:i4>1179708</vt:i4>
      </vt:variant>
      <vt:variant>
        <vt:i4>56</vt:i4>
      </vt:variant>
      <vt:variant>
        <vt:i4>0</vt:i4>
      </vt:variant>
      <vt:variant>
        <vt:i4>5</vt:i4>
      </vt:variant>
      <vt:variant>
        <vt:lpwstr/>
      </vt:variant>
      <vt:variant>
        <vt:lpwstr>_Toc36822253</vt:lpwstr>
      </vt:variant>
      <vt:variant>
        <vt:i4>1245244</vt:i4>
      </vt:variant>
      <vt:variant>
        <vt:i4>50</vt:i4>
      </vt:variant>
      <vt:variant>
        <vt:i4>0</vt:i4>
      </vt:variant>
      <vt:variant>
        <vt:i4>5</vt:i4>
      </vt:variant>
      <vt:variant>
        <vt:lpwstr/>
      </vt:variant>
      <vt:variant>
        <vt:lpwstr>_Toc36822252</vt:lpwstr>
      </vt:variant>
      <vt:variant>
        <vt:i4>1048636</vt:i4>
      </vt:variant>
      <vt:variant>
        <vt:i4>44</vt:i4>
      </vt:variant>
      <vt:variant>
        <vt:i4>0</vt:i4>
      </vt:variant>
      <vt:variant>
        <vt:i4>5</vt:i4>
      </vt:variant>
      <vt:variant>
        <vt:lpwstr/>
      </vt:variant>
      <vt:variant>
        <vt:lpwstr>_Toc36822251</vt:lpwstr>
      </vt:variant>
      <vt:variant>
        <vt:i4>1114172</vt:i4>
      </vt:variant>
      <vt:variant>
        <vt:i4>38</vt:i4>
      </vt:variant>
      <vt:variant>
        <vt:i4>0</vt:i4>
      </vt:variant>
      <vt:variant>
        <vt:i4>5</vt:i4>
      </vt:variant>
      <vt:variant>
        <vt:lpwstr/>
      </vt:variant>
      <vt:variant>
        <vt:lpwstr>_Toc36822250</vt:lpwstr>
      </vt:variant>
      <vt:variant>
        <vt:i4>1572925</vt:i4>
      </vt:variant>
      <vt:variant>
        <vt:i4>32</vt:i4>
      </vt:variant>
      <vt:variant>
        <vt:i4>0</vt:i4>
      </vt:variant>
      <vt:variant>
        <vt:i4>5</vt:i4>
      </vt:variant>
      <vt:variant>
        <vt:lpwstr/>
      </vt:variant>
      <vt:variant>
        <vt:lpwstr>_Toc36822249</vt:lpwstr>
      </vt:variant>
      <vt:variant>
        <vt:i4>1638461</vt:i4>
      </vt:variant>
      <vt:variant>
        <vt:i4>26</vt:i4>
      </vt:variant>
      <vt:variant>
        <vt:i4>0</vt:i4>
      </vt:variant>
      <vt:variant>
        <vt:i4>5</vt:i4>
      </vt:variant>
      <vt:variant>
        <vt:lpwstr/>
      </vt:variant>
      <vt:variant>
        <vt:lpwstr>_Toc36822248</vt:lpwstr>
      </vt:variant>
      <vt:variant>
        <vt:i4>1441853</vt:i4>
      </vt:variant>
      <vt:variant>
        <vt:i4>20</vt:i4>
      </vt:variant>
      <vt:variant>
        <vt:i4>0</vt:i4>
      </vt:variant>
      <vt:variant>
        <vt:i4>5</vt:i4>
      </vt:variant>
      <vt:variant>
        <vt:lpwstr/>
      </vt:variant>
      <vt:variant>
        <vt:lpwstr>_Toc36822247</vt:lpwstr>
      </vt:variant>
      <vt:variant>
        <vt:i4>1507389</vt:i4>
      </vt:variant>
      <vt:variant>
        <vt:i4>14</vt:i4>
      </vt:variant>
      <vt:variant>
        <vt:i4>0</vt:i4>
      </vt:variant>
      <vt:variant>
        <vt:i4>5</vt:i4>
      </vt:variant>
      <vt:variant>
        <vt:lpwstr/>
      </vt:variant>
      <vt:variant>
        <vt:lpwstr>_Toc36822246</vt:lpwstr>
      </vt:variant>
      <vt:variant>
        <vt:i4>1310781</vt:i4>
      </vt:variant>
      <vt:variant>
        <vt:i4>8</vt:i4>
      </vt:variant>
      <vt:variant>
        <vt:i4>0</vt:i4>
      </vt:variant>
      <vt:variant>
        <vt:i4>5</vt:i4>
      </vt:variant>
      <vt:variant>
        <vt:lpwstr/>
      </vt:variant>
      <vt:variant>
        <vt:lpwstr>_Toc36822245</vt:lpwstr>
      </vt:variant>
      <vt:variant>
        <vt:i4>1376317</vt:i4>
      </vt:variant>
      <vt:variant>
        <vt:i4>2</vt:i4>
      </vt:variant>
      <vt:variant>
        <vt:i4>0</vt:i4>
      </vt:variant>
      <vt:variant>
        <vt:i4>5</vt:i4>
      </vt:variant>
      <vt:variant>
        <vt:lpwstr/>
      </vt:variant>
      <vt:variant>
        <vt:lpwstr>_Toc36822244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PFG</dc:title>
  <dc:subject/>
  <dc:creator>Álvaro García Tejedor</dc:creator>
  <cp:keywords>Versión 2.0</cp:keywords>
  <cp:lastModifiedBy>Douriel Llamazares</cp:lastModifiedBy>
  <cp:revision>3068</cp:revision>
  <cp:lastPrinted>2021-06-21T23:11:00Z</cp:lastPrinted>
  <dcterms:created xsi:type="dcterms:W3CDTF">2017-04-28T12:27:00Z</dcterms:created>
  <dcterms:modified xsi:type="dcterms:W3CDTF">2021-06-24T09:43:00Z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0x0101007BDAD7644058234084FDC5FFFABFFBB0</vt:lpwstr>
  </property>
</Properties>
</file>